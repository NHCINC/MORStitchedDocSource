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7A2B7" w14:textId="77777777" w:rsidR="00EB33DD" w:rsidRDefault="0095266D" w:rsidP="0095266D">
      <w:r>
        <w:tab/>
      </w:r>
      <w:r>
        <w:tab/>
      </w:r>
      <w:r w:rsidR="00F37C6A">
        <w:tab/>
      </w:r>
      <w:r w:rsidR="00F37C6A">
        <w:tab/>
      </w:r>
      <w:r w:rsidR="00F37C6A">
        <w:tab/>
      </w:r>
      <w:r w:rsidR="00F37C6A">
        <w:tab/>
      </w:r>
    </w:p>
    <w:p w14:paraId="7A417EAA" w14:textId="10EA0A5E" w:rsidR="0023368E" w:rsidRDefault="006319CC" w:rsidP="00EB33DD">
      <w:pPr>
        <w:jc w:val="right"/>
      </w:pPr>
      <w:r>
        <w:fldChar w:fldCharType="begin"/>
      </w:r>
      <w:r>
        <w:instrText xml:space="preserve"> DOCVARIABLE  LetterDate </w:instrText>
      </w:r>
      <w:r>
        <w:fldChar w:fldCharType="end"/>
      </w:r>
    </w:p>
    <w:p w14:paraId="7A417EAB" w14:textId="77777777" w:rsidR="00F37C6A" w:rsidRDefault="00F37C6A"/>
    <w:p w14:paraId="7A417EAC" w14:textId="739A3EDF" w:rsidR="00F37C6A" w:rsidRPr="00803180" w:rsidRDefault="00655A1A">
      <w:pPr>
        <w:rPr>
          <w:b/>
          <w:u w:val="single"/>
        </w:rPr>
      </w:pPr>
      <w:r>
        <w:rPr>
          <w:b/>
          <w:u w:val="single"/>
        </w:rPr>
        <w:t>VIA E-MAIL</w:t>
      </w:r>
    </w:p>
    <w:p w14:paraId="7A417EAD" w14:textId="77777777" w:rsidR="00803180" w:rsidRDefault="00803180" w:rsidP="00F37C6A"/>
    <w:p w14:paraId="7A417EAE" w14:textId="77777777" w:rsidR="00F37C6A" w:rsidRDefault="00F37C6A" w:rsidP="00F37C6A">
      <w:r>
        <w:t>M</w:t>
      </w:r>
      <w:r w:rsidR="007A56D8">
        <w:t>r</w:t>
      </w:r>
      <w:r>
        <w:t xml:space="preserve">. </w:t>
      </w:r>
      <w:r w:rsidR="007A56D8">
        <w:t>Jeffrey A. Fleming</w:t>
      </w:r>
      <w:bookmarkStart w:id="0" w:name="_GoBack"/>
      <w:bookmarkEnd w:id="0"/>
    </w:p>
    <w:p w14:paraId="7A417EAF" w14:textId="77777777" w:rsidR="00E82D28" w:rsidRPr="00E82D28" w:rsidRDefault="00E82D28" w:rsidP="00E82D28">
      <w:r w:rsidRPr="00E82D28">
        <w:t xml:space="preserve">Chief, Asset Management </w:t>
      </w:r>
    </w:p>
    <w:p w14:paraId="7A417EB0" w14:textId="77777777" w:rsidR="00E82D28" w:rsidRPr="00E82D28" w:rsidRDefault="00E82D28" w:rsidP="00E82D28">
      <w:r w:rsidRPr="00E82D28">
        <w:t>USDHUD - Atlanta Multifamily Hub</w:t>
      </w:r>
    </w:p>
    <w:p w14:paraId="7A417EB1" w14:textId="77777777" w:rsidR="00E82D28" w:rsidRPr="00E82D28" w:rsidRDefault="00E82D28" w:rsidP="00E82D28">
      <w:r w:rsidRPr="00E82D28">
        <w:t>40 Marietta Street, 13th Floor</w:t>
      </w:r>
    </w:p>
    <w:p w14:paraId="7A417EB2" w14:textId="77777777" w:rsidR="00E82D28" w:rsidRPr="00E82D28" w:rsidRDefault="00E82D28" w:rsidP="00E82D28">
      <w:r w:rsidRPr="00E82D28">
        <w:t>Atlanta, Georgia 30303-2806</w:t>
      </w:r>
    </w:p>
    <w:p w14:paraId="7A417EB3" w14:textId="77777777" w:rsidR="00F37C6A" w:rsidRDefault="00F37C6A" w:rsidP="00F37C6A"/>
    <w:p w14:paraId="6C90A788" w14:textId="77777777" w:rsidR="006319CC" w:rsidRPr="00BE125E" w:rsidRDefault="006319CC" w:rsidP="006319CC">
      <w:r w:rsidRPr="00BE125E">
        <w:t>SUBJECT:</w:t>
      </w:r>
      <w:r w:rsidRPr="00BE125E">
        <w:tab/>
        <w:t xml:space="preserve">Management &amp; Occupancy Review    </w:t>
      </w:r>
    </w:p>
    <w:p w14:paraId="09555335" w14:textId="7D9C815A" w:rsidR="006319CC" w:rsidRPr="00B672E2" w:rsidRDefault="006319CC" w:rsidP="00EB33DD">
      <w:r w:rsidRPr="00B672E2">
        <w:tab/>
      </w:r>
      <w:r w:rsidRPr="00B672E2">
        <w:tab/>
        <w:t xml:space="preserve">HAP Contract No. </w:t>
      </w:r>
      <w:r>
        <w:fldChar w:fldCharType="begin"/>
      </w:r>
      <w:r>
        <w:instrText xml:space="preserve"> DOCVARIABLE  ContractNo </w:instrText>
      </w:r>
      <w:r>
        <w:fldChar w:fldCharType="end"/>
      </w:r>
    </w:p>
    <w:p w14:paraId="2965BC85" w14:textId="77777777" w:rsidR="006319CC" w:rsidRPr="00B672E2" w:rsidRDefault="006319CC" w:rsidP="006319CC">
      <w:pPr>
        <w:ind w:left="720" w:firstLine="720"/>
      </w:pPr>
      <w:r>
        <w:fldChar w:fldCharType="begin"/>
      </w:r>
      <w:r>
        <w:instrText xml:space="preserve"> DOCVARIABLE  PropertyName </w:instrText>
      </w:r>
      <w:r>
        <w:fldChar w:fldCharType="end"/>
      </w:r>
    </w:p>
    <w:p w14:paraId="7A417EB8" w14:textId="3EFE10DC" w:rsidR="0095266D" w:rsidRPr="00B672E2" w:rsidRDefault="006319CC" w:rsidP="006319CC">
      <w:pPr>
        <w:ind w:left="720" w:firstLine="720"/>
      </w:pPr>
      <w:r>
        <w:fldChar w:fldCharType="begin"/>
      </w:r>
      <w:r>
        <w:instrText xml:space="preserve"> DOCVARIABLE  PropCity </w:instrText>
      </w:r>
      <w:r>
        <w:fldChar w:fldCharType="end"/>
      </w:r>
      <w:r w:rsidRPr="00B672E2">
        <w:t xml:space="preserve">, </w:t>
      </w:r>
      <w:r>
        <w:fldChar w:fldCharType="begin"/>
      </w:r>
      <w:r>
        <w:instrText xml:space="preserve"> DOCVARIABLE  PropSt </w:instrText>
      </w:r>
      <w:r>
        <w:fldChar w:fldCharType="end"/>
      </w:r>
      <w:r>
        <w:t xml:space="preserve">  </w:t>
      </w:r>
      <w:r>
        <w:fldChar w:fldCharType="begin"/>
      </w:r>
      <w:r>
        <w:instrText xml:space="preserve"> DOCVARIABLE  PropZip </w:instrText>
      </w:r>
      <w:r>
        <w:fldChar w:fldCharType="end"/>
      </w:r>
    </w:p>
    <w:p w14:paraId="7A417EB9" w14:textId="77777777" w:rsidR="00F37C6A" w:rsidRDefault="00F37C6A" w:rsidP="0095266D"/>
    <w:p w14:paraId="7A417EBA" w14:textId="77777777" w:rsidR="00F37C6A" w:rsidRDefault="00F37C6A" w:rsidP="00F37C6A">
      <w:r>
        <w:t>Dear M</w:t>
      </w:r>
      <w:r w:rsidR="007A56D8">
        <w:t>r. Fleming</w:t>
      </w:r>
      <w:r>
        <w:t>:</w:t>
      </w:r>
    </w:p>
    <w:p w14:paraId="7A417EBB" w14:textId="77777777" w:rsidR="00F37C6A" w:rsidRDefault="00F37C6A" w:rsidP="00F37C6A"/>
    <w:p w14:paraId="7A417EBC" w14:textId="6F47850F" w:rsidR="00F37C6A" w:rsidRDefault="00F37C6A" w:rsidP="00F37C6A">
      <w:r>
        <w:tab/>
        <w:t xml:space="preserve">This letter is to advise you of significant and serious developments that have occurred for subject property and to seek assistance in resolving these issues, which relate to the owner’s lack of response to the Management and Occupancy Review </w:t>
      </w:r>
      <w:r w:rsidR="00567300">
        <w:t xml:space="preserve">(MOR) </w:t>
      </w:r>
      <w:proofErr w:type="gramStart"/>
      <w:r>
        <w:t xml:space="preserve">conducted </w:t>
      </w:r>
      <w:proofErr w:type="gramEnd"/>
      <w:r w:rsidR="006319CC">
        <w:fldChar w:fldCharType="begin"/>
      </w:r>
      <w:r w:rsidR="006319CC">
        <w:instrText xml:space="preserve"> DOCVARIABLE  MORConductedDates </w:instrText>
      </w:r>
      <w:r w:rsidR="006319CC">
        <w:fldChar w:fldCharType="end"/>
      </w:r>
      <w:r>
        <w:t xml:space="preserve">.  </w:t>
      </w:r>
    </w:p>
    <w:p w14:paraId="7A417EBD" w14:textId="77777777" w:rsidR="00F37C6A" w:rsidRDefault="00F37C6A" w:rsidP="00F37C6A"/>
    <w:p w14:paraId="7A417EBE" w14:textId="34C843BA" w:rsidR="00F37C6A" w:rsidRDefault="00F37C6A" w:rsidP="00F37C6A">
      <w:r>
        <w:tab/>
      </w:r>
      <w:r w:rsidR="001A2378">
        <w:t xml:space="preserve">The report of our findings was sent </w:t>
      </w:r>
      <w:proofErr w:type="gramStart"/>
      <w:r w:rsidR="001A2378">
        <w:t xml:space="preserve">on </w:t>
      </w:r>
      <w:proofErr w:type="gramEnd"/>
      <w:r w:rsidR="001A2378">
        <w:fldChar w:fldCharType="begin"/>
      </w:r>
      <w:r w:rsidR="001A2378">
        <w:instrText xml:space="preserve"> DOCVARIABLE  FinalReportMailedToOwner </w:instrText>
      </w:r>
      <w:r w:rsidR="001A2378">
        <w:fldChar w:fldCharType="end"/>
      </w:r>
      <w:r w:rsidR="001A2378">
        <w:t xml:space="preserve">, and the property received an overall </w:t>
      </w:r>
      <w:r w:rsidR="001A2378">
        <w:fldChar w:fldCharType="begin"/>
      </w:r>
      <w:r w:rsidR="001A2378">
        <w:instrText xml:space="preserve"> DOCVARIABLE  Rating </w:instrText>
      </w:r>
      <w:r w:rsidR="001A2378">
        <w:fldChar w:fldCharType="end"/>
      </w:r>
      <w:r w:rsidR="001A2378">
        <w:t xml:space="preserve"> rating.  The rating was based on the tenant file deficiencies observed during the MOR such as missing and/or insufficient tenant file documentation, erroneous language in the Tenant Selection Plan.  In addition, 50% or more of the tenant files reviewed contained subsidy calculation errors. The findings and deficiencies noted in our letter required the owner to provide a written response to our office within 30 days from the date of our letter.</w:t>
      </w:r>
      <w:r>
        <w:t xml:space="preserve"> </w:t>
      </w:r>
    </w:p>
    <w:p w14:paraId="7A417EBF" w14:textId="77777777" w:rsidR="00F37C6A" w:rsidRDefault="00F37C6A" w:rsidP="00F37C6A">
      <w:r>
        <w:t xml:space="preserve"> </w:t>
      </w:r>
    </w:p>
    <w:p w14:paraId="7A417EC1" w14:textId="06EECF56" w:rsidR="00F37C6A" w:rsidRDefault="00F37C6A" w:rsidP="00F37C6A">
      <w:r>
        <w:tab/>
        <w:t xml:space="preserve">On </w:t>
      </w:r>
      <w:r w:rsidR="004504AE">
        <w:t>August 17, 2009</w:t>
      </w:r>
      <w:r>
        <w:t xml:space="preserve"> we sent a second notice (“no response’) to the owner requesting a written response within 10 days.  On </w:t>
      </w:r>
      <w:r w:rsidR="004504AE">
        <w:t>September 8, 2009</w:t>
      </w:r>
      <w:r>
        <w:t xml:space="preserve"> we sent a third notice (“no response”) requesting a written response within 10 days and to date we have not received a response from the owner.  In our letters we advised the owner that we will refer their act of noncompliance to the U.S. Department of Housing and Urban Development (HUD).  Based on the information contained in this letter and the copies of the attached notices, we would appreciate your assistance.</w:t>
      </w:r>
    </w:p>
    <w:p w14:paraId="7A417EC2" w14:textId="77777777" w:rsidR="004504AE" w:rsidRDefault="004504AE" w:rsidP="00F37C6A"/>
    <w:p w14:paraId="7A417EC3" w14:textId="3A6711C4" w:rsidR="0095266D" w:rsidRDefault="00F37C6A" w:rsidP="0095266D">
      <w:r w:rsidRPr="00333F6A">
        <w:t>If you require additional information</w:t>
      </w:r>
      <w:r>
        <w:t>, please</w:t>
      </w:r>
      <w:r w:rsidRPr="00333F6A">
        <w:t xml:space="preserve"> </w:t>
      </w:r>
      <w:r w:rsidR="00F64E57">
        <w:t xml:space="preserve">contact </w:t>
      </w:r>
      <w:r w:rsidR="00655A1A">
        <w:t>me</w:t>
      </w:r>
      <w:r w:rsidR="00F64E57">
        <w:t xml:space="preserve"> at </w:t>
      </w:r>
      <w:r w:rsidR="00B03938">
        <w:rPr>
          <w:b/>
        </w:rPr>
        <w:fldChar w:fldCharType="begin"/>
      </w:r>
      <w:r w:rsidR="00B03938">
        <w:rPr>
          <w:b/>
        </w:rPr>
        <w:instrText xml:space="preserve"> DOCVARIABLE  </w:instrText>
      </w:r>
      <w:r w:rsidR="00655A1A">
        <w:rPr>
          <w:b/>
        </w:rPr>
        <w:instrText>S</w:instrText>
      </w:r>
      <w:r w:rsidR="00B03938">
        <w:rPr>
          <w:b/>
        </w:rPr>
        <w:instrText xml:space="preserve">FOAMPhone </w:instrText>
      </w:r>
      <w:r w:rsidR="00B03938">
        <w:rPr>
          <w:b/>
        </w:rPr>
        <w:fldChar w:fldCharType="end"/>
      </w:r>
      <w:r w:rsidR="00F64E57">
        <w:rPr>
          <w:b/>
        </w:rPr>
        <w:t xml:space="preserve"> </w:t>
      </w:r>
      <w:r w:rsidR="0095266D">
        <w:t xml:space="preserve">or via email </w:t>
      </w:r>
      <w:proofErr w:type="gramStart"/>
      <w:r w:rsidR="0095266D">
        <w:t xml:space="preserve">at </w:t>
      </w:r>
      <w:proofErr w:type="gramEnd"/>
      <w:r w:rsidR="00B03938">
        <w:rPr>
          <w:b/>
        </w:rPr>
        <w:fldChar w:fldCharType="begin"/>
      </w:r>
      <w:r w:rsidR="00B03938">
        <w:rPr>
          <w:b/>
        </w:rPr>
        <w:instrText xml:space="preserve"> DOCVARIABLE  </w:instrText>
      </w:r>
      <w:r w:rsidR="00655A1A">
        <w:rPr>
          <w:b/>
        </w:rPr>
        <w:instrText>S</w:instrText>
      </w:r>
      <w:r w:rsidR="00B03938">
        <w:rPr>
          <w:b/>
        </w:rPr>
        <w:instrText xml:space="preserve">FOAMEmail </w:instrText>
      </w:r>
      <w:r w:rsidR="00B03938">
        <w:rPr>
          <w:b/>
        </w:rPr>
        <w:fldChar w:fldCharType="end"/>
      </w:r>
      <w:r w:rsidR="0095266D">
        <w:t>.</w:t>
      </w:r>
      <w:r w:rsidR="0095266D" w:rsidRPr="00B672E2">
        <w:t xml:space="preserve">  </w:t>
      </w:r>
    </w:p>
    <w:p w14:paraId="7A417EC4" w14:textId="77777777" w:rsidR="00F37C6A" w:rsidRPr="00333F6A" w:rsidRDefault="00F37C6A" w:rsidP="0095266D">
      <w:pPr>
        <w:ind w:firstLine="720"/>
      </w:pPr>
    </w:p>
    <w:p w14:paraId="7A417EC5" w14:textId="77777777" w:rsidR="00F37C6A" w:rsidRPr="00333F6A" w:rsidRDefault="00F37C6A" w:rsidP="00F37C6A">
      <w:pPr>
        <w:ind w:left="3600" w:firstLine="720"/>
      </w:pPr>
      <w:r w:rsidRPr="00333F6A">
        <w:t>Sincerely,</w:t>
      </w:r>
    </w:p>
    <w:sdt>
      <w:sdtPr>
        <w:alias w:val="SignatureContentControl"/>
        <w:tag w:val="SignatureContentControl"/>
        <w:id w:val="1118646679"/>
        <w:showingPlcHdr/>
        <w:picture/>
      </w:sdtPr>
      <w:sdtEndPr/>
      <w:sdtContent>
        <w:p w14:paraId="7A417EC6" w14:textId="458848A4" w:rsidR="0095266D" w:rsidRPr="00B672E2" w:rsidRDefault="00F64E57" w:rsidP="0095266D">
          <w:pPr>
            <w:ind w:left="3600" w:firstLine="720"/>
          </w:pPr>
          <w:r>
            <w:rPr>
              <w:noProof/>
            </w:rPr>
            <w:drawing>
              <wp:inline distT="0" distB="0" distL="0" distR="0" wp14:anchorId="623CEE2B" wp14:editId="29F20A77">
                <wp:extent cx="1905000" cy="1905000"/>
                <wp:effectExtent l="0" t="0" r="0" b="0"/>
                <wp:docPr id="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sdtContent>
    </w:sdt>
    <w:p w14:paraId="5EACCC14" w14:textId="77777777" w:rsidR="000F5705" w:rsidRDefault="000F5705" w:rsidP="000F5705">
      <w:pPr>
        <w:ind w:left="3600" w:firstLine="720"/>
      </w:pPr>
      <w:r>
        <w:fldChar w:fldCharType="begin"/>
      </w:r>
      <w:r>
        <w:instrText xml:space="preserve"> DOCVARIABLE  SFOAMName </w:instrText>
      </w:r>
      <w:r>
        <w:fldChar w:fldCharType="end"/>
      </w:r>
    </w:p>
    <w:p w14:paraId="3C0CDEAE" w14:textId="261E0B0F" w:rsidR="000301F2" w:rsidRDefault="000F5705" w:rsidP="000F5705">
      <w:pPr>
        <w:ind w:left="3600" w:firstLine="720"/>
      </w:pPr>
      <w:r>
        <w:fldChar w:fldCharType="begin"/>
      </w:r>
      <w:r>
        <w:instrText xml:space="preserve"> DOCVARIABLE  SFOAMTitle </w:instrText>
      </w:r>
      <w:r>
        <w:fldChar w:fldCharType="end"/>
      </w:r>
    </w:p>
    <w:p w14:paraId="54C77A66" w14:textId="77777777" w:rsidR="000301F2" w:rsidRDefault="000301F2" w:rsidP="000301F2"/>
    <w:p w14:paraId="03AF75F2" w14:textId="77777777" w:rsidR="000301F2" w:rsidRDefault="000301F2" w:rsidP="000301F2">
      <w:r>
        <w:t>Attachments: Copies of 2</w:t>
      </w:r>
      <w:r w:rsidRPr="004504AE">
        <w:rPr>
          <w:vertAlign w:val="superscript"/>
        </w:rPr>
        <w:t>nd</w:t>
      </w:r>
      <w:r>
        <w:t xml:space="preserve"> &amp; 3</w:t>
      </w:r>
      <w:r w:rsidRPr="004504AE">
        <w:rPr>
          <w:vertAlign w:val="superscript"/>
        </w:rPr>
        <w:t>rd</w:t>
      </w:r>
      <w:r>
        <w:t xml:space="preserve"> No Response Notices to the Owner</w:t>
      </w:r>
    </w:p>
    <w:p w14:paraId="7D4C850D" w14:textId="77777777" w:rsidR="000301F2" w:rsidRDefault="000301F2" w:rsidP="000301F2"/>
    <w:p w14:paraId="7B993024" w14:textId="77777777" w:rsidR="000301F2" w:rsidRDefault="000301F2" w:rsidP="000301F2"/>
    <w:p w14:paraId="3ED8CEFD" w14:textId="03A32360" w:rsidR="000301F2" w:rsidRPr="00B672E2" w:rsidRDefault="000301F2" w:rsidP="000301F2">
      <w:r w:rsidRPr="00B672E2">
        <w:t>cc:</w:t>
      </w:r>
      <w:r w:rsidRPr="00B672E2">
        <w:tab/>
      </w:r>
      <w:r>
        <w:fldChar w:fldCharType="begin"/>
      </w:r>
      <w:r w:rsidR="00655A1A">
        <w:instrText xml:space="preserve"> DOCVARIABLE  FOAM</w:instrText>
      </w:r>
      <w:r>
        <w:instrText xml:space="preserve">Name </w:instrText>
      </w:r>
      <w:r>
        <w:fldChar w:fldCharType="end"/>
      </w:r>
    </w:p>
    <w:p w14:paraId="10B00BB0" w14:textId="2E39023F" w:rsidR="000301F2" w:rsidRPr="00B672E2" w:rsidRDefault="00655A1A" w:rsidP="00655A1A">
      <w:r>
        <w:tab/>
        <w:t>Compliance</w:t>
      </w:r>
      <w:r w:rsidR="000301F2" w:rsidRPr="00B672E2">
        <w:t xml:space="preserve"> Manager</w:t>
      </w:r>
    </w:p>
    <w:p w14:paraId="4CBD2BE3" w14:textId="77777777" w:rsidR="000301F2" w:rsidRPr="00B672E2" w:rsidRDefault="000301F2" w:rsidP="000301F2">
      <w:pPr>
        <w:rPr>
          <w:b/>
        </w:rPr>
      </w:pPr>
      <w:r w:rsidRPr="00B672E2">
        <w:rPr>
          <w:b/>
        </w:rPr>
        <w:tab/>
      </w:r>
    </w:p>
    <w:p w14:paraId="10499236" w14:textId="77777777" w:rsidR="000301F2" w:rsidRPr="00B672E2" w:rsidRDefault="000301F2" w:rsidP="000301F2">
      <w:pPr>
        <w:ind w:left="720"/>
      </w:pPr>
      <w:r>
        <w:fldChar w:fldCharType="begin"/>
      </w:r>
      <w:r>
        <w:instrText xml:space="preserve"> DOCVARIABLE  MgntAgtContact </w:instrText>
      </w:r>
      <w:r>
        <w:fldChar w:fldCharType="end"/>
      </w:r>
    </w:p>
    <w:p w14:paraId="18F706B3" w14:textId="7AFF888C" w:rsidR="000301F2" w:rsidRPr="00B672E2" w:rsidRDefault="000301F2" w:rsidP="00EB33DD">
      <w:pPr>
        <w:ind w:left="720"/>
      </w:pPr>
      <w:r>
        <w:fldChar w:fldCharType="begin"/>
      </w:r>
      <w:r>
        <w:instrText xml:space="preserve"> DOCVARIABLE  MgntAgentName </w:instrText>
      </w:r>
      <w:r>
        <w:fldChar w:fldCharType="end"/>
      </w:r>
    </w:p>
    <w:p w14:paraId="57C8B553" w14:textId="77777777" w:rsidR="000301F2" w:rsidRPr="00B672E2" w:rsidRDefault="000301F2" w:rsidP="000301F2">
      <w:pPr>
        <w:ind w:left="720"/>
      </w:pPr>
      <w:r>
        <w:fldChar w:fldCharType="begin"/>
      </w:r>
      <w:r>
        <w:instrText xml:space="preserve"> DOCVARIABLE  MgntAgentEmail </w:instrText>
      </w:r>
      <w:r>
        <w:fldChar w:fldCharType="end"/>
      </w:r>
    </w:p>
    <w:p w14:paraId="49E1291D" w14:textId="77777777" w:rsidR="000301F2" w:rsidRPr="00B672E2" w:rsidRDefault="000301F2" w:rsidP="000301F2">
      <w:pPr>
        <w:ind w:left="720"/>
      </w:pPr>
    </w:p>
    <w:p w14:paraId="5DF30FF4" w14:textId="77777777" w:rsidR="000301F2" w:rsidRPr="00B672E2" w:rsidRDefault="000301F2" w:rsidP="000301F2">
      <w:pPr>
        <w:ind w:left="720"/>
      </w:pPr>
      <w:r>
        <w:fldChar w:fldCharType="begin"/>
      </w:r>
      <w:r>
        <w:instrText xml:space="preserve"> DOCVARIABLE  OnsiteManager </w:instrText>
      </w:r>
      <w:r>
        <w:fldChar w:fldCharType="end"/>
      </w:r>
    </w:p>
    <w:p w14:paraId="13CCAC67" w14:textId="38265D5E" w:rsidR="000301F2" w:rsidRPr="00B672E2" w:rsidRDefault="000301F2" w:rsidP="00EB33DD">
      <w:pPr>
        <w:ind w:left="720"/>
      </w:pPr>
      <w:r>
        <w:fldChar w:fldCharType="begin"/>
      </w:r>
      <w:r>
        <w:instrText xml:space="preserve"> DOCVARIABLE  PropertyName </w:instrText>
      </w:r>
      <w:r>
        <w:fldChar w:fldCharType="end"/>
      </w:r>
    </w:p>
    <w:p w14:paraId="7A417EE0" w14:textId="2DFEBA8B" w:rsidR="00E82D28" w:rsidRDefault="000301F2" w:rsidP="00EB33DD">
      <w:pPr>
        <w:ind w:firstLine="720"/>
      </w:pPr>
      <w:r>
        <w:fldChar w:fldCharType="begin"/>
      </w:r>
      <w:r>
        <w:instrText xml:space="preserve"> DOCVARIABLE  PropEmail </w:instrText>
      </w:r>
      <w:r>
        <w:fldChar w:fldCharType="end"/>
      </w:r>
    </w:p>
    <w:p w14:paraId="32D8B864" w14:textId="77777777" w:rsidR="00EB33DD" w:rsidRDefault="00EB33DD" w:rsidP="00EB33DD">
      <w:pPr>
        <w:ind w:firstLine="720"/>
      </w:pPr>
    </w:p>
    <w:p w14:paraId="3F26949E" w14:textId="76CA654B" w:rsidR="00EB33DD" w:rsidRDefault="00EB33DD" w:rsidP="00EB33DD">
      <w:pPr>
        <w:ind w:firstLine="720"/>
      </w:pPr>
      <w:r>
        <w:t>NHC MOR File</w:t>
      </w:r>
    </w:p>
    <w:p w14:paraId="7A417EE1" w14:textId="77777777" w:rsidR="00567300" w:rsidRDefault="00567300" w:rsidP="00F37C6A"/>
    <w:sectPr w:rsidR="00567300" w:rsidSect="00EB33DD">
      <w:headerReference w:type="default" r:id="rId11"/>
      <w:headerReference w:type="first" r:id="rId12"/>
      <w:footerReference w:type="first" r:id="rId13"/>
      <w:pgSz w:w="12240" w:h="15840" w:code="1"/>
      <w:pgMar w:top="720" w:right="1800" w:bottom="720" w:left="1800" w:header="144"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CA23DC" w14:textId="77777777" w:rsidR="00F46381" w:rsidRDefault="00F46381">
      <w:r>
        <w:separator/>
      </w:r>
    </w:p>
  </w:endnote>
  <w:endnote w:type="continuationSeparator" w:id="0">
    <w:p w14:paraId="3535D1EC" w14:textId="77777777" w:rsidR="00F46381" w:rsidRDefault="00F46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60D2F1" w14:textId="059856ED" w:rsidR="00EB33DD" w:rsidRPr="00EB33DD" w:rsidRDefault="00EB33DD" w:rsidP="00EB33DD">
    <w:pPr>
      <w:pStyle w:val="Footer"/>
      <w:jc w:val="center"/>
    </w:pPr>
    <w:r>
      <w:rPr>
        <w:noProof/>
      </w:rPr>
      <w:drawing>
        <wp:inline distT="0" distB="0" distL="0" distR="0" wp14:anchorId="56CBCAE0" wp14:editId="69F8B72E">
          <wp:extent cx="1743710" cy="292735"/>
          <wp:effectExtent l="0" t="0" r="889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710" cy="292735"/>
                  </a:xfrm>
                  <a:prstGeom prst="rect">
                    <a:avLst/>
                  </a:prstGeom>
                  <a:noFill/>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69781B" w14:textId="77777777" w:rsidR="00F46381" w:rsidRDefault="00F46381">
      <w:r>
        <w:separator/>
      </w:r>
    </w:p>
  </w:footnote>
  <w:footnote w:type="continuationSeparator" w:id="0">
    <w:p w14:paraId="7C9515B0" w14:textId="77777777" w:rsidR="00F46381" w:rsidRDefault="00F463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417EE6" w14:textId="4AC622BB" w:rsidR="006319CC" w:rsidRDefault="006319CC" w:rsidP="00586147">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176A38" w14:textId="2E2F4A42" w:rsidR="00EB33DD" w:rsidRDefault="00EB33DD">
    <w:pPr>
      <w:pStyle w:val="Header"/>
    </w:pPr>
    <w:r>
      <w:rPr>
        <w:noProof/>
      </w:rPr>
      <w:drawing>
        <wp:anchor distT="0" distB="0" distL="114300" distR="114300" simplePos="0" relativeHeight="251663360" behindDoc="1" locked="0" layoutInCell="1" allowOverlap="1" wp14:anchorId="67409626" wp14:editId="5E02F913">
          <wp:simplePos x="0" y="0"/>
          <wp:positionH relativeFrom="margin">
            <wp:align>center</wp:align>
          </wp:positionH>
          <wp:positionV relativeFrom="paragraph">
            <wp:posOffset>107315</wp:posOffset>
          </wp:positionV>
          <wp:extent cx="7715885" cy="1596390"/>
          <wp:effectExtent l="0" t="0" r="0" b="3810"/>
          <wp:wrapTight wrapText="bothSides">
            <wp:wrapPolygon edited="0">
              <wp:start x="0" y="0"/>
              <wp:lineTo x="0" y="21394"/>
              <wp:lineTo x="21545" y="21394"/>
              <wp:lineTo x="21545" y="0"/>
              <wp:lineTo x="0" y="0"/>
            </wp:wrapPolygon>
          </wp:wrapTight>
          <wp:docPr id="15" name="Picture 15" descr="D:\Clients\Georgia HAP\NHC Atl Corp Office Head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lients\Georgia HAP\NHC Atl Corp Office Header.t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15885" cy="15963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C6A"/>
    <w:rsid w:val="00001629"/>
    <w:rsid w:val="00001A0E"/>
    <w:rsid w:val="00001F21"/>
    <w:rsid w:val="0000536B"/>
    <w:rsid w:val="00005CA5"/>
    <w:rsid w:val="00012A39"/>
    <w:rsid w:val="00012D7B"/>
    <w:rsid w:val="0001329C"/>
    <w:rsid w:val="0001478C"/>
    <w:rsid w:val="00014C93"/>
    <w:rsid w:val="00014E72"/>
    <w:rsid w:val="000168B4"/>
    <w:rsid w:val="00017351"/>
    <w:rsid w:val="0002707B"/>
    <w:rsid w:val="000301F2"/>
    <w:rsid w:val="0003267F"/>
    <w:rsid w:val="000329B5"/>
    <w:rsid w:val="00033E42"/>
    <w:rsid w:val="00035BBD"/>
    <w:rsid w:val="000367C7"/>
    <w:rsid w:val="0004100F"/>
    <w:rsid w:val="00041B84"/>
    <w:rsid w:val="000421AF"/>
    <w:rsid w:val="00045BAE"/>
    <w:rsid w:val="00045F1C"/>
    <w:rsid w:val="000462DB"/>
    <w:rsid w:val="00046F7C"/>
    <w:rsid w:val="00050319"/>
    <w:rsid w:val="00050BC0"/>
    <w:rsid w:val="00051124"/>
    <w:rsid w:val="00052947"/>
    <w:rsid w:val="00054443"/>
    <w:rsid w:val="000571FA"/>
    <w:rsid w:val="00057908"/>
    <w:rsid w:val="00057C3E"/>
    <w:rsid w:val="000601E1"/>
    <w:rsid w:val="00061F8F"/>
    <w:rsid w:val="000627B8"/>
    <w:rsid w:val="00062A5D"/>
    <w:rsid w:val="00063E5B"/>
    <w:rsid w:val="00065962"/>
    <w:rsid w:val="00070FD7"/>
    <w:rsid w:val="000715A3"/>
    <w:rsid w:val="00071E38"/>
    <w:rsid w:val="00073253"/>
    <w:rsid w:val="00076373"/>
    <w:rsid w:val="0007777A"/>
    <w:rsid w:val="00086A62"/>
    <w:rsid w:val="00087443"/>
    <w:rsid w:val="00090D37"/>
    <w:rsid w:val="000914F4"/>
    <w:rsid w:val="000920F4"/>
    <w:rsid w:val="000933CF"/>
    <w:rsid w:val="000945C4"/>
    <w:rsid w:val="000953B9"/>
    <w:rsid w:val="000974B7"/>
    <w:rsid w:val="0009783A"/>
    <w:rsid w:val="000A0467"/>
    <w:rsid w:val="000A37BE"/>
    <w:rsid w:val="000A3CF1"/>
    <w:rsid w:val="000B3073"/>
    <w:rsid w:val="000B640B"/>
    <w:rsid w:val="000B6796"/>
    <w:rsid w:val="000B7E55"/>
    <w:rsid w:val="000C3D06"/>
    <w:rsid w:val="000C499D"/>
    <w:rsid w:val="000C5453"/>
    <w:rsid w:val="000C5D3A"/>
    <w:rsid w:val="000C6443"/>
    <w:rsid w:val="000C669C"/>
    <w:rsid w:val="000D1B42"/>
    <w:rsid w:val="000D1FA9"/>
    <w:rsid w:val="000D261A"/>
    <w:rsid w:val="000D49A2"/>
    <w:rsid w:val="000D5611"/>
    <w:rsid w:val="000D5700"/>
    <w:rsid w:val="000D5B1E"/>
    <w:rsid w:val="000D6581"/>
    <w:rsid w:val="000D7DED"/>
    <w:rsid w:val="000E0F60"/>
    <w:rsid w:val="000E1077"/>
    <w:rsid w:val="000E1DA1"/>
    <w:rsid w:val="000E2FCD"/>
    <w:rsid w:val="000E39D9"/>
    <w:rsid w:val="000E4138"/>
    <w:rsid w:val="000E4322"/>
    <w:rsid w:val="000E4FFC"/>
    <w:rsid w:val="000E7F31"/>
    <w:rsid w:val="000F18DA"/>
    <w:rsid w:val="000F22B6"/>
    <w:rsid w:val="000F4C4C"/>
    <w:rsid w:val="000F5705"/>
    <w:rsid w:val="000F5D6F"/>
    <w:rsid w:val="000F6311"/>
    <w:rsid w:val="001036B0"/>
    <w:rsid w:val="00104107"/>
    <w:rsid w:val="001063A9"/>
    <w:rsid w:val="00107307"/>
    <w:rsid w:val="00107FB8"/>
    <w:rsid w:val="001118CB"/>
    <w:rsid w:val="001119F0"/>
    <w:rsid w:val="00112A76"/>
    <w:rsid w:val="001145E8"/>
    <w:rsid w:val="00114E53"/>
    <w:rsid w:val="00114F17"/>
    <w:rsid w:val="00115D67"/>
    <w:rsid w:val="00116994"/>
    <w:rsid w:val="001201A2"/>
    <w:rsid w:val="001209DB"/>
    <w:rsid w:val="00120E60"/>
    <w:rsid w:val="00123338"/>
    <w:rsid w:val="00125543"/>
    <w:rsid w:val="00125B39"/>
    <w:rsid w:val="00125D0C"/>
    <w:rsid w:val="0012639F"/>
    <w:rsid w:val="00127483"/>
    <w:rsid w:val="00130375"/>
    <w:rsid w:val="0013355C"/>
    <w:rsid w:val="00136DC8"/>
    <w:rsid w:val="00137970"/>
    <w:rsid w:val="00145B28"/>
    <w:rsid w:val="00145E9C"/>
    <w:rsid w:val="00147FCF"/>
    <w:rsid w:val="00150ACC"/>
    <w:rsid w:val="00151C2C"/>
    <w:rsid w:val="00152129"/>
    <w:rsid w:val="001524C0"/>
    <w:rsid w:val="00156FC2"/>
    <w:rsid w:val="00161455"/>
    <w:rsid w:val="0016153D"/>
    <w:rsid w:val="0016207D"/>
    <w:rsid w:val="00163A82"/>
    <w:rsid w:val="00164202"/>
    <w:rsid w:val="00164E93"/>
    <w:rsid w:val="00166133"/>
    <w:rsid w:val="0017175F"/>
    <w:rsid w:val="001717E7"/>
    <w:rsid w:val="00173D5F"/>
    <w:rsid w:val="00173F93"/>
    <w:rsid w:val="0017479E"/>
    <w:rsid w:val="00176E9B"/>
    <w:rsid w:val="00176F21"/>
    <w:rsid w:val="00180268"/>
    <w:rsid w:val="001833B1"/>
    <w:rsid w:val="0018407C"/>
    <w:rsid w:val="00184CBD"/>
    <w:rsid w:val="00192E43"/>
    <w:rsid w:val="00192F46"/>
    <w:rsid w:val="00192FA7"/>
    <w:rsid w:val="001936C7"/>
    <w:rsid w:val="001A0CF4"/>
    <w:rsid w:val="001A1451"/>
    <w:rsid w:val="001A1A66"/>
    <w:rsid w:val="001A2378"/>
    <w:rsid w:val="001A346B"/>
    <w:rsid w:val="001A35C8"/>
    <w:rsid w:val="001A6DFD"/>
    <w:rsid w:val="001A7156"/>
    <w:rsid w:val="001B0595"/>
    <w:rsid w:val="001B09BD"/>
    <w:rsid w:val="001B2158"/>
    <w:rsid w:val="001B23F9"/>
    <w:rsid w:val="001B4BB1"/>
    <w:rsid w:val="001C1E78"/>
    <w:rsid w:val="001C2117"/>
    <w:rsid w:val="001C3ED0"/>
    <w:rsid w:val="001D047E"/>
    <w:rsid w:val="001D0DFB"/>
    <w:rsid w:val="001D127D"/>
    <w:rsid w:val="001D1944"/>
    <w:rsid w:val="001D46DB"/>
    <w:rsid w:val="001D7820"/>
    <w:rsid w:val="001E0D90"/>
    <w:rsid w:val="001E1EB0"/>
    <w:rsid w:val="001E231C"/>
    <w:rsid w:val="001E37B5"/>
    <w:rsid w:val="001E4322"/>
    <w:rsid w:val="001E61A1"/>
    <w:rsid w:val="001E7BCE"/>
    <w:rsid w:val="001E7EE6"/>
    <w:rsid w:val="001F3508"/>
    <w:rsid w:val="001F40B4"/>
    <w:rsid w:val="001F557D"/>
    <w:rsid w:val="001F5781"/>
    <w:rsid w:val="00200827"/>
    <w:rsid w:val="00200942"/>
    <w:rsid w:val="00200A5D"/>
    <w:rsid w:val="00202771"/>
    <w:rsid w:val="00202AC6"/>
    <w:rsid w:val="00211985"/>
    <w:rsid w:val="0021204C"/>
    <w:rsid w:val="002134FC"/>
    <w:rsid w:val="002139C1"/>
    <w:rsid w:val="00214AE2"/>
    <w:rsid w:val="00215B2F"/>
    <w:rsid w:val="00216ABA"/>
    <w:rsid w:val="00221434"/>
    <w:rsid w:val="002222FB"/>
    <w:rsid w:val="00226C45"/>
    <w:rsid w:val="00227AAE"/>
    <w:rsid w:val="00231D17"/>
    <w:rsid w:val="00232D76"/>
    <w:rsid w:val="00232DE6"/>
    <w:rsid w:val="0023368E"/>
    <w:rsid w:val="00235759"/>
    <w:rsid w:val="00236329"/>
    <w:rsid w:val="002377A5"/>
    <w:rsid w:val="00240183"/>
    <w:rsid w:val="002415E1"/>
    <w:rsid w:val="00241D81"/>
    <w:rsid w:val="00242129"/>
    <w:rsid w:val="00242BF0"/>
    <w:rsid w:val="002440C9"/>
    <w:rsid w:val="00244384"/>
    <w:rsid w:val="00244474"/>
    <w:rsid w:val="0024640C"/>
    <w:rsid w:val="00246882"/>
    <w:rsid w:val="00251286"/>
    <w:rsid w:val="00251DCC"/>
    <w:rsid w:val="0025341D"/>
    <w:rsid w:val="00254A84"/>
    <w:rsid w:val="00256379"/>
    <w:rsid w:val="00256BF8"/>
    <w:rsid w:val="00256F67"/>
    <w:rsid w:val="002573F2"/>
    <w:rsid w:val="002602FB"/>
    <w:rsid w:val="00261FA2"/>
    <w:rsid w:val="00262E82"/>
    <w:rsid w:val="00265BC0"/>
    <w:rsid w:val="002673A7"/>
    <w:rsid w:val="00270A5A"/>
    <w:rsid w:val="002749EF"/>
    <w:rsid w:val="002774A0"/>
    <w:rsid w:val="002775ED"/>
    <w:rsid w:val="002776EC"/>
    <w:rsid w:val="00280B0B"/>
    <w:rsid w:val="00282334"/>
    <w:rsid w:val="00282667"/>
    <w:rsid w:val="00283641"/>
    <w:rsid w:val="002865A2"/>
    <w:rsid w:val="002913BA"/>
    <w:rsid w:val="002960A9"/>
    <w:rsid w:val="002967C2"/>
    <w:rsid w:val="0029717A"/>
    <w:rsid w:val="002A028B"/>
    <w:rsid w:val="002A03A8"/>
    <w:rsid w:val="002A0789"/>
    <w:rsid w:val="002A1400"/>
    <w:rsid w:val="002A6EF2"/>
    <w:rsid w:val="002B0450"/>
    <w:rsid w:val="002B0EBB"/>
    <w:rsid w:val="002B116B"/>
    <w:rsid w:val="002B21D7"/>
    <w:rsid w:val="002B2687"/>
    <w:rsid w:val="002B2FDD"/>
    <w:rsid w:val="002B366C"/>
    <w:rsid w:val="002B48E2"/>
    <w:rsid w:val="002B7AED"/>
    <w:rsid w:val="002C024B"/>
    <w:rsid w:val="002C23CF"/>
    <w:rsid w:val="002C38EC"/>
    <w:rsid w:val="002C3A64"/>
    <w:rsid w:val="002C4A7C"/>
    <w:rsid w:val="002C6889"/>
    <w:rsid w:val="002C73E5"/>
    <w:rsid w:val="002D002C"/>
    <w:rsid w:val="002D4592"/>
    <w:rsid w:val="002D7E01"/>
    <w:rsid w:val="002E472E"/>
    <w:rsid w:val="002E6D15"/>
    <w:rsid w:val="002F1A1E"/>
    <w:rsid w:val="002F1FE7"/>
    <w:rsid w:val="002F36D2"/>
    <w:rsid w:val="00300F48"/>
    <w:rsid w:val="0030123E"/>
    <w:rsid w:val="0030176E"/>
    <w:rsid w:val="00302450"/>
    <w:rsid w:val="00311960"/>
    <w:rsid w:val="00314BBA"/>
    <w:rsid w:val="00315FB2"/>
    <w:rsid w:val="003243AF"/>
    <w:rsid w:val="003248AA"/>
    <w:rsid w:val="003256DF"/>
    <w:rsid w:val="003265F4"/>
    <w:rsid w:val="00331D94"/>
    <w:rsid w:val="00331DAB"/>
    <w:rsid w:val="003355C0"/>
    <w:rsid w:val="00335C50"/>
    <w:rsid w:val="00343219"/>
    <w:rsid w:val="0034332F"/>
    <w:rsid w:val="003443C9"/>
    <w:rsid w:val="00344A57"/>
    <w:rsid w:val="00346DC6"/>
    <w:rsid w:val="00347BD6"/>
    <w:rsid w:val="0035019C"/>
    <w:rsid w:val="003510AC"/>
    <w:rsid w:val="00352983"/>
    <w:rsid w:val="003530F8"/>
    <w:rsid w:val="00353C9B"/>
    <w:rsid w:val="00354415"/>
    <w:rsid w:val="0035475D"/>
    <w:rsid w:val="00355082"/>
    <w:rsid w:val="00356E3E"/>
    <w:rsid w:val="00360107"/>
    <w:rsid w:val="003610C9"/>
    <w:rsid w:val="0036157D"/>
    <w:rsid w:val="00362295"/>
    <w:rsid w:val="003625AA"/>
    <w:rsid w:val="00363834"/>
    <w:rsid w:val="0036563C"/>
    <w:rsid w:val="00365B94"/>
    <w:rsid w:val="003666D0"/>
    <w:rsid w:val="00367C9D"/>
    <w:rsid w:val="003711A7"/>
    <w:rsid w:val="00371385"/>
    <w:rsid w:val="003725A6"/>
    <w:rsid w:val="0037307D"/>
    <w:rsid w:val="00376D13"/>
    <w:rsid w:val="00377138"/>
    <w:rsid w:val="003774F6"/>
    <w:rsid w:val="00380394"/>
    <w:rsid w:val="003809B1"/>
    <w:rsid w:val="0038215B"/>
    <w:rsid w:val="0038274D"/>
    <w:rsid w:val="003838DD"/>
    <w:rsid w:val="003853D2"/>
    <w:rsid w:val="003911A0"/>
    <w:rsid w:val="0039273E"/>
    <w:rsid w:val="00392847"/>
    <w:rsid w:val="0039393D"/>
    <w:rsid w:val="003947A7"/>
    <w:rsid w:val="00395EE8"/>
    <w:rsid w:val="00397A8C"/>
    <w:rsid w:val="003A0873"/>
    <w:rsid w:val="003A406F"/>
    <w:rsid w:val="003A4915"/>
    <w:rsid w:val="003A4E60"/>
    <w:rsid w:val="003A5A53"/>
    <w:rsid w:val="003A641C"/>
    <w:rsid w:val="003A6963"/>
    <w:rsid w:val="003A6B9F"/>
    <w:rsid w:val="003A79AC"/>
    <w:rsid w:val="003B1D25"/>
    <w:rsid w:val="003B394E"/>
    <w:rsid w:val="003B596B"/>
    <w:rsid w:val="003B66B3"/>
    <w:rsid w:val="003B6820"/>
    <w:rsid w:val="003B7CC5"/>
    <w:rsid w:val="003B7ED0"/>
    <w:rsid w:val="003C3B51"/>
    <w:rsid w:val="003C4FE0"/>
    <w:rsid w:val="003C7CA4"/>
    <w:rsid w:val="003C7DBD"/>
    <w:rsid w:val="003C7FBA"/>
    <w:rsid w:val="003D0D08"/>
    <w:rsid w:val="003D0FDE"/>
    <w:rsid w:val="003D1FE0"/>
    <w:rsid w:val="003D3099"/>
    <w:rsid w:val="003D4A01"/>
    <w:rsid w:val="003D513F"/>
    <w:rsid w:val="003E00BC"/>
    <w:rsid w:val="003E05EA"/>
    <w:rsid w:val="003E07C8"/>
    <w:rsid w:val="003E31B8"/>
    <w:rsid w:val="003E5C45"/>
    <w:rsid w:val="003E5DC9"/>
    <w:rsid w:val="003E7C41"/>
    <w:rsid w:val="003F0E4B"/>
    <w:rsid w:val="003F109B"/>
    <w:rsid w:val="003F182F"/>
    <w:rsid w:val="003F2297"/>
    <w:rsid w:val="003F27DF"/>
    <w:rsid w:val="003F4B65"/>
    <w:rsid w:val="00400682"/>
    <w:rsid w:val="00400F06"/>
    <w:rsid w:val="00401464"/>
    <w:rsid w:val="004020C0"/>
    <w:rsid w:val="0040349F"/>
    <w:rsid w:val="00404E33"/>
    <w:rsid w:val="00405EE1"/>
    <w:rsid w:val="0040604F"/>
    <w:rsid w:val="004100BA"/>
    <w:rsid w:val="00411262"/>
    <w:rsid w:val="00411F67"/>
    <w:rsid w:val="00413904"/>
    <w:rsid w:val="00414064"/>
    <w:rsid w:val="0041418C"/>
    <w:rsid w:val="004170E5"/>
    <w:rsid w:val="00420CA9"/>
    <w:rsid w:val="00421C39"/>
    <w:rsid w:val="00424080"/>
    <w:rsid w:val="00425B1B"/>
    <w:rsid w:val="004261FD"/>
    <w:rsid w:val="00427AA8"/>
    <w:rsid w:val="0043069B"/>
    <w:rsid w:val="00430B0E"/>
    <w:rsid w:val="00432380"/>
    <w:rsid w:val="00432641"/>
    <w:rsid w:val="004337C4"/>
    <w:rsid w:val="004347AC"/>
    <w:rsid w:val="0043487C"/>
    <w:rsid w:val="004354F9"/>
    <w:rsid w:val="0043576F"/>
    <w:rsid w:val="004418EB"/>
    <w:rsid w:val="00441E6F"/>
    <w:rsid w:val="00441E98"/>
    <w:rsid w:val="0044355D"/>
    <w:rsid w:val="00444EEC"/>
    <w:rsid w:val="00445B88"/>
    <w:rsid w:val="00445BDE"/>
    <w:rsid w:val="004461A7"/>
    <w:rsid w:val="00446F13"/>
    <w:rsid w:val="004504AE"/>
    <w:rsid w:val="004512F0"/>
    <w:rsid w:val="0045144F"/>
    <w:rsid w:val="004514D7"/>
    <w:rsid w:val="00454E85"/>
    <w:rsid w:val="00456618"/>
    <w:rsid w:val="004575B1"/>
    <w:rsid w:val="00462000"/>
    <w:rsid w:val="004653DA"/>
    <w:rsid w:val="00466A3C"/>
    <w:rsid w:val="00466C8A"/>
    <w:rsid w:val="004671A7"/>
    <w:rsid w:val="00467EAF"/>
    <w:rsid w:val="00472163"/>
    <w:rsid w:val="00472882"/>
    <w:rsid w:val="00472B9D"/>
    <w:rsid w:val="004730EF"/>
    <w:rsid w:val="00473BC6"/>
    <w:rsid w:val="00474730"/>
    <w:rsid w:val="004749CA"/>
    <w:rsid w:val="00481986"/>
    <w:rsid w:val="00482D63"/>
    <w:rsid w:val="00484D48"/>
    <w:rsid w:val="00485D33"/>
    <w:rsid w:val="00486B94"/>
    <w:rsid w:val="00487338"/>
    <w:rsid w:val="00491377"/>
    <w:rsid w:val="00492774"/>
    <w:rsid w:val="004937ED"/>
    <w:rsid w:val="00494696"/>
    <w:rsid w:val="00495E18"/>
    <w:rsid w:val="00496CE4"/>
    <w:rsid w:val="00496E41"/>
    <w:rsid w:val="004A1EDD"/>
    <w:rsid w:val="004A46CA"/>
    <w:rsid w:val="004A477C"/>
    <w:rsid w:val="004A5AD0"/>
    <w:rsid w:val="004A677D"/>
    <w:rsid w:val="004A7F47"/>
    <w:rsid w:val="004B16FA"/>
    <w:rsid w:val="004B2792"/>
    <w:rsid w:val="004B4DDE"/>
    <w:rsid w:val="004B4E2D"/>
    <w:rsid w:val="004C25DD"/>
    <w:rsid w:val="004C30F4"/>
    <w:rsid w:val="004C4782"/>
    <w:rsid w:val="004C4911"/>
    <w:rsid w:val="004C4DB1"/>
    <w:rsid w:val="004C5F9E"/>
    <w:rsid w:val="004C61CB"/>
    <w:rsid w:val="004C7000"/>
    <w:rsid w:val="004D19CB"/>
    <w:rsid w:val="004D3F67"/>
    <w:rsid w:val="004D47C1"/>
    <w:rsid w:val="004E1BF9"/>
    <w:rsid w:val="004E2046"/>
    <w:rsid w:val="004E3A48"/>
    <w:rsid w:val="004E3B02"/>
    <w:rsid w:val="004E3DAA"/>
    <w:rsid w:val="004E3FFA"/>
    <w:rsid w:val="004E4504"/>
    <w:rsid w:val="004E4634"/>
    <w:rsid w:val="004E5ECE"/>
    <w:rsid w:val="004F3819"/>
    <w:rsid w:val="004F4FCF"/>
    <w:rsid w:val="004F5E1A"/>
    <w:rsid w:val="004F7D6F"/>
    <w:rsid w:val="0050089F"/>
    <w:rsid w:val="00503E42"/>
    <w:rsid w:val="0050447F"/>
    <w:rsid w:val="005044CF"/>
    <w:rsid w:val="0050520F"/>
    <w:rsid w:val="00511FF8"/>
    <w:rsid w:val="005126F3"/>
    <w:rsid w:val="00513FCB"/>
    <w:rsid w:val="00514162"/>
    <w:rsid w:val="005156D1"/>
    <w:rsid w:val="005157B8"/>
    <w:rsid w:val="005167C5"/>
    <w:rsid w:val="00520D43"/>
    <w:rsid w:val="005243D3"/>
    <w:rsid w:val="005266E1"/>
    <w:rsid w:val="005302F1"/>
    <w:rsid w:val="00531113"/>
    <w:rsid w:val="00534061"/>
    <w:rsid w:val="005344FE"/>
    <w:rsid w:val="005346E2"/>
    <w:rsid w:val="00534C12"/>
    <w:rsid w:val="0053531A"/>
    <w:rsid w:val="00535514"/>
    <w:rsid w:val="005358F4"/>
    <w:rsid w:val="005365B7"/>
    <w:rsid w:val="0054073E"/>
    <w:rsid w:val="00541A11"/>
    <w:rsid w:val="00541C78"/>
    <w:rsid w:val="00541D8D"/>
    <w:rsid w:val="00543E2D"/>
    <w:rsid w:val="00543EFA"/>
    <w:rsid w:val="0054583B"/>
    <w:rsid w:val="00545D33"/>
    <w:rsid w:val="00547CF0"/>
    <w:rsid w:val="00551037"/>
    <w:rsid w:val="00551431"/>
    <w:rsid w:val="00552C0F"/>
    <w:rsid w:val="00555011"/>
    <w:rsid w:val="00557985"/>
    <w:rsid w:val="00562C1F"/>
    <w:rsid w:val="005630E8"/>
    <w:rsid w:val="0056325D"/>
    <w:rsid w:val="00564CDA"/>
    <w:rsid w:val="00567300"/>
    <w:rsid w:val="00570F8E"/>
    <w:rsid w:val="00571B86"/>
    <w:rsid w:val="00572344"/>
    <w:rsid w:val="00573F74"/>
    <w:rsid w:val="005747E4"/>
    <w:rsid w:val="00574E01"/>
    <w:rsid w:val="00574E6B"/>
    <w:rsid w:val="00576E35"/>
    <w:rsid w:val="00577308"/>
    <w:rsid w:val="00577DDC"/>
    <w:rsid w:val="0058090D"/>
    <w:rsid w:val="00581A17"/>
    <w:rsid w:val="00582133"/>
    <w:rsid w:val="00582420"/>
    <w:rsid w:val="00583293"/>
    <w:rsid w:val="00583FC9"/>
    <w:rsid w:val="00584F80"/>
    <w:rsid w:val="00586147"/>
    <w:rsid w:val="005873CC"/>
    <w:rsid w:val="00587D05"/>
    <w:rsid w:val="005902F8"/>
    <w:rsid w:val="00590B2F"/>
    <w:rsid w:val="00592F8A"/>
    <w:rsid w:val="00593CF6"/>
    <w:rsid w:val="005A1A6A"/>
    <w:rsid w:val="005A341E"/>
    <w:rsid w:val="005A3ECE"/>
    <w:rsid w:val="005A5FDE"/>
    <w:rsid w:val="005A6185"/>
    <w:rsid w:val="005A638D"/>
    <w:rsid w:val="005A7604"/>
    <w:rsid w:val="005A7FFD"/>
    <w:rsid w:val="005B25B8"/>
    <w:rsid w:val="005B4DFD"/>
    <w:rsid w:val="005B4F99"/>
    <w:rsid w:val="005B614A"/>
    <w:rsid w:val="005C0B9F"/>
    <w:rsid w:val="005C154E"/>
    <w:rsid w:val="005C24F5"/>
    <w:rsid w:val="005C3DA3"/>
    <w:rsid w:val="005C3E08"/>
    <w:rsid w:val="005C6FDB"/>
    <w:rsid w:val="005D130D"/>
    <w:rsid w:val="005D24F3"/>
    <w:rsid w:val="005D2FB0"/>
    <w:rsid w:val="005D3B43"/>
    <w:rsid w:val="005D7EC6"/>
    <w:rsid w:val="005E258F"/>
    <w:rsid w:val="005E26DA"/>
    <w:rsid w:val="005E27CF"/>
    <w:rsid w:val="005E3418"/>
    <w:rsid w:val="005E3BFB"/>
    <w:rsid w:val="005E4203"/>
    <w:rsid w:val="005E47CA"/>
    <w:rsid w:val="005E4FAE"/>
    <w:rsid w:val="005E590B"/>
    <w:rsid w:val="005F018B"/>
    <w:rsid w:val="005F1D98"/>
    <w:rsid w:val="005F1ED8"/>
    <w:rsid w:val="005F35EA"/>
    <w:rsid w:val="005F5FCB"/>
    <w:rsid w:val="005F60DE"/>
    <w:rsid w:val="00600CBB"/>
    <w:rsid w:val="00601290"/>
    <w:rsid w:val="00602F90"/>
    <w:rsid w:val="00603F52"/>
    <w:rsid w:val="00604EDD"/>
    <w:rsid w:val="006068D3"/>
    <w:rsid w:val="00610DED"/>
    <w:rsid w:val="00611948"/>
    <w:rsid w:val="00611E83"/>
    <w:rsid w:val="0061413C"/>
    <w:rsid w:val="006142B2"/>
    <w:rsid w:val="006149CF"/>
    <w:rsid w:val="0061546D"/>
    <w:rsid w:val="00615944"/>
    <w:rsid w:val="0061636B"/>
    <w:rsid w:val="00616660"/>
    <w:rsid w:val="00616B2D"/>
    <w:rsid w:val="0061757C"/>
    <w:rsid w:val="006208B2"/>
    <w:rsid w:val="00620BCA"/>
    <w:rsid w:val="00621D21"/>
    <w:rsid w:val="00622087"/>
    <w:rsid w:val="00622985"/>
    <w:rsid w:val="00623A9B"/>
    <w:rsid w:val="00623CCD"/>
    <w:rsid w:val="0062467E"/>
    <w:rsid w:val="00627513"/>
    <w:rsid w:val="006319CC"/>
    <w:rsid w:val="00631C38"/>
    <w:rsid w:val="00631FD8"/>
    <w:rsid w:val="006336C4"/>
    <w:rsid w:val="00634FD7"/>
    <w:rsid w:val="00635404"/>
    <w:rsid w:val="00636B6A"/>
    <w:rsid w:val="00640791"/>
    <w:rsid w:val="0064350D"/>
    <w:rsid w:val="006457DA"/>
    <w:rsid w:val="00646444"/>
    <w:rsid w:val="006473CD"/>
    <w:rsid w:val="00647F20"/>
    <w:rsid w:val="00655A1A"/>
    <w:rsid w:val="00656E0F"/>
    <w:rsid w:val="00660C35"/>
    <w:rsid w:val="00661CB4"/>
    <w:rsid w:val="00662E4A"/>
    <w:rsid w:val="006631CD"/>
    <w:rsid w:val="006644F8"/>
    <w:rsid w:val="006665DF"/>
    <w:rsid w:val="00666C60"/>
    <w:rsid w:val="006671D6"/>
    <w:rsid w:val="0067019A"/>
    <w:rsid w:val="006702D7"/>
    <w:rsid w:val="00670E9A"/>
    <w:rsid w:val="00671133"/>
    <w:rsid w:val="0067212C"/>
    <w:rsid w:val="0067338A"/>
    <w:rsid w:val="006738BD"/>
    <w:rsid w:val="006743D0"/>
    <w:rsid w:val="00674CDE"/>
    <w:rsid w:val="006758E7"/>
    <w:rsid w:val="0067734D"/>
    <w:rsid w:val="0068073E"/>
    <w:rsid w:val="00680868"/>
    <w:rsid w:val="006811AA"/>
    <w:rsid w:val="006822C4"/>
    <w:rsid w:val="006853FC"/>
    <w:rsid w:val="00685E7B"/>
    <w:rsid w:val="006861E5"/>
    <w:rsid w:val="00687083"/>
    <w:rsid w:val="006870B8"/>
    <w:rsid w:val="00694582"/>
    <w:rsid w:val="006952AC"/>
    <w:rsid w:val="00696111"/>
    <w:rsid w:val="006A02DF"/>
    <w:rsid w:val="006A08AB"/>
    <w:rsid w:val="006A19DE"/>
    <w:rsid w:val="006A2B35"/>
    <w:rsid w:val="006A31C9"/>
    <w:rsid w:val="006A33DB"/>
    <w:rsid w:val="006A49AA"/>
    <w:rsid w:val="006A67A6"/>
    <w:rsid w:val="006A697E"/>
    <w:rsid w:val="006A7FD1"/>
    <w:rsid w:val="006B28A4"/>
    <w:rsid w:val="006B34E1"/>
    <w:rsid w:val="006B4CFF"/>
    <w:rsid w:val="006B675D"/>
    <w:rsid w:val="006B6E0F"/>
    <w:rsid w:val="006B6E65"/>
    <w:rsid w:val="006B7FB8"/>
    <w:rsid w:val="006C1B1C"/>
    <w:rsid w:val="006D01B0"/>
    <w:rsid w:val="006D0AFA"/>
    <w:rsid w:val="006D308B"/>
    <w:rsid w:val="006D311C"/>
    <w:rsid w:val="006D3655"/>
    <w:rsid w:val="006D3BE0"/>
    <w:rsid w:val="006D4AB9"/>
    <w:rsid w:val="006D7161"/>
    <w:rsid w:val="006E0564"/>
    <w:rsid w:val="006E3183"/>
    <w:rsid w:val="006E53A9"/>
    <w:rsid w:val="006E5BA1"/>
    <w:rsid w:val="006E7C51"/>
    <w:rsid w:val="006F05F1"/>
    <w:rsid w:val="006F60A3"/>
    <w:rsid w:val="006F621F"/>
    <w:rsid w:val="006F6808"/>
    <w:rsid w:val="006F6910"/>
    <w:rsid w:val="00700A45"/>
    <w:rsid w:val="00702F36"/>
    <w:rsid w:val="00703818"/>
    <w:rsid w:val="00705163"/>
    <w:rsid w:val="007063C6"/>
    <w:rsid w:val="00707990"/>
    <w:rsid w:val="007105AE"/>
    <w:rsid w:val="00710874"/>
    <w:rsid w:val="00710CFF"/>
    <w:rsid w:val="007123BC"/>
    <w:rsid w:val="007157A1"/>
    <w:rsid w:val="007169B6"/>
    <w:rsid w:val="00724DD7"/>
    <w:rsid w:val="007306EC"/>
    <w:rsid w:val="00730D86"/>
    <w:rsid w:val="0073108D"/>
    <w:rsid w:val="00731E91"/>
    <w:rsid w:val="00732091"/>
    <w:rsid w:val="00733248"/>
    <w:rsid w:val="00734787"/>
    <w:rsid w:val="00734D9C"/>
    <w:rsid w:val="00735C72"/>
    <w:rsid w:val="00735D3A"/>
    <w:rsid w:val="0073768F"/>
    <w:rsid w:val="00740746"/>
    <w:rsid w:val="007407D9"/>
    <w:rsid w:val="00740D27"/>
    <w:rsid w:val="00743EEB"/>
    <w:rsid w:val="0074582D"/>
    <w:rsid w:val="00746475"/>
    <w:rsid w:val="00746B94"/>
    <w:rsid w:val="007479E7"/>
    <w:rsid w:val="007523C7"/>
    <w:rsid w:val="00754A8A"/>
    <w:rsid w:val="00755A95"/>
    <w:rsid w:val="007611F7"/>
    <w:rsid w:val="00762998"/>
    <w:rsid w:val="00763EC6"/>
    <w:rsid w:val="00770C40"/>
    <w:rsid w:val="00772098"/>
    <w:rsid w:val="00780658"/>
    <w:rsid w:val="00780C2E"/>
    <w:rsid w:val="00782E00"/>
    <w:rsid w:val="00783CAE"/>
    <w:rsid w:val="00784692"/>
    <w:rsid w:val="00786AE7"/>
    <w:rsid w:val="00786F3F"/>
    <w:rsid w:val="00790281"/>
    <w:rsid w:val="00790580"/>
    <w:rsid w:val="00791475"/>
    <w:rsid w:val="0079333B"/>
    <w:rsid w:val="0079700F"/>
    <w:rsid w:val="00797825"/>
    <w:rsid w:val="00797DEA"/>
    <w:rsid w:val="00797FE9"/>
    <w:rsid w:val="007A1A63"/>
    <w:rsid w:val="007A1F78"/>
    <w:rsid w:val="007A2227"/>
    <w:rsid w:val="007A2ECC"/>
    <w:rsid w:val="007A34AE"/>
    <w:rsid w:val="007A4C31"/>
    <w:rsid w:val="007A56D8"/>
    <w:rsid w:val="007A6E25"/>
    <w:rsid w:val="007A7088"/>
    <w:rsid w:val="007B0530"/>
    <w:rsid w:val="007B6B6B"/>
    <w:rsid w:val="007B6F37"/>
    <w:rsid w:val="007C0182"/>
    <w:rsid w:val="007C761B"/>
    <w:rsid w:val="007D337F"/>
    <w:rsid w:val="007D4FC1"/>
    <w:rsid w:val="007D512D"/>
    <w:rsid w:val="007D5A68"/>
    <w:rsid w:val="007D5A79"/>
    <w:rsid w:val="007D5B53"/>
    <w:rsid w:val="007D630C"/>
    <w:rsid w:val="007D77F2"/>
    <w:rsid w:val="007D7B8B"/>
    <w:rsid w:val="007D7E0C"/>
    <w:rsid w:val="007E23E0"/>
    <w:rsid w:val="007E35DE"/>
    <w:rsid w:val="007E401F"/>
    <w:rsid w:val="007E4ACD"/>
    <w:rsid w:val="007E5430"/>
    <w:rsid w:val="007F149F"/>
    <w:rsid w:val="007F16AF"/>
    <w:rsid w:val="007F3061"/>
    <w:rsid w:val="007F3CA6"/>
    <w:rsid w:val="007F5C2D"/>
    <w:rsid w:val="007F71A7"/>
    <w:rsid w:val="008000E0"/>
    <w:rsid w:val="00800490"/>
    <w:rsid w:val="00803180"/>
    <w:rsid w:val="00804194"/>
    <w:rsid w:val="00804A61"/>
    <w:rsid w:val="00804BAE"/>
    <w:rsid w:val="00804D7F"/>
    <w:rsid w:val="008073C0"/>
    <w:rsid w:val="00810C5D"/>
    <w:rsid w:val="00815B1B"/>
    <w:rsid w:val="008166ED"/>
    <w:rsid w:val="00820A3C"/>
    <w:rsid w:val="00823295"/>
    <w:rsid w:val="00825FF2"/>
    <w:rsid w:val="00826135"/>
    <w:rsid w:val="0082698B"/>
    <w:rsid w:val="00826AE9"/>
    <w:rsid w:val="008278CF"/>
    <w:rsid w:val="008323CC"/>
    <w:rsid w:val="00834FBA"/>
    <w:rsid w:val="00835630"/>
    <w:rsid w:val="0084202E"/>
    <w:rsid w:val="00846236"/>
    <w:rsid w:val="00847049"/>
    <w:rsid w:val="0085001A"/>
    <w:rsid w:val="00850094"/>
    <w:rsid w:val="00850945"/>
    <w:rsid w:val="00850B02"/>
    <w:rsid w:val="0085340E"/>
    <w:rsid w:val="008602C1"/>
    <w:rsid w:val="00863C8C"/>
    <w:rsid w:val="0086564D"/>
    <w:rsid w:val="00865784"/>
    <w:rsid w:val="00866BD3"/>
    <w:rsid w:val="00867089"/>
    <w:rsid w:val="0086738E"/>
    <w:rsid w:val="00870602"/>
    <w:rsid w:val="0087089A"/>
    <w:rsid w:val="0087098E"/>
    <w:rsid w:val="00870D3E"/>
    <w:rsid w:val="00870FAD"/>
    <w:rsid w:val="0087196A"/>
    <w:rsid w:val="00871EC2"/>
    <w:rsid w:val="00872C18"/>
    <w:rsid w:val="00873C4B"/>
    <w:rsid w:val="008742FA"/>
    <w:rsid w:val="00877F6A"/>
    <w:rsid w:val="00883542"/>
    <w:rsid w:val="00885D9E"/>
    <w:rsid w:val="00885FB5"/>
    <w:rsid w:val="008874E9"/>
    <w:rsid w:val="00887A37"/>
    <w:rsid w:val="0089053F"/>
    <w:rsid w:val="00890676"/>
    <w:rsid w:val="00891E19"/>
    <w:rsid w:val="0089268B"/>
    <w:rsid w:val="008941D9"/>
    <w:rsid w:val="008A45DC"/>
    <w:rsid w:val="008A55F6"/>
    <w:rsid w:val="008A6441"/>
    <w:rsid w:val="008A70E8"/>
    <w:rsid w:val="008B4EC5"/>
    <w:rsid w:val="008B5499"/>
    <w:rsid w:val="008B6D07"/>
    <w:rsid w:val="008B6DA3"/>
    <w:rsid w:val="008B77E1"/>
    <w:rsid w:val="008C0589"/>
    <w:rsid w:val="008C0FF3"/>
    <w:rsid w:val="008C1C3A"/>
    <w:rsid w:val="008C2654"/>
    <w:rsid w:val="008C2B1D"/>
    <w:rsid w:val="008C4198"/>
    <w:rsid w:val="008C56BF"/>
    <w:rsid w:val="008C6AE9"/>
    <w:rsid w:val="008C6B0C"/>
    <w:rsid w:val="008D0013"/>
    <w:rsid w:val="008D0BB4"/>
    <w:rsid w:val="008D0DC8"/>
    <w:rsid w:val="008D1290"/>
    <w:rsid w:val="008D2C4A"/>
    <w:rsid w:val="008D3A5C"/>
    <w:rsid w:val="008D3DEF"/>
    <w:rsid w:val="008D3FA9"/>
    <w:rsid w:val="008D422C"/>
    <w:rsid w:val="008D7021"/>
    <w:rsid w:val="008D7629"/>
    <w:rsid w:val="008D7F2E"/>
    <w:rsid w:val="008E4BDA"/>
    <w:rsid w:val="008F018B"/>
    <w:rsid w:val="008F0408"/>
    <w:rsid w:val="008F4054"/>
    <w:rsid w:val="008F7C67"/>
    <w:rsid w:val="009001AE"/>
    <w:rsid w:val="00900342"/>
    <w:rsid w:val="00900E38"/>
    <w:rsid w:val="009018FD"/>
    <w:rsid w:val="009031C4"/>
    <w:rsid w:val="00903276"/>
    <w:rsid w:val="00905176"/>
    <w:rsid w:val="00905471"/>
    <w:rsid w:val="009100BA"/>
    <w:rsid w:val="009111A8"/>
    <w:rsid w:val="0091267D"/>
    <w:rsid w:val="00914950"/>
    <w:rsid w:val="009171BA"/>
    <w:rsid w:val="00920173"/>
    <w:rsid w:val="0092101E"/>
    <w:rsid w:val="00921444"/>
    <w:rsid w:val="00922350"/>
    <w:rsid w:val="00922887"/>
    <w:rsid w:val="00925AE3"/>
    <w:rsid w:val="009301FE"/>
    <w:rsid w:val="00933AA2"/>
    <w:rsid w:val="00933E06"/>
    <w:rsid w:val="0093457A"/>
    <w:rsid w:val="00934B0B"/>
    <w:rsid w:val="00936EB9"/>
    <w:rsid w:val="00941033"/>
    <w:rsid w:val="00945179"/>
    <w:rsid w:val="0094577B"/>
    <w:rsid w:val="00951DC7"/>
    <w:rsid w:val="0095266D"/>
    <w:rsid w:val="00953971"/>
    <w:rsid w:val="00953DEA"/>
    <w:rsid w:val="00955630"/>
    <w:rsid w:val="00955B21"/>
    <w:rsid w:val="00956F48"/>
    <w:rsid w:val="009570E4"/>
    <w:rsid w:val="00957837"/>
    <w:rsid w:val="00960EFF"/>
    <w:rsid w:val="00961F06"/>
    <w:rsid w:val="009649D2"/>
    <w:rsid w:val="00967D16"/>
    <w:rsid w:val="009708E5"/>
    <w:rsid w:val="00970907"/>
    <w:rsid w:val="00970FD8"/>
    <w:rsid w:val="00971F6D"/>
    <w:rsid w:val="00972473"/>
    <w:rsid w:val="00977C57"/>
    <w:rsid w:val="009805D9"/>
    <w:rsid w:val="009823BE"/>
    <w:rsid w:val="00982634"/>
    <w:rsid w:val="00983C36"/>
    <w:rsid w:val="00985886"/>
    <w:rsid w:val="00986A24"/>
    <w:rsid w:val="0098725B"/>
    <w:rsid w:val="009876FE"/>
    <w:rsid w:val="00990B20"/>
    <w:rsid w:val="00991DD2"/>
    <w:rsid w:val="009955DC"/>
    <w:rsid w:val="009958FC"/>
    <w:rsid w:val="00996D01"/>
    <w:rsid w:val="00997679"/>
    <w:rsid w:val="009A0D47"/>
    <w:rsid w:val="009A0F8C"/>
    <w:rsid w:val="009A1194"/>
    <w:rsid w:val="009A18C2"/>
    <w:rsid w:val="009A35EA"/>
    <w:rsid w:val="009A3B5C"/>
    <w:rsid w:val="009A438A"/>
    <w:rsid w:val="009A56CE"/>
    <w:rsid w:val="009A7ED6"/>
    <w:rsid w:val="009B002C"/>
    <w:rsid w:val="009B1641"/>
    <w:rsid w:val="009B22E6"/>
    <w:rsid w:val="009B2F4D"/>
    <w:rsid w:val="009B3895"/>
    <w:rsid w:val="009B47D4"/>
    <w:rsid w:val="009C1D95"/>
    <w:rsid w:val="009C5318"/>
    <w:rsid w:val="009C6662"/>
    <w:rsid w:val="009D0336"/>
    <w:rsid w:val="009D12B7"/>
    <w:rsid w:val="009D2624"/>
    <w:rsid w:val="009D2D2F"/>
    <w:rsid w:val="009D5B1A"/>
    <w:rsid w:val="009D5FBF"/>
    <w:rsid w:val="009D6DA5"/>
    <w:rsid w:val="009D706E"/>
    <w:rsid w:val="009E1E6A"/>
    <w:rsid w:val="009E25F9"/>
    <w:rsid w:val="009E40DD"/>
    <w:rsid w:val="009E5981"/>
    <w:rsid w:val="009E5F55"/>
    <w:rsid w:val="009E6428"/>
    <w:rsid w:val="009E7469"/>
    <w:rsid w:val="009E7665"/>
    <w:rsid w:val="009F1D01"/>
    <w:rsid w:val="009F205C"/>
    <w:rsid w:val="009F3280"/>
    <w:rsid w:val="009F3D77"/>
    <w:rsid w:val="009F42C5"/>
    <w:rsid w:val="009F4758"/>
    <w:rsid w:val="009F4887"/>
    <w:rsid w:val="009F705D"/>
    <w:rsid w:val="009F7D70"/>
    <w:rsid w:val="00A01BF0"/>
    <w:rsid w:val="00A020E9"/>
    <w:rsid w:val="00A022C1"/>
    <w:rsid w:val="00A02D30"/>
    <w:rsid w:val="00A0593A"/>
    <w:rsid w:val="00A10654"/>
    <w:rsid w:val="00A106DC"/>
    <w:rsid w:val="00A130FC"/>
    <w:rsid w:val="00A13D88"/>
    <w:rsid w:val="00A16207"/>
    <w:rsid w:val="00A165DD"/>
    <w:rsid w:val="00A16E8B"/>
    <w:rsid w:val="00A22B47"/>
    <w:rsid w:val="00A22D16"/>
    <w:rsid w:val="00A239B6"/>
    <w:rsid w:val="00A23B28"/>
    <w:rsid w:val="00A24F0A"/>
    <w:rsid w:val="00A2542A"/>
    <w:rsid w:val="00A27A24"/>
    <w:rsid w:val="00A30E2F"/>
    <w:rsid w:val="00A32399"/>
    <w:rsid w:val="00A35A03"/>
    <w:rsid w:val="00A406F0"/>
    <w:rsid w:val="00A4365F"/>
    <w:rsid w:val="00A45F47"/>
    <w:rsid w:val="00A462B1"/>
    <w:rsid w:val="00A47170"/>
    <w:rsid w:val="00A53292"/>
    <w:rsid w:val="00A53837"/>
    <w:rsid w:val="00A539BB"/>
    <w:rsid w:val="00A56893"/>
    <w:rsid w:val="00A578DD"/>
    <w:rsid w:val="00A57BE2"/>
    <w:rsid w:val="00A6488D"/>
    <w:rsid w:val="00A6647E"/>
    <w:rsid w:val="00A67B32"/>
    <w:rsid w:val="00A67C6A"/>
    <w:rsid w:val="00A67D96"/>
    <w:rsid w:val="00A71EB4"/>
    <w:rsid w:val="00A71EDF"/>
    <w:rsid w:val="00A80AAC"/>
    <w:rsid w:val="00A80F70"/>
    <w:rsid w:val="00A82335"/>
    <w:rsid w:val="00A83A3D"/>
    <w:rsid w:val="00A84795"/>
    <w:rsid w:val="00A8586D"/>
    <w:rsid w:val="00A8789F"/>
    <w:rsid w:val="00A930F7"/>
    <w:rsid w:val="00A94092"/>
    <w:rsid w:val="00A95068"/>
    <w:rsid w:val="00A95D66"/>
    <w:rsid w:val="00A970BA"/>
    <w:rsid w:val="00AA03E5"/>
    <w:rsid w:val="00AA21D5"/>
    <w:rsid w:val="00AA2D76"/>
    <w:rsid w:val="00AA45F5"/>
    <w:rsid w:val="00AA6EBE"/>
    <w:rsid w:val="00AB185C"/>
    <w:rsid w:val="00AB18BB"/>
    <w:rsid w:val="00AB32C4"/>
    <w:rsid w:val="00AB3926"/>
    <w:rsid w:val="00AB3F0C"/>
    <w:rsid w:val="00AB4DFD"/>
    <w:rsid w:val="00AB7E7F"/>
    <w:rsid w:val="00AC00B9"/>
    <w:rsid w:val="00AC2475"/>
    <w:rsid w:val="00AC3B34"/>
    <w:rsid w:val="00AC3EDC"/>
    <w:rsid w:val="00AC6629"/>
    <w:rsid w:val="00AC6EF8"/>
    <w:rsid w:val="00AD0BB1"/>
    <w:rsid w:val="00AD14D3"/>
    <w:rsid w:val="00AD2EC2"/>
    <w:rsid w:val="00AD4C52"/>
    <w:rsid w:val="00AD5B85"/>
    <w:rsid w:val="00AD7748"/>
    <w:rsid w:val="00AE167F"/>
    <w:rsid w:val="00AE5E56"/>
    <w:rsid w:val="00AE7426"/>
    <w:rsid w:val="00AF0940"/>
    <w:rsid w:val="00AF0D38"/>
    <w:rsid w:val="00AF2258"/>
    <w:rsid w:val="00AF31E1"/>
    <w:rsid w:val="00AF329E"/>
    <w:rsid w:val="00AF3E39"/>
    <w:rsid w:val="00AF4EE2"/>
    <w:rsid w:val="00B00D54"/>
    <w:rsid w:val="00B010E9"/>
    <w:rsid w:val="00B01FCC"/>
    <w:rsid w:val="00B034E5"/>
    <w:rsid w:val="00B03938"/>
    <w:rsid w:val="00B03FFF"/>
    <w:rsid w:val="00B040C3"/>
    <w:rsid w:val="00B10224"/>
    <w:rsid w:val="00B1111F"/>
    <w:rsid w:val="00B11D17"/>
    <w:rsid w:val="00B137E0"/>
    <w:rsid w:val="00B15A50"/>
    <w:rsid w:val="00B15CE5"/>
    <w:rsid w:val="00B171EA"/>
    <w:rsid w:val="00B1768A"/>
    <w:rsid w:val="00B246F9"/>
    <w:rsid w:val="00B32881"/>
    <w:rsid w:val="00B32D56"/>
    <w:rsid w:val="00B32DC8"/>
    <w:rsid w:val="00B33137"/>
    <w:rsid w:val="00B336FC"/>
    <w:rsid w:val="00B33A78"/>
    <w:rsid w:val="00B33E45"/>
    <w:rsid w:val="00B341AC"/>
    <w:rsid w:val="00B364BB"/>
    <w:rsid w:val="00B40DA0"/>
    <w:rsid w:val="00B4173D"/>
    <w:rsid w:val="00B425F7"/>
    <w:rsid w:val="00B430A1"/>
    <w:rsid w:val="00B463EE"/>
    <w:rsid w:val="00B4767C"/>
    <w:rsid w:val="00B50BB0"/>
    <w:rsid w:val="00B5254F"/>
    <w:rsid w:val="00B54D7C"/>
    <w:rsid w:val="00B61C78"/>
    <w:rsid w:val="00B63E43"/>
    <w:rsid w:val="00B644E2"/>
    <w:rsid w:val="00B709CB"/>
    <w:rsid w:val="00B7200D"/>
    <w:rsid w:val="00B734F3"/>
    <w:rsid w:val="00B73594"/>
    <w:rsid w:val="00B73A39"/>
    <w:rsid w:val="00B764B9"/>
    <w:rsid w:val="00B779FB"/>
    <w:rsid w:val="00B8302E"/>
    <w:rsid w:val="00B832FD"/>
    <w:rsid w:val="00B83C54"/>
    <w:rsid w:val="00B84350"/>
    <w:rsid w:val="00B84710"/>
    <w:rsid w:val="00B873EB"/>
    <w:rsid w:val="00B916F9"/>
    <w:rsid w:val="00B92B9F"/>
    <w:rsid w:val="00B94B8B"/>
    <w:rsid w:val="00B95A8F"/>
    <w:rsid w:val="00B979A6"/>
    <w:rsid w:val="00BA2F94"/>
    <w:rsid w:val="00BB047C"/>
    <w:rsid w:val="00BB470C"/>
    <w:rsid w:val="00BB6F0A"/>
    <w:rsid w:val="00BC0E9A"/>
    <w:rsid w:val="00BC28D9"/>
    <w:rsid w:val="00BC290F"/>
    <w:rsid w:val="00BC3716"/>
    <w:rsid w:val="00BC66BA"/>
    <w:rsid w:val="00BD3036"/>
    <w:rsid w:val="00BD3A6D"/>
    <w:rsid w:val="00BD4106"/>
    <w:rsid w:val="00BD59D1"/>
    <w:rsid w:val="00BD5CEF"/>
    <w:rsid w:val="00BD7E5D"/>
    <w:rsid w:val="00BE078C"/>
    <w:rsid w:val="00BE3888"/>
    <w:rsid w:val="00BE3CC9"/>
    <w:rsid w:val="00BE4E14"/>
    <w:rsid w:val="00BE5590"/>
    <w:rsid w:val="00BE73DF"/>
    <w:rsid w:val="00BE7894"/>
    <w:rsid w:val="00BF081C"/>
    <w:rsid w:val="00BF2BBC"/>
    <w:rsid w:val="00BF6E3F"/>
    <w:rsid w:val="00BF77AC"/>
    <w:rsid w:val="00BF799C"/>
    <w:rsid w:val="00C01629"/>
    <w:rsid w:val="00C02831"/>
    <w:rsid w:val="00C0465B"/>
    <w:rsid w:val="00C04821"/>
    <w:rsid w:val="00C06D51"/>
    <w:rsid w:val="00C07282"/>
    <w:rsid w:val="00C0785A"/>
    <w:rsid w:val="00C102C6"/>
    <w:rsid w:val="00C11368"/>
    <w:rsid w:val="00C11FFC"/>
    <w:rsid w:val="00C12957"/>
    <w:rsid w:val="00C173AB"/>
    <w:rsid w:val="00C17557"/>
    <w:rsid w:val="00C21D7B"/>
    <w:rsid w:val="00C22BF8"/>
    <w:rsid w:val="00C24762"/>
    <w:rsid w:val="00C2481F"/>
    <w:rsid w:val="00C252C1"/>
    <w:rsid w:val="00C260CE"/>
    <w:rsid w:val="00C26FF7"/>
    <w:rsid w:val="00C30805"/>
    <w:rsid w:val="00C32328"/>
    <w:rsid w:val="00C32B5C"/>
    <w:rsid w:val="00C330B7"/>
    <w:rsid w:val="00C37AF5"/>
    <w:rsid w:val="00C37D19"/>
    <w:rsid w:val="00C37F51"/>
    <w:rsid w:val="00C410C6"/>
    <w:rsid w:val="00C41D47"/>
    <w:rsid w:val="00C451A9"/>
    <w:rsid w:val="00C455B6"/>
    <w:rsid w:val="00C46417"/>
    <w:rsid w:val="00C52458"/>
    <w:rsid w:val="00C53AF8"/>
    <w:rsid w:val="00C55119"/>
    <w:rsid w:val="00C555FE"/>
    <w:rsid w:val="00C56297"/>
    <w:rsid w:val="00C60CFC"/>
    <w:rsid w:val="00C63442"/>
    <w:rsid w:val="00C635C0"/>
    <w:rsid w:val="00C63D4F"/>
    <w:rsid w:val="00C63F18"/>
    <w:rsid w:val="00C6449B"/>
    <w:rsid w:val="00C649CE"/>
    <w:rsid w:val="00C65BA0"/>
    <w:rsid w:val="00C66C9F"/>
    <w:rsid w:val="00C676CE"/>
    <w:rsid w:val="00C67C6E"/>
    <w:rsid w:val="00C7267F"/>
    <w:rsid w:val="00C72E21"/>
    <w:rsid w:val="00C754D9"/>
    <w:rsid w:val="00C76305"/>
    <w:rsid w:val="00C76FB5"/>
    <w:rsid w:val="00C77A91"/>
    <w:rsid w:val="00C80485"/>
    <w:rsid w:val="00C81C61"/>
    <w:rsid w:val="00C81D28"/>
    <w:rsid w:val="00C82E2E"/>
    <w:rsid w:val="00C839A8"/>
    <w:rsid w:val="00C8462F"/>
    <w:rsid w:val="00C87AAF"/>
    <w:rsid w:val="00C87CC2"/>
    <w:rsid w:val="00C912E6"/>
    <w:rsid w:val="00C914A4"/>
    <w:rsid w:val="00C92EC8"/>
    <w:rsid w:val="00CA0F7D"/>
    <w:rsid w:val="00CA2067"/>
    <w:rsid w:val="00CA470A"/>
    <w:rsid w:val="00CA69C3"/>
    <w:rsid w:val="00CB007C"/>
    <w:rsid w:val="00CB0449"/>
    <w:rsid w:val="00CB2F5F"/>
    <w:rsid w:val="00CB3A8A"/>
    <w:rsid w:val="00CB4302"/>
    <w:rsid w:val="00CB6DC8"/>
    <w:rsid w:val="00CC0522"/>
    <w:rsid w:val="00CD4E75"/>
    <w:rsid w:val="00CE09D9"/>
    <w:rsid w:val="00CE0A16"/>
    <w:rsid w:val="00CE2E5D"/>
    <w:rsid w:val="00CE3384"/>
    <w:rsid w:val="00CE463E"/>
    <w:rsid w:val="00CE540E"/>
    <w:rsid w:val="00CE5E5A"/>
    <w:rsid w:val="00CE6115"/>
    <w:rsid w:val="00CE6E5A"/>
    <w:rsid w:val="00CF3180"/>
    <w:rsid w:val="00CF37BF"/>
    <w:rsid w:val="00CF4FC3"/>
    <w:rsid w:val="00CF5803"/>
    <w:rsid w:val="00CF59A2"/>
    <w:rsid w:val="00CF6474"/>
    <w:rsid w:val="00CF659E"/>
    <w:rsid w:val="00CF6C34"/>
    <w:rsid w:val="00CF6EA7"/>
    <w:rsid w:val="00D00296"/>
    <w:rsid w:val="00D01CF8"/>
    <w:rsid w:val="00D02439"/>
    <w:rsid w:val="00D02B7C"/>
    <w:rsid w:val="00D03B17"/>
    <w:rsid w:val="00D04C14"/>
    <w:rsid w:val="00D061EF"/>
    <w:rsid w:val="00D07367"/>
    <w:rsid w:val="00D07CBC"/>
    <w:rsid w:val="00D120FD"/>
    <w:rsid w:val="00D12132"/>
    <w:rsid w:val="00D141A6"/>
    <w:rsid w:val="00D157CA"/>
    <w:rsid w:val="00D17540"/>
    <w:rsid w:val="00D2018F"/>
    <w:rsid w:val="00D20565"/>
    <w:rsid w:val="00D213AD"/>
    <w:rsid w:val="00D21B48"/>
    <w:rsid w:val="00D22078"/>
    <w:rsid w:val="00D24299"/>
    <w:rsid w:val="00D252E2"/>
    <w:rsid w:val="00D26FEF"/>
    <w:rsid w:val="00D27460"/>
    <w:rsid w:val="00D2767F"/>
    <w:rsid w:val="00D310FE"/>
    <w:rsid w:val="00D34A6C"/>
    <w:rsid w:val="00D363E5"/>
    <w:rsid w:val="00D439D1"/>
    <w:rsid w:val="00D43D2E"/>
    <w:rsid w:val="00D47144"/>
    <w:rsid w:val="00D513C0"/>
    <w:rsid w:val="00D539B8"/>
    <w:rsid w:val="00D5653B"/>
    <w:rsid w:val="00D60FC9"/>
    <w:rsid w:val="00D63D13"/>
    <w:rsid w:val="00D66A8A"/>
    <w:rsid w:val="00D676DB"/>
    <w:rsid w:val="00D705FA"/>
    <w:rsid w:val="00D722DB"/>
    <w:rsid w:val="00D73DC8"/>
    <w:rsid w:val="00D748F6"/>
    <w:rsid w:val="00D74BFA"/>
    <w:rsid w:val="00D7560C"/>
    <w:rsid w:val="00D77594"/>
    <w:rsid w:val="00D77B8C"/>
    <w:rsid w:val="00D82544"/>
    <w:rsid w:val="00D84E0F"/>
    <w:rsid w:val="00D850C7"/>
    <w:rsid w:val="00D852CF"/>
    <w:rsid w:val="00D85C2C"/>
    <w:rsid w:val="00D92E68"/>
    <w:rsid w:val="00D943B7"/>
    <w:rsid w:val="00D94B95"/>
    <w:rsid w:val="00D96713"/>
    <w:rsid w:val="00D96AB3"/>
    <w:rsid w:val="00DA06CA"/>
    <w:rsid w:val="00DA0782"/>
    <w:rsid w:val="00DA21E8"/>
    <w:rsid w:val="00DA2562"/>
    <w:rsid w:val="00DA6402"/>
    <w:rsid w:val="00DA73A6"/>
    <w:rsid w:val="00DB065B"/>
    <w:rsid w:val="00DB094E"/>
    <w:rsid w:val="00DB1D5D"/>
    <w:rsid w:val="00DB27F1"/>
    <w:rsid w:val="00DB2D60"/>
    <w:rsid w:val="00DB3CEE"/>
    <w:rsid w:val="00DB4782"/>
    <w:rsid w:val="00DB63DE"/>
    <w:rsid w:val="00DB64A1"/>
    <w:rsid w:val="00DC175E"/>
    <w:rsid w:val="00DC1FBA"/>
    <w:rsid w:val="00DC65EB"/>
    <w:rsid w:val="00DC6AD2"/>
    <w:rsid w:val="00DD0488"/>
    <w:rsid w:val="00DD0C2C"/>
    <w:rsid w:val="00DD30A6"/>
    <w:rsid w:val="00DD582D"/>
    <w:rsid w:val="00DD66F3"/>
    <w:rsid w:val="00DD6950"/>
    <w:rsid w:val="00DD7794"/>
    <w:rsid w:val="00DE03B0"/>
    <w:rsid w:val="00DE1C8D"/>
    <w:rsid w:val="00DE208F"/>
    <w:rsid w:val="00DE5F2C"/>
    <w:rsid w:val="00DE60AA"/>
    <w:rsid w:val="00DE6907"/>
    <w:rsid w:val="00DE7667"/>
    <w:rsid w:val="00DE76E8"/>
    <w:rsid w:val="00DF03E6"/>
    <w:rsid w:val="00DF2A49"/>
    <w:rsid w:val="00DF640D"/>
    <w:rsid w:val="00DF7D77"/>
    <w:rsid w:val="00E00C04"/>
    <w:rsid w:val="00E03874"/>
    <w:rsid w:val="00E05502"/>
    <w:rsid w:val="00E05A3A"/>
    <w:rsid w:val="00E10211"/>
    <w:rsid w:val="00E10C19"/>
    <w:rsid w:val="00E11419"/>
    <w:rsid w:val="00E1391D"/>
    <w:rsid w:val="00E13CBE"/>
    <w:rsid w:val="00E15895"/>
    <w:rsid w:val="00E22D99"/>
    <w:rsid w:val="00E23CE3"/>
    <w:rsid w:val="00E25CBB"/>
    <w:rsid w:val="00E261E0"/>
    <w:rsid w:val="00E2652A"/>
    <w:rsid w:val="00E267FF"/>
    <w:rsid w:val="00E268D3"/>
    <w:rsid w:val="00E269DC"/>
    <w:rsid w:val="00E30489"/>
    <w:rsid w:val="00E312C0"/>
    <w:rsid w:val="00E32125"/>
    <w:rsid w:val="00E344F8"/>
    <w:rsid w:val="00E364C9"/>
    <w:rsid w:val="00E3724E"/>
    <w:rsid w:val="00E40B68"/>
    <w:rsid w:val="00E414A1"/>
    <w:rsid w:val="00E419D8"/>
    <w:rsid w:val="00E43E79"/>
    <w:rsid w:val="00E47DB0"/>
    <w:rsid w:val="00E50355"/>
    <w:rsid w:val="00E506BC"/>
    <w:rsid w:val="00E53945"/>
    <w:rsid w:val="00E54073"/>
    <w:rsid w:val="00E5427A"/>
    <w:rsid w:val="00E54817"/>
    <w:rsid w:val="00E62589"/>
    <w:rsid w:val="00E62B98"/>
    <w:rsid w:val="00E62F2F"/>
    <w:rsid w:val="00E64525"/>
    <w:rsid w:val="00E64EF8"/>
    <w:rsid w:val="00E70158"/>
    <w:rsid w:val="00E701EA"/>
    <w:rsid w:val="00E71C01"/>
    <w:rsid w:val="00E72E5D"/>
    <w:rsid w:val="00E72ED3"/>
    <w:rsid w:val="00E771DB"/>
    <w:rsid w:val="00E81400"/>
    <w:rsid w:val="00E81843"/>
    <w:rsid w:val="00E81902"/>
    <w:rsid w:val="00E82D28"/>
    <w:rsid w:val="00E83CE2"/>
    <w:rsid w:val="00E8542A"/>
    <w:rsid w:val="00E938AD"/>
    <w:rsid w:val="00E93A6F"/>
    <w:rsid w:val="00E94773"/>
    <w:rsid w:val="00E94F2E"/>
    <w:rsid w:val="00E95257"/>
    <w:rsid w:val="00E96239"/>
    <w:rsid w:val="00E96C6E"/>
    <w:rsid w:val="00EA2548"/>
    <w:rsid w:val="00EA41A2"/>
    <w:rsid w:val="00EA49C8"/>
    <w:rsid w:val="00EB22A7"/>
    <w:rsid w:val="00EB251E"/>
    <w:rsid w:val="00EB33DD"/>
    <w:rsid w:val="00EB35C3"/>
    <w:rsid w:val="00EB555F"/>
    <w:rsid w:val="00EB6BEB"/>
    <w:rsid w:val="00EB75B0"/>
    <w:rsid w:val="00EC2842"/>
    <w:rsid w:val="00EC3006"/>
    <w:rsid w:val="00EC6550"/>
    <w:rsid w:val="00EC6F0A"/>
    <w:rsid w:val="00ED2165"/>
    <w:rsid w:val="00ED3B78"/>
    <w:rsid w:val="00ED42C5"/>
    <w:rsid w:val="00ED74F9"/>
    <w:rsid w:val="00ED7AC1"/>
    <w:rsid w:val="00EE2386"/>
    <w:rsid w:val="00EE3815"/>
    <w:rsid w:val="00EE3E47"/>
    <w:rsid w:val="00EE5B90"/>
    <w:rsid w:val="00EE7310"/>
    <w:rsid w:val="00EF1958"/>
    <w:rsid w:val="00EF1E47"/>
    <w:rsid w:val="00EF2C3C"/>
    <w:rsid w:val="00EF5022"/>
    <w:rsid w:val="00EF5229"/>
    <w:rsid w:val="00F01B66"/>
    <w:rsid w:val="00F02F7B"/>
    <w:rsid w:val="00F03303"/>
    <w:rsid w:val="00F047F0"/>
    <w:rsid w:val="00F04FE5"/>
    <w:rsid w:val="00F11EFF"/>
    <w:rsid w:val="00F12268"/>
    <w:rsid w:val="00F130E9"/>
    <w:rsid w:val="00F16347"/>
    <w:rsid w:val="00F164FF"/>
    <w:rsid w:val="00F21BC5"/>
    <w:rsid w:val="00F23510"/>
    <w:rsid w:val="00F23655"/>
    <w:rsid w:val="00F239D3"/>
    <w:rsid w:val="00F25D43"/>
    <w:rsid w:val="00F26059"/>
    <w:rsid w:val="00F26450"/>
    <w:rsid w:val="00F26CC3"/>
    <w:rsid w:val="00F27FE3"/>
    <w:rsid w:val="00F3502E"/>
    <w:rsid w:val="00F37491"/>
    <w:rsid w:val="00F37C6A"/>
    <w:rsid w:val="00F41675"/>
    <w:rsid w:val="00F453DA"/>
    <w:rsid w:val="00F46381"/>
    <w:rsid w:val="00F47F60"/>
    <w:rsid w:val="00F521C4"/>
    <w:rsid w:val="00F523DD"/>
    <w:rsid w:val="00F53210"/>
    <w:rsid w:val="00F534AB"/>
    <w:rsid w:val="00F545AD"/>
    <w:rsid w:val="00F55C61"/>
    <w:rsid w:val="00F56B86"/>
    <w:rsid w:val="00F56CA0"/>
    <w:rsid w:val="00F61EF4"/>
    <w:rsid w:val="00F621CA"/>
    <w:rsid w:val="00F63548"/>
    <w:rsid w:val="00F63CD7"/>
    <w:rsid w:val="00F64E57"/>
    <w:rsid w:val="00F7117E"/>
    <w:rsid w:val="00F717AA"/>
    <w:rsid w:val="00F757DF"/>
    <w:rsid w:val="00F803D3"/>
    <w:rsid w:val="00F80ECE"/>
    <w:rsid w:val="00F81BE7"/>
    <w:rsid w:val="00F8452B"/>
    <w:rsid w:val="00F84BDE"/>
    <w:rsid w:val="00F851F3"/>
    <w:rsid w:val="00F85411"/>
    <w:rsid w:val="00F854F6"/>
    <w:rsid w:val="00F85E22"/>
    <w:rsid w:val="00F862E3"/>
    <w:rsid w:val="00F864FF"/>
    <w:rsid w:val="00F90506"/>
    <w:rsid w:val="00F90C6C"/>
    <w:rsid w:val="00F910E6"/>
    <w:rsid w:val="00F93C30"/>
    <w:rsid w:val="00FA3CB1"/>
    <w:rsid w:val="00FA3E8A"/>
    <w:rsid w:val="00FA5C70"/>
    <w:rsid w:val="00FB2528"/>
    <w:rsid w:val="00FB2C72"/>
    <w:rsid w:val="00FB31FC"/>
    <w:rsid w:val="00FB4C9B"/>
    <w:rsid w:val="00FB5A99"/>
    <w:rsid w:val="00FB7CA9"/>
    <w:rsid w:val="00FC24B7"/>
    <w:rsid w:val="00FC59DF"/>
    <w:rsid w:val="00FC62A9"/>
    <w:rsid w:val="00FC68DF"/>
    <w:rsid w:val="00FD1ACB"/>
    <w:rsid w:val="00FD1AEB"/>
    <w:rsid w:val="00FD454C"/>
    <w:rsid w:val="00FD53E8"/>
    <w:rsid w:val="00FD5F76"/>
    <w:rsid w:val="00FD64BC"/>
    <w:rsid w:val="00FD6E26"/>
    <w:rsid w:val="00FE01E7"/>
    <w:rsid w:val="00FE0D64"/>
    <w:rsid w:val="00FE1156"/>
    <w:rsid w:val="00FE2A6F"/>
    <w:rsid w:val="00FE2AAF"/>
    <w:rsid w:val="00FE3ED0"/>
    <w:rsid w:val="00FE6C30"/>
    <w:rsid w:val="00FF2956"/>
    <w:rsid w:val="00FF3F2A"/>
    <w:rsid w:val="00FF40A7"/>
    <w:rsid w:val="00FF41D3"/>
    <w:rsid w:val="00FF4C5E"/>
    <w:rsid w:val="00FF5757"/>
    <w:rsid w:val="00FF5D0A"/>
    <w:rsid w:val="00FF7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417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2F4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86147"/>
    <w:pPr>
      <w:tabs>
        <w:tab w:val="center" w:pos="4320"/>
        <w:tab w:val="right" w:pos="8640"/>
      </w:tabs>
    </w:pPr>
  </w:style>
  <w:style w:type="paragraph" w:styleId="Footer">
    <w:name w:val="footer"/>
    <w:basedOn w:val="Normal"/>
    <w:rsid w:val="00586147"/>
    <w:pPr>
      <w:tabs>
        <w:tab w:val="center" w:pos="4320"/>
        <w:tab w:val="right" w:pos="8640"/>
      </w:tabs>
    </w:pPr>
  </w:style>
  <w:style w:type="paragraph" w:styleId="BalloonText">
    <w:name w:val="Balloon Text"/>
    <w:basedOn w:val="Normal"/>
    <w:link w:val="BalloonTextChar"/>
    <w:rsid w:val="00E82D28"/>
    <w:rPr>
      <w:rFonts w:ascii="Tahoma" w:hAnsi="Tahoma" w:cs="Tahoma"/>
      <w:sz w:val="16"/>
      <w:szCs w:val="16"/>
    </w:rPr>
  </w:style>
  <w:style w:type="character" w:customStyle="1" w:styleId="BalloonTextChar">
    <w:name w:val="Balloon Text Char"/>
    <w:basedOn w:val="DefaultParagraphFont"/>
    <w:link w:val="BalloonText"/>
    <w:rsid w:val="00E82D28"/>
    <w:rPr>
      <w:rFonts w:ascii="Tahoma" w:hAnsi="Tahoma" w:cs="Tahoma"/>
      <w:sz w:val="16"/>
      <w:szCs w:val="16"/>
    </w:rPr>
  </w:style>
  <w:style w:type="character" w:styleId="CommentReference">
    <w:name w:val="annotation reference"/>
    <w:basedOn w:val="DefaultParagraphFont"/>
    <w:rsid w:val="006319CC"/>
    <w:rPr>
      <w:sz w:val="16"/>
      <w:szCs w:val="16"/>
    </w:rPr>
  </w:style>
  <w:style w:type="paragraph" w:styleId="CommentText">
    <w:name w:val="annotation text"/>
    <w:basedOn w:val="Normal"/>
    <w:link w:val="CommentTextChar"/>
    <w:rsid w:val="006319CC"/>
    <w:rPr>
      <w:sz w:val="20"/>
      <w:szCs w:val="20"/>
    </w:rPr>
  </w:style>
  <w:style w:type="character" w:customStyle="1" w:styleId="CommentTextChar">
    <w:name w:val="Comment Text Char"/>
    <w:basedOn w:val="DefaultParagraphFont"/>
    <w:link w:val="CommentText"/>
    <w:rsid w:val="006319CC"/>
  </w:style>
  <w:style w:type="paragraph" w:styleId="CommentSubject">
    <w:name w:val="annotation subject"/>
    <w:basedOn w:val="CommentText"/>
    <w:next w:val="CommentText"/>
    <w:link w:val="CommentSubjectChar"/>
    <w:rsid w:val="006319CC"/>
    <w:rPr>
      <w:b/>
      <w:bCs/>
    </w:rPr>
  </w:style>
  <w:style w:type="character" w:customStyle="1" w:styleId="CommentSubjectChar">
    <w:name w:val="Comment Subject Char"/>
    <w:basedOn w:val="CommentTextChar"/>
    <w:link w:val="CommentSubject"/>
    <w:rsid w:val="006319CC"/>
    <w:rPr>
      <w:b/>
      <w:bCs/>
    </w:rPr>
  </w:style>
  <w:style w:type="character" w:styleId="Hyperlink">
    <w:name w:val="Hyperlink"/>
    <w:basedOn w:val="DefaultParagraphFont"/>
    <w:uiPriority w:val="99"/>
    <w:rsid w:val="00F64E57"/>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2F4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86147"/>
    <w:pPr>
      <w:tabs>
        <w:tab w:val="center" w:pos="4320"/>
        <w:tab w:val="right" w:pos="8640"/>
      </w:tabs>
    </w:pPr>
  </w:style>
  <w:style w:type="paragraph" w:styleId="Footer">
    <w:name w:val="footer"/>
    <w:basedOn w:val="Normal"/>
    <w:rsid w:val="00586147"/>
    <w:pPr>
      <w:tabs>
        <w:tab w:val="center" w:pos="4320"/>
        <w:tab w:val="right" w:pos="8640"/>
      </w:tabs>
    </w:pPr>
  </w:style>
  <w:style w:type="paragraph" w:styleId="BalloonText">
    <w:name w:val="Balloon Text"/>
    <w:basedOn w:val="Normal"/>
    <w:link w:val="BalloonTextChar"/>
    <w:rsid w:val="00E82D28"/>
    <w:rPr>
      <w:rFonts w:ascii="Tahoma" w:hAnsi="Tahoma" w:cs="Tahoma"/>
      <w:sz w:val="16"/>
      <w:szCs w:val="16"/>
    </w:rPr>
  </w:style>
  <w:style w:type="character" w:customStyle="1" w:styleId="BalloonTextChar">
    <w:name w:val="Balloon Text Char"/>
    <w:basedOn w:val="DefaultParagraphFont"/>
    <w:link w:val="BalloonText"/>
    <w:rsid w:val="00E82D28"/>
    <w:rPr>
      <w:rFonts w:ascii="Tahoma" w:hAnsi="Tahoma" w:cs="Tahoma"/>
      <w:sz w:val="16"/>
      <w:szCs w:val="16"/>
    </w:rPr>
  </w:style>
  <w:style w:type="character" w:styleId="CommentReference">
    <w:name w:val="annotation reference"/>
    <w:basedOn w:val="DefaultParagraphFont"/>
    <w:rsid w:val="006319CC"/>
    <w:rPr>
      <w:sz w:val="16"/>
      <w:szCs w:val="16"/>
    </w:rPr>
  </w:style>
  <w:style w:type="paragraph" w:styleId="CommentText">
    <w:name w:val="annotation text"/>
    <w:basedOn w:val="Normal"/>
    <w:link w:val="CommentTextChar"/>
    <w:rsid w:val="006319CC"/>
    <w:rPr>
      <w:sz w:val="20"/>
      <w:szCs w:val="20"/>
    </w:rPr>
  </w:style>
  <w:style w:type="character" w:customStyle="1" w:styleId="CommentTextChar">
    <w:name w:val="Comment Text Char"/>
    <w:basedOn w:val="DefaultParagraphFont"/>
    <w:link w:val="CommentText"/>
    <w:rsid w:val="006319CC"/>
  </w:style>
  <w:style w:type="paragraph" w:styleId="CommentSubject">
    <w:name w:val="annotation subject"/>
    <w:basedOn w:val="CommentText"/>
    <w:next w:val="CommentText"/>
    <w:link w:val="CommentSubjectChar"/>
    <w:rsid w:val="006319CC"/>
    <w:rPr>
      <w:b/>
      <w:bCs/>
    </w:rPr>
  </w:style>
  <w:style w:type="character" w:customStyle="1" w:styleId="CommentSubjectChar">
    <w:name w:val="Comment Subject Char"/>
    <w:basedOn w:val="CommentTextChar"/>
    <w:link w:val="CommentSubject"/>
    <w:rsid w:val="006319CC"/>
    <w:rPr>
      <w:b/>
      <w:bCs/>
    </w:rPr>
  </w:style>
  <w:style w:type="character" w:styleId="Hyperlink">
    <w:name w:val="Hyperlink"/>
    <w:basedOn w:val="DefaultParagraphFont"/>
    <w:uiPriority w:val="99"/>
    <w:rsid w:val="00F64E57"/>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5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A90B57EFEF284DA930117534C849CE" ma:contentTypeVersion="" ma:contentTypeDescription="Create a new document." ma:contentTypeScope="" ma:versionID="55ea624156f61958626b15ee0c9f1520">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E8F1BB-FD71-4EF7-856A-E38B6E96C8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AC97016-5E5E-4D00-B2B2-5F0FC7AD32CC}">
  <ds:schemaRefs>
    <ds:schemaRef ds:uri="http://schemas.microsoft.com/office/2006/metadata/properties"/>
  </ds:schemaRefs>
</ds:datastoreItem>
</file>

<file path=customXml/itemProps3.xml><?xml version="1.0" encoding="utf-8"?>
<ds:datastoreItem xmlns:ds="http://schemas.openxmlformats.org/officeDocument/2006/customXml" ds:itemID="{019068A0-0DE1-4E0D-8DA2-35282841BA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B5FFF3E.dotm</Template>
  <TotalTime>0</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GHA</Company>
  <LinksUpToDate>false</LinksUpToDate>
  <CharactersWithSpaces>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Schneider</dc:creator>
  <cp:lastModifiedBy>Bob Schneider</cp:lastModifiedBy>
  <cp:revision>2</cp:revision>
  <dcterms:created xsi:type="dcterms:W3CDTF">2016-06-03T13:00:00Z</dcterms:created>
  <dcterms:modified xsi:type="dcterms:W3CDTF">2016-06-03T13:00:00Z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0x0101001FA90B57EFEF284DA930117534C849CE</vt:lpwstr>
  </property>
</Properties>
</file>