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108" w:rsidRDefault="001D7108" w:rsidP="00382034">
      <w:pPr>
        <w:ind w:left="3600" w:firstLine="720"/>
        <w:rPr>
          <w:sz w:val="22"/>
          <w:szCs w:val="22"/>
        </w:rPr>
      </w:pPr>
    </w:p>
    <w:p w:rsidR="004F7125" w:rsidRPr="00C87F85" w:rsidRDefault="00872E86" w:rsidP="00EE2DDA">
      <w:pPr>
        <w:ind w:left="4320" w:firstLine="720"/>
      </w:pPr>
      <w:r w:rsidRPr="00C87F85">
        <w:fldChar w:fldCharType="begin"/>
      </w:r>
      <w:r w:rsidR="006C5705" w:rsidRPr="00C87F85">
        <w:instrText xml:space="preserve"> DOCVARIABLE  LetterDate </w:instrText>
      </w:r>
      <w:r w:rsidRPr="00C87F85">
        <w:fldChar w:fldCharType="end"/>
      </w:r>
    </w:p>
    <w:p w:rsidR="001D7108" w:rsidRPr="00C87F85" w:rsidRDefault="001D7108" w:rsidP="00382034">
      <w:pPr>
        <w:ind w:left="3600" w:firstLine="720"/>
      </w:pPr>
    </w:p>
    <w:p w:rsidR="001D7108" w:rsidRPr="00C87F85" w:rsidRDefault="001D7108" w:rsidP="00382034">
      <w:pPr>
        <w:ind w:left="3600" w:firstLine="720"/>
      </w:pPr>
    </w:p>
    <w:p w:rsidR="00DD08F2" w:rsidRPr="00C87F85" w:rsidRDefault="00872E86" w:rsidP="00382034">
      <w:r w:rsidRPr="00C87F85">
        <w:fldChar w:fldCharType="begin"/>
      </w:r>
      <w:r w:rsidR="00DD08F2" w:rsidRPr="00C87F85">
        <w:instrText xml:space="preserve"> DOCVARIABLE  OwnerContact </w:instrText>
      </w:r>
      <w:r w:rsidRPr="00C87F85">
        <w:fldChar w:fldCharType="end"/>
      </w:r>
    </w:p>
    <w:p w:rsidR="001D7108" w:rsidRPr="00C87F85" w:rsidRDefault="00872E86" w:rsidP="00382034">
      <w:r w:rsidRPr="00C87F85">
        <w:fldChar w:fldCharType="begin"/>
      </w:r>
      <w:r w:rsidR="00DD08F2" w:rsidRPr="00C87F85">
        <w:instrText xml:space="preserve"> DOCVARIABLE  OwnerName </w:instrText>
      </w:r>
      <w:r w:rsidRPr="00C87F85">
        <w:fldChar w:fldCharType="end"/>
      </w:r>
    </w:p>
    <w:p w:rsidR="001D7108" w:rsidRPr="00C87F85" w:rsidRDefault="00872E86" w:rsidP="00382034">
      <w:r w:rsidRPr="00C87F85">
        <w:fldChar w:fldCharType="begin"/>
      </w:r>
      <w:r w:rsidR="00DD08F2" w:rsidRPr="00C87F85">
        <w:instrText xml:space="preserve"> DOCVARIABLE  OwnerStreetAddress </w:instrText>
      </w:r>
      <w:r w:rsidRPr="00C87F85">
        <w:fldChar w:fldCharType="end"/>
      </w:r>
    </w:p>
    <w:p w:rsidR="001D7108" w:rsidRPr="00C87F85" w:rsidRDefault="00872E86" w:rsidP="00382034">
      <w:r w:rsidRPr="00C87F85">
        <w:fldChar w:fldCharType="begin"/>
      </w:r>
      <w:r w:rsidR="00DD08F2" w:rsidRPr="00C87F85">
        <w:instrText xml:space="preserve"> DOCVARIABLE  OwnerCity </w:instrText>
      </w:r>
      <w:r w:rsidRPr="00C87F85">
        <w:fldChar w:fldCharType="end"/>
      </w:r>
      <w:r w:rsidR="001D7108" w:rsidRPr="00C87F85">
        <w:t xml:space="preserve">, </w:t>
      </w:r>
      <w:r w:rsidRPr="00C87F85">
        <w:fldChar w:fldCharType="begin"/>
      </w:r>
      <w:r w:rsidR="005C749B" w:rsidRPr="00C87F85">
        <w:instrText xml:space="preserve"> DOCVARIABLE  OwnerSt </w:instrText>
      </w:r>
      <w:r w:rsidRPr="00C87F85">
        <w:fldChar w:fldCharType="end"/>
      </w:r>
      <w:r w:rsidR="0033356D" w:rsidRPr="00C87F85">
        <w:t xml:space="preserve">  </w:t>
      </w:r>
      <w:r w:rsidRPr="00C87F85">
        <w:fldChar w:fldCharType="begin"/>
      </w:r>
      <w:r w:rsidR="005C749B" w:rsidRPr="00C87F85">
        <w:instrText xml:space="preserve"> DOCVARIABLE  OwnerZip </w:instrText>
      </w:r>
      <w:r w:rsidRPr="00C87F85">
        <w:fldChar w:fldCharType="end"/>
      </w:r>
    </w:p>
    <w:p w:rsidR="001D7108" w:rsidRPr="00C87F85" w:rsidRDefault="001D7108" w:rsidP="00382034">
      <w:pPr>
        <w:rPr>
          <w:vanish/>
        </w:rPr>
      </w:pPr>
      <w:r w:rsidRPr="00C87F85">
        <w:rPr>
          <w:vanish/>
        </w:rPr>
        <w:t>owellH</w:t>
      </w:r>
    </w:p>
    <w:p w:rsidR="001D7108" w:rsidRPr="00C87F85" w:rsidRDefault="001D7108" w:rsidP="00382034"/>
    <w:p w:rsidR="001D7108" w:rsidRPr="00C87F85" w:rsidRDefault="001D7108" w:rsidP="00382034">
      <w:r w:rsidRPr="00C87F85">
        <w:t>SUBJECT:</w:t>
      </w:r>
      <w:r w:rsidRPr="00C87F85">
        <w:tab/>
        <w:t xml:space="preserve">Management &amp; Occupancy Review    </w:t>
      </w:r>
    </w:p>
    <w:p w:rsidR="001D7108" w:rsidRPr="00C87F85" w:rsidRDefault="001D7108" w:rsidP="009D1685">
      <w:r w:rsidRPr="00C87F85">
        <w:tab/>
      </w:r>
      <w:r w:rsidRPr="00C87F85">
        <w:tab/>
        <w:t xml:space="preserve">HAP Contract No. </w:t>
      </w:r>
      <w:r w:rsidR="00872E86" w:rsidRPr="00C87F85">
        <w:fldChar w:fldCharType="begin"/>
      </w:r>
      <w:r w:rsidR="005C749B" w:rsidRPr="00C87F85">
        <w:instrText xml:space="preserve"> DOCVARIABLE  ContractNo </w:instrText>
      </w:r>
      <w:r w:rsidR="00872E86" w:rsidRPr="00C87F85">
        <w:fldChar w:fldCharType="end"/>
      </w:r>
    </w:p>
    <w:p w:rsidR="001D7108" w:rsidRPr="00C87F85" w:rsidRDefault="00872E86" w:rsidP="00382034">
      <w:pPr>
        <w:ind w:left="720" w:firstLine="720"/>
      </w:pPr>
      <w:r w:rsidRPr="00C87F85">
        <w:fldChar w:fldCharType="begin"/>
      </w:r>
      <w:r w:rsidR="005C749B" w:rsidRPr="00C87F85">
        <w:instrText xml:space="preserve"> DOCVARIABLE  PropertyName </w:instrText>
      </w:r>
      <w:r w:rsidRPr="00C87F85">
        <w:fldChar w:fldCharType="end"/>
      </w:r>
    </w:p>
    <w:p w:rsidR="001D7108" w:rsidRPr="00C87F85" w:rsidRDefault="00872E86" w:rsidP="00382034">
      <w:pPr>
        <w:ind w:left="720" w:firstLine="720"/>
      </w:pPr>
      <w:r w:rsidRPr="00C87F85">
        <w:fldChar w:fldCharType="begin"/>
      </w:r>
      <w:r w:rsidR="005C749B" w:rsidRPr="00C87F85">
        <w:instrText xml:space="preserve"> DOCVARIABLE  PropCity </w:instrText>
      </w:r>
      <w:r w:rsidRPr="00C87F85">
        <w:fldChar w:fldCharType="end"/>
      </w:r>
      <w:r w:rsidR="001D7108" w:rsidRPr="00C87F85">
        <w:t xml:space="preserve">, </w:t>
      </w:r>
      <w:r w:rsidRPr="00C87F85">
        <w:fldChar w:fldCharType="begin"/>
      </w:r>
      <w:r w:rsidR="005C749B" w:rsidRPr="00C87F85">
        <w:instrText xml:space="preserve"> DOCVARIABLE  PropSt </w:instrText>
      </w:r>
      <w:r w:rsidRPr="00C87F85">
        <w:fldChar w:fldCharType="end"/>
      </w:r>
      <w:r w:rsidR="00403257" w:rsidRPr="00C87F85">
        <w:t xml:space="preserve"> </w:t>
      </w:r>
      <w:r w:rsidRPr="00C87F85">
        <w:fldChar w:fldCharType="begin"/>
      </w:r>
      <w:r w:rsidR="00403257" w:rsidRPr="00C87F85">
        <w:instrText xml:space="preserve"> DOCVARIABLE  PropZip </w:instrText>
      </w:r>
      <w:r w:rsidRPr="00C87F85">
        <w:fldChar w:fldCharType="end"/>
      </w:r>
    </w:p>
    <w:p w:rsidR="001D7108" w:rsidRPr="00F82A3C" w:rsidRDefault="001D7108" w:rsidP="00382034">
      <w:pPr>
        <w:rPr>
          <w:sz w:val="22"/>
          <w:szCs w:val="22"/>
        </w:rPr>
      </w:pPr>
    </w:p>
    <w:p w:rsidR="001D7108" w:rsidRPr="004C73E4" w:rsidRDefault="001D7108" w:rsidP="00382034">
      <w:proofErr w:type="gramStart"/>
      <w:r w:rsidRPr="004C73E4">
        <w:t xml:space="preserve">Dear </w:t>
      </w:r>
      <w:proofErr w:type="gramEnd"/>
      <w:r w:rsidR="00872E86" w:rsidRPr="004C73E4">
        <w:fldChar w:fldCharType="begin"/>
      </w:r>
      <w:r w:rsidR="005C749B" w:rsidRPr="004C73E4">
        <w:instrText xml:space="preserve"> DOCVARIABLE  OwnerContact </w:instrText>
      </w:r>
      <w:r w:rsidR="00872E86" w:rsidRPr="004C73E4">
        <w:fldChar w:fldCharType="end"/>
      </w:r>
      <w:r w:rsidRPr="004C73E4">
        <w:t>:</w:t>
      </w:r>
    </w:p>
    <w:p w:rsidR="001D7108" w:rsidRPr="004C73E4" w:rsidRDefault="001D7108" w:rsidP="00382034"/>
    <w:p w:rsidR="001D7108" w:rsidRPr="004C73E4" w:rsidRDefault="001D7108" w:rsidP="00382034">
      <w:pPr>
        <w:rPr>
          <w:noProof/>
        </w:rPr>
      </w:pPr>
      <w:r w:rsidRPr="004C73E4">
        <w:tab/>
        <w:t xml:space="preserve">This letter serves as formal notice that </w:t>
      </w:r>
      <w:r w:rsidR="00845A03" w:rsidRPr="004C73E4">
        <w:t xml:space="preserve">National Housing Compliance </w:t>
      </w:r>
      <w:r w:rsidRPr="004C73E4">
        <w:t>(</w:t>
      </w:r>
      <w:r w:rsidR="00845A03" w:rsidRPr="004C73E4">
        <w:t>NHC</w:t>
      </w:r>
      <w:r w:rsidRPr="004C73E4">
        <w:t xml:space="preserve">) will conduct a Management and Occupancy Review of the subject property </w:t>
      </w:r>
      <w:proofErr w:type="gramStart"/>
      <w:r w:rsidRPr="004C73E4">
        <w:t xml:space="preserve">on </w:t>
      </w:r>
      <w:proofErr w:type="gramEnd"/>
      <w:r w:rsidR="00872E86" w:rsidRPr="004C73E4">
        <w:rPr>
          <w:color w:val="000000"/>
        </w:rPr>
        <w:fldChar w:fldCharType="begin"/>
      </w:r>
      <w:r w:rsidR="005C749B" w:rsidRPr="004C73E4">
        <w:rPr>
          <w:color w:val="000000"/>
        </w:rPr>
        <w:instrText xml:space="preserve"> DOCVARIABLE  ScheduledDate </w:instrText>
      </w:r>
      <w:r w:rsidR="00872E86" w:rsidRPr="004C73E4">
        <w:rPr>
          <w:color w:val="000000"/>
        </w:rPr>
        <w:fldChar w:fldCharType="end"/>
      </w:r>
      <w:r w:rsidRPr="004C73E4">
        <w:rPr>
          <w:noProof/>
        </w:rPr>
        <w:t>.</w:t>
      </w:r>
      <w:r w:rsidRPr="004C73E4">
        <w:t xml:space="preserve">  </w:t>
      </w:r>
      <w:r w:rsidR="00872E86" w:rsidRPr="004C73E4">
        <w:rPr>
          <w:noProof/>
        </w:rPr>
        <w:fldChar w:fldCharType="begin"/>
      </w:r>
      <w:r w:rsidR="005C749B" w:rsidRPr="004C73E4">
        <w:rPr>
          <w:noProof/>
        </w:rPr>
        <w:instrText xml:space="preserve"> DOCVARIABLE  FOTB_Name </w:instrText>
      </w:r>
      <w:r w:rsidR="00872E86" w:rsidRPr="004C73E4">
        <w:rPr>
          <w:noProof/>
        </w:rPr>
        <w:fldChar w:fldCharType="end"/>
      </w:r>
      <w:r w:rsidRPr="004C73E4">
        <w:t xml:space="preserve">, your assigned </w:t>
      </w:r>
      <w:r w:rsidR="005E17FD" w:rsidRPr="004C73E4">
        <w:t>Compliance Manager (C</w:t>
      </w:r>
      <w:r w:rsidRPr="004C73E4">
        <w:t xml:space="preserve">M), will conduct the review.   </w:t>
      </w:r>
      <w:r w:rsidRPr="004C73E4">
        <w:rPr>
          <w:noProof/>
        </w:rPr>
        <w:t xml:space="preserve"> </w:t>
      </w:r>
    </w:p>
    <w:p w:rsidR="001D7108" w:rsidRPr="004C73E4" w:rsidRDefault="001D7108" w:rsidP="00382034"/>
    <w:p w:rsidR="001D7108" w:rsidRPr="004C73E4" w:rsidRDefault="001D7108" w:rsidP="005E17FD">
      <w:r w:rsidRPr="004C73E4">
        <w:tab/>
        <w:t xml:space="preserve">In preparation for this review, enclosed </w:t>
      </w:r>
      <w:r w:rsidR="005E17FD" w:rsidRPr="004C73E4">
        <w:t xml:space="preserve">is </w:t>
      </w:r>
      <w:r w:rsidRPr="004C73E4">
        <w:t xml:space="preserve">Addendum C, </w:t>
      </w:r>
      <w:r w:rsidRPr="004C73E4">
        <w:rPr>
          <w:u w:val="single"/>
        </w:rPr>
        <w:t xml:space="preserve">Documents </w:t>
      </w:r>
      <w:proofErr w:type="gramStart"/>
      <w:r w:rsidRPr="004C73E4">
        <w:rPr>
          <w:u w:val="single"/>
        </w:rPr>
        <w:t>To Be Made Available By</w:t>
      </w:r>
      <w:proofErr w:type="gramEnd"/>
      <w:r w:rsidRPr="004C73E4">
        <w:rPr>
          <w:u w:val="single"/>
        </w:rPr>
        <w:t xml:space="preserve"> Owner/Agent</w:t>
      </w:r>
      <w:r w:rsidR="0017001E" w:rsidRPr="004C73E4">
        <w:t xml:space="preserve">.  </w:t>
      </w:r>
      <w:r w:rsidRPr="004C73E4">
        <w:t xml:space="preserve">This checklist is designed to assist you in organizing and preparing for the review.  Items checked on Addendum C must be available at the property on the day of the review.  </w:t>
      </w:r>
    </w:p>
    <w:p w:rsidR="001D7108" w:rsidRPr="004C73E4" w:rsidRDefault="001D7108" w:rsidP="00382034">
      <w:pPr>
        <w:rPr>
          <w:b/>
        </w:rPr>
      </w:pPr>
    </w:p>
    <w:p w:rsidR="001D7108" w:rsidRPr="004C73E4" w:rsidRDefault="005E17FD" w:rsidP="00382034">
      <w:pPr>
        <w:ind w:firstLine="720"/>
      </w:pPr>
      <w:r w:rsidRPr="004C73E4">
        <w:t>To minimize the time the C</w:t>
      </w:r>
      <w:r w:rsidR="001D7108" w:rsidRPr="004C73E4">
        <w:t>M will be required to spend at the property, we ask that you please forward the following documents within 10 days of the receipt of this letter:</w:t>
      </w:r>
    </w:p>
    <w:p w:rsidR="001D7108" w:rsidRPr="004C73E4" w:rsidRDefault="001D7108" w:rsidP="00382034"/>
    <w:p w:rsidR="001D7108" w:rsidRPr="004C73E4" w:rsidRDefault="001D7108" w:rsidP="00382034">
      <w:pPr>
        <w:numPr>
          <w:ilvl w:val="0"/>
          <w:numId w:val="1"/>
        </w:numPr>
      </w:pPr>
      <w:r w:rsidRPr="004C73E4">
        <w:t>Tenant Selection Plan</w:t>
      </w:r>
    </w:p>
    <w:p w:rsidR="001D7108" w:rsidRPr="004C73E4" w:rsidRDefault="001D7108" w:rsidP="00382034">
      <w:pPr>
        <w:numPr>
          <w:ilvl w:val="0"/>
          <w:numId w:val="1"/>
        </w:numPr>
      </w:pPr>
      <w:r w:rsidRPr="004C73E4">
        <w:t>HUD-approved Affirmative Fair Housing Marketing Plan (AFHMP)</w:t>
      </w:r>
    </w:p>
    <w:p w:rsidR="001D7108" w:rsidRPr="004C73E4" w:rsidRDefault="001D7108" w:rsidP="00382034">
      <w:pPr>
        <w:numPr>
          <w:ilvl w:val="0"/>
          <w:numId w:val="1"/>
        </w:numPr>
      </w:pPr>
      <w:r w:rsidRPr="004C73E4">
        <w:t>Application</w:t>
      </w:r>
    </w:p>
    <w:p w:rsidR="001D7108" w:rsidRPr="004C73E4" w:rsidRDefault="001D7108" w:rsidP="00382034">
      <w:pPr>
        <w:numPr>
          <w:ilvl w:val="0"/>
          <w:numId w:val="1"/>
        </w:numPr>
      </w:pPr>
      <w:r w:rsidRPr="004C73E4">
        <w:t xml:space="preserve">Current lease </w:t>
      </w:r>
      <w:r w:rsidR="005E17FD" w:rsidRPr="004C73E4">
        <w:t xml:space="preserve">and HUD approved </w:t>
      </w:r>
      <w:r w:rsidR="002616E5" w:rsidRPr="004C73E4">
        <w:t>addenda</w:t>
      </w:r>
    </w:p>
    <w:p w:rsidR="001D7108" w:rsidRPr="004C73E4" w:rsidRDefault="001D7108" w:rsidP="00382034">
      <w:pPr>
        <w:numPr>
          <w:ilvl w:val="0"/>
          <w:numId w:val="1"/>
        </w:numPr>
      </w:pPr>
      <w:r w:rsidRPr="004C73E4">
        <w:t>House Rules (if applicable)</w:t>
      </w:r>
    </w:p>
    <w:p w:rsidR="001D7108" w:rsidRPr="004C73E4" w:rsidRDefault="001D7108" w:rsidP="00382034">
      <w:pPr>
        <w:numPr>
          <w:ilvl w:val="0"/>
          <w:numId w:val="1"/>
        </w:numPr>
      </w:pPr>
      <w:r w:rsidRPr="004C73E4">
        <w:t>Pet Rules (if applicable)</w:t>
      </w:r>
    </w:p>
    <w:p w:rsidR="00CC32B1" w:rsidRDefault="00CC32B1" w:rsidP="00382034">
      <w:pPr>
        <w:numPr>
          <w:ilvl w:val="0"/>
          <w:numId w:val="1"/>
        </w:numPr>
      </w:pPr>
      <w:r w:rsidRPr="004C73E4">
        <w:t>Enterprise Income Verification Systems (EIV) current policies/procedures</w:t>
      </w:r>
    </w:p>
    <w:p w:rsidR="00544ACF" w:rsidRPr="004C73E4" w:rsidRDefault="00544ACF" w:rsidP="00382034">
      <w:pPr>
        <w:numPr>
          <w:ilvl w:val="0"/>
          <w:numId w:val="1"/>
        </w:numPr>
      </w:pPr>
      <w:r>
        <w:t>VAWA Emergency Transfer Plan (form HUD-5381)</w:t>
      </w:r>
    </w:p>
    <w:p w:rsidR="001D7108" w:rsidRPr="004C73E4" w:rsidRDefault="001D7108" w:rsidP="00382034"/>
    <w:p w:rsidR="005E17FD" w:rsidRPr="004C73E4" w:rsidRDefault="005E17FD" w:rsidP="005E17FD">
      <w:pPr>
        <w:ind w:firstLine="720"/>
      </w:pPr>
      <w:r w:rsidRPr="004C73E4">
        <w:t xml:space="preserve">Your response should be emailed as an </w:t>
      </w:r>
      <w:r w:rsidR="000F6BBC" w:rsidRPr="004C73E4">
        <w:t>attachment to</w:t>
      </w:r>
      <w:r w:rsidRPr="004C73E4">
        <w:t xml:space="preserve"> </w:t>
      </w:r>
      <w:hyperlink r:id="rId13" w:history="1">
        <w:r w:rsidRPr="004C73E4">
          <w:rPr>
            <w:rStyle w:val="Hyperlink"/>
          </w:rPr>
          <w:t>MORdocs@nhcinc.org</w:t>
        </w:r>
      </w:hyperlink>
      <w:r w:rsidRPr="004C73E4">
        <w:t>.  You are not required to submit an</w:t>
      </w:r>
      <w:r w:rsidR="00315750" w:rsidRPr="004C73E4">
        <w:t>y</w:t>
      </w:r>
      <w:r w:rsidR="007D698D" w:rsidRPr="004C73E4">
        <w:t xml:space="preserve"> additional copies</w:t>
      </w:r>
      <w:r w:rsidRPr="004C73E4">
        <w:t xml:space="preserve"> by mail</w:t>
      </w:r>
      <w:r w:rsidR="00EE5824" w:rsidRPr="004C73E4">
        <w:t xml:space="preserve"> or to any other email address</w:t>
      </w:r>
      <w:r w:rsidRPr="004C73E4">
        <w:t xml:space="preserve">.  </w:t>
      </w:r>
      <w:r w:rsidR="000F6BBC" w:rsidRPr="004C73E4">
        <w:t xml:space="preserve">Please name the attachment </w:t>
      </w:r>
      <w:r w:rsidR="007D698D" w:rsidRPr="004C73E4">
        <w:t>“</w:t>
      </w:r>
      <w:r w:rsidR="000F6BBC" w:rsidRPr="004C73E4">
        <w:rPr>
          <w:b/>
        </w:rPr>
        <w:t>Owner Documents</w:t>
      </w:r>
      <w:r w:rsidR="007D698D" w:rsidRPr="004C73E4">
        <w:t>”</w:t>
      </w:r>
      <w:r w:rsidR="000F6BBC" w:rsidRPr="004C73E4">
        <w:t xml:space="preserve"> </w:t>
      </w:r>
      <w:r w:rsidR="000F6BBC" w:rsidRPr="004C73E4">
        <w:lastRenderedPageBreak/>
        <w:t>and</w:t>
      </w:r>
      <w:r w:rsidR="002616E5" w:rsidRPr="004C73E4">
        <w:t xml:space="preserve"> use only</w:t>
      </w:r>
      <w:r w:rsidRPr="004C73E4">
        <w:t xml:space="preserve"> the property contract number for the subject line.   For example, your specific subject line will be: </w:t>
      </w:r>
      <w:r w:rsidRPr="004C73E4">
        <w:br/>
      </w:r>
    </w:p>
    <w:p w:rsidR="005E17FD" w:rsidRPr="004C73E4" w:rsidRDefault="005E17FD" w:rsidP="005E17FD">
      <w:pPr>
        <w:jc w:val="center"/>
      </w:pPr>
      <w:r w:rsidRPr="004C73E4">
        <w:fldChar w:fldCharType="begin"/>
      </w:r>
      <w:r w:rsidRPr="004C73E4">
        <w:instrText xml:space="preserve"> DOCVARIABLE  ContractNo </w:instrText>
      </w:r>
      <w:r w:rsidRPr="004C73E4">
        <w:fldChar w:fldCharType="end"/>
      </w:r>
    </w:p>
    <w:p w:rsidR="005E17FD" w:rsidRPr="004C73E4" w:rsidRDefault="005E17FD" w:rsidP="005E17FD"/>
    <w:p w:rsidR="005E17FD" w:rsidRPr="004C73E4" w:rsidRDefault="005E17FD" w:rsidP="005E17FD">
      <w:pPr>
        <w:ind w:firstLine="720"/>
      </w:pPr>
      <w:r w:rsidRPr="004C73E4">
        <w:t xml:space="preserve">Admission into and continued occupancy in the Section 8 housing program require the collection of Social Security Numbers (SSNs) for all household members. Owners/Management Agents are encouraged to develop a plan to ensure the security and confidentiality of each customer’s information.  When responding to the tenant file deficiencies noted in this review, remove/delete the SSNs from all documents that will be transmitted electronically to National Housing Compliance (NHC).   </w:t>
      </w:r>
    </w:p>
    <w:p w:rsidR="001D7108" w:rsidRPr="004C73E4" w:rsidRDefault="001D7108" w:rsidP="00382034"/>
    <w:p w:rsidR="00142935" w:rsidRPr="004C73E4" w:rsidRDefault="005E17FD" w:rsidP="00382034">
      <w:r w:rsidRPr="004C73E4">
        <w:tab/>
        <w:t>While on site, the C</w:t>
      </w:r>
      <w:r w:rsidR="001D7108" w:rsidRPr="004C73E4">
        <w:t xml:space="preserve">M will also complete form HUD-9834, </w:t>
      </w:r>
      <w:r w:rsidR="00426D6D" w:rsidRPr="004C73E4">
        <w:t>Part II On-Site Revi</w:t>
      </w:r>
      <w:r w:rsidR="002616E5" w:rsidRPr="004C73E4">
        <w:t>e</w:t>
      </w:r>
      <w:r w:rsidR="00426D6D" w:rsidRPr="004C73E4">
        <w:t>w</w:t>
      </w:r>
      <w:r w:rsidR="001D7108" w:rsidRPr="004C73E4">
        <w:t>, as well as observe buildings, grounds, common areas, and a minimum of 2 vacant units (if any).</w:t>
      </w:r>
      <w:r w:rsidR="00EE5824" w:rsidRPr="004C73E4">
        <w:t xml:space="preserve">  If tenant files are not located at the property, NHC requires that the files be b</w:t>
      </w:r>
      <w:r w:rsidR="00C838BE">
        <w:t>r</w:t>
      </w:r>
      <w:r w:rsidR="00EE5824" w:rsidRPr="004C73E4">
        <w:t>ought to the property for the review.  NHC will no longer complete file audits at an offsite location unless the offsite location is located within 5 miles of the property.</w:t>
      </w:r>
    </w:p>
    <w:p w:rsidR="00142935" w:rsidRPr="004C73E4" w:rsidRDefault="00142935" w:rsidP="00382034"/>
    <w:p w:rsidR="00142935" w:rsidRPr="004C73E4" w:rsidRDefault="00142935" w:rsidP="00142935">
      <w:pPr>
        <w:ind w:firstLine="720"/>
      </w:pPr>
      <w:r w:rsidRPr="004C73E4">
        <w:t>In addition, during this review, a random number of units will be visited as a follow-up on the Exigent Health and Safety (EH&amp;S) deficiencies noted on your latest Real Estate Assessment Center (REAC) physical inspection.  Therefore, please provide advance notice of our visit to all of your residents to ensure access to your property’s units.</w:t>
      </w:r>
    </w:p>
    <w:p w:rsidR="001D7108" w:rsidRPr="004C73E4" w:rsidRDefault="001D7108" w:rsidP="00382034"/>
    <w:p w:rsidR="001D7108" w:rsidRPr="004C73E4" w:rsidRDefault="001D7108" w:rsidP="00382034">
      <w:r w:rsidRPr="004C73E4">
        <w:tab/>
        <w:t xml:space="preserve">If you </w:t>
      </w:r>
      <w:r w:rsidR="001550C8" w:rsidRPr="004C73E4">
        <w:t>have questions</w:t>
      </w:r>
      <w:r w:rsidR="00114747">
        <w:t>, please contact</w:t>
      </w:r>
      <w:r w:rsidR="0094211D" w:rsidRPr="004C73E4">
        <w:t xml:space="preserve"> </w:t>
      </w:r>
      <w:r w:rsidR="0094211D" w:rsidRPr="004C73E4">
        <w:fldChar w:fldCharType="begin"/>
      </w:r>
      <w:r w:rsidR="0094211D" w:rsidRPr="004C73E4">
        <w:instrText xml:space="preserve"> DOCVARIABLE  FOAMName </w:instrText>
      </w:r>
      <w:r w:rsidR="0094211D" w:rsidRPr="004C73E4">
        <w:fldChar w:fldCharType="end"/>
      </w:r>
      <w:r w:rsidR="0094211D" w:rsidRPr="004C73E4">
        <w:t xml:space="preserve"> </w:t>
      </w:r>
      <w:proofErr w:type="gramStart"/>
      <w:r w:rsidR="00223754" w:rsidRPr="004C73E4">
        <w:t>at</w:t>
      </w:r>
      <w:r w:rsidR="00C87F85">
        <w:t xml:space="preserve"> </w:t>
      </w:r>
      <w:proofErr w:type="gramEnd"/>
      <w:r w:rsidR="00872E86" w:rsidRPr="004C73E4">
        <w:fldChar w:fldCharType="begin"/>
      </w:r>
      <w:r w:rsidR="0094211D" w:rsidRPr="004C73E4">
        <w:instrText xml:space="preserve"> DOCVARIABLE  </w:instrText>
      </w:r>
      <w:r w:rsidR="00A239D6" w:rsidRPr="004C73E4">
        <w:instrText xml:space="preserve">FOAMPhone </w:instrText>
      </w:r>
      <w:r w:rsidR="00872E86" w:rsidRPr="004C73E4">
        <w:fldChar w:fldCharType="end"/>
      </w:r>
      <w:r w:rsidRPr="004C73E4">
        <w:t xml:space="preserve">, or by e-mail at </w:t>
      </w:r>
      <w:r w:rsidR="00872E86" w:rsidRPr="004C73E4">
        <w:fldChar w:fldCharType="begin"/>
      </w:r>
      <w:r w:rsidR="0094211D" w:rsidRPr="004C73E4">
        <w:instrText xml:space="preserve"> DOCVARIABLE  </w:instrText>
      </w:r>
      <w:r w:rsidR="00A239D6" w:rsidRPr="004C73E4">
        <w:instrText xml:space="preserve">FOAMEmail </w:instrText>
      </w:r>
      <w:r w:rsidR="00872E86" w:rsidRPr="004C73E4">
        <w:fldChar w:fldCharType="end"/>
      </w:r>
      <w:r w:rsidR="0017001E" w:rsidRPr="004C73E4">
        <w:t xml:space="preserve">.  </w:t>
      </w:r>
      <w:r w:rsidRPr="004C73E4">
        <w:t>You can also find helpful information regarding the Manage</w:t>
      </w:r>
      <w:r w:rsidR="00805B70" w:rsidRPr="004C73E4">
        <w:t>ment and Occupancy Review on NHC</w:t>
      </w:r>
      <w:r w:rsidRPr="004C73E4">
        <w:t xml:space="preserve">’s website: </w:t>
      </w:r>
      <w:hyperlink r:id="rId14" w:history="1">
        <w:r w:rsidR="00805B70" w:rsidRPr="004C73E4">
          <w:rPr>
            <w:rStyle w:val="Hyperlink"/>
          </w:rPr>
          <w:t>http://www.nhcinc.org/</w:t>
        </w:r>
      </w:hyperlink>
      <w:r w:rsidRPr="004C73E4">
        <w:t>.</w:t>
      </w:r>
    </w:p>
    <w:p w:rsidR="001D7108" w:rsidRPr="004C73E4" w:rsidRDefault="001D7108" w:rsidP="00382034"/>
    <w:p w:rsidR="001D7108" w:rsidRPr="004C73E4" w:rsidRDefault="001D7108" w:rsidP="00382034">
      <w:pPr>
        <w:ind w:firstLine="720"/>
      </w:pPr>
      <w:r w:rsidRPr="004C73E4">
        <w:t>Thank you for your cooperation and we look forward to working with you during the Management and Occupancy Review.</w:t>
      </w:r>
    </w:p>
    <w:p w:rsidR="001D7108" w:rsidRPr="004C73E4" w:rsidRDefault="001D7108" w:rsidP="00C53B5A">
      <w:pPr>
        <w:jc w:val="right"/>
      </w:pPr>
    </w:p>
    <w:p w:rsidR="003F396A" w:rsidRPr="004C73E4" w:rsidRDefault="001D7108" w:rsidP="00C53B5A">
      <w:pPr>
        <w:ind w:left="720" w:firstLine="720"/>
        <w:jc w:val="center"/>
      </w:pPr>
      <w:r w:rsidRPr="004C73E4">
        <w:t>Sincerely,</w:t>
      </w:r>
    </w:p>
    <w:p w:rsidR="00EC6200" w:rsidRDefault="00E503AB" w:rsidP="00142935">
      <w:pPr>
        <w:ind w:left="3600" w:firstLine="720"/>
        <w:jc w:val="center"/>
        <w:rPr>
          <w:sz w:val="22"/>
          <w:szCs w:val="22"/>
        </w:rPr>
      </w:pPr>
      <w:r>
        <w:rPr>
          <w:noProof/>
          <w:sz w:val="22"/>
          <w:szCs w:val="22"/>
        </w:rPr>
        <w:drawing>
          <wp:inline distT="0" distB="0" distL="0" distR="0" wp14:anchorId="212CEDB3" wp14:editId="53A79D41">
            <wp:extent cx="2319132" cy="5715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332653" cy="574832"/>
                    </a:xfrm>
                    <a:prstGeom prst="rect">
                      <a:avLst/>
                    </a:prstGeom>
                    <a:noFill/>
                    <a:ln w="9525">
                      <a:noFill/>
                      <a:miter lim="800000"/>
                      <a:headEnd/>
                      <a:tailEnd/>
                    </a:ln>
                  </pic:spPr>
                </pic:pic>
              </a:graphicData>
            </a:graphic>
          </wp:inline>
        </w:drawing>
      </w:r>
    </w:p>
    <w:p w:rsidR="00FC1BED" w:rsidRPr="00C87F85" w:rsidRDefault="00EC6200" w:rsidP="00EC6200">
      <w:pPr>
        <w:ind w:left="3600" w:firstLine="720"/>
      </w:pPr>
      <w:r>
        <w:rPr>
          <w:sz w:val="22"/>
          <w:szCs w:val="22"/>
        </w:rPr>
        <w:t xml:space="preserve">      </w:t>
      </w:r>
      <w:r w:rsidR="00A11D4E" w:rsidRPr="00C87F85">
        <w:t>John Nocheherly</w:t>
      </w:r>
    </w:p>
    <w:p w:rsidR="001D7108" w:rsidRPr="00C87F85" w:rsidRDefault="00EC6200" w:rsidP="00EC6200">
      <w:pPr>
        <w:ind w:left="3600" w:firstLine="720"/>
        <w:jc w:val="both"/>
      </w:pPr>
      <w:r w:rsidRPr="00C87F85">
        <w:t xml:space="preserve">     </w:t>
      </w:r>
      <w:r w:rsidR="00A11D4E" w:rsidRPr="00C87F85">
        <w:t>Senior Compliance Manager</w:t>
      </w:r>
    </w:p>
    <w:p w:rsidR="001D7108" w:rsidRPr="00F82A3C" w:rsidRDefault="001D7108" w:rsidP="00C53B5A">
      <w:pPr>
        <w:jc w:val="right"/>
        <w:rPr>
          <w:sz w:val="22"/>
          <w:szCs w:val="22"/>
        </w:rPr>
      </w:pPr>
    </w:p>
    <w:p w:rsidR="001D7108" w:rsidRDefault="001D7108" w:rsidP="00382034">
      <w:pPr>
        <w:rPr>
          <w:sz w:val="22"/>
          <w:szCs w:val="22"/>
        </w:rPr>
      </w:pPr>
    </w:p>
    <w:p w:rsidR="001D7108" w:rsidRPr="00C87F85" w:rsidRDefault="001D7108" w:rsidP="00382034">
      <w:r w:rsidRPr="00C87F85">
        <w:t>Enclosures:</w:t>
      </w:r>
      <w:r w:rsidRPr="00C87F85">
        <w:tab/>
      </w:r>
      <w:r w:rsidRPr="00C87F85">
        <w:tab/>
      </w:r>
    </w:p>
    <w:p w:rsidR="001D7108" w:rsidRPr="00C87F85" w:rsidRDefault="001D7108" w:rsidP="00382034">
      <w:pPr>
        <w:numPr>
          <w:ilvl w:val="0"/>
          <w:numId w:val="2"/>
        </w:numPr>
        <w:rPr>
          <w:u w:val="single"/>
        </w:rPr>
      </w:pPr>
      <w:r w:rsidRPr="00C87F85">
        <w:t xml:space="preserve">Addendum C, </w:t>
      </w:r>
      <w:r w:rsidRPr="00C87F85">
        <w:rPr>
          <w:u w:val="single"/>
        </w:rPr>
        <w:t>Documents To Be Made Available By Owner/Agent</w:t>
      </w:r>
    </w:p>
    <w:p w:rsidR="001D7108" w:rsidRPr="00C87F85" w:rsidRDefault="001D7108" w:rsidP="00382034"/>
    <w:p w:rsidR="001D7108" w:rsidRPr="00C87F85" w:rsidRDefault="001D7108" w:rsidP="00382034">
      <w:r w:rsidRPr="00C87F85">
        <w:t>cc</w:t>
      </w:r>
      <w:proofErr w:type="gramStart"/>
      <w:r w:rsidRPr="00C87F85">
        <w:t>:</w:t>
      </w:r>
      <w:r w:rsidRPr="00C87F85">
        <w:tab/>
      </w:r>
      <w:r w:rsidR="00872E86" w:rsidRPr="00C87F85">
        <w:fldChar w:fldCharType="begin"/>
      </w:r>
      <w:r w:rsidR="00AB2C56" w:rsidRPr="00C87F85">
        <w:instrText xml:space="preserve"> DOCVARIABLE  FOTB_Name </w:instrText>
      </w:r>
      <w:r w:rsidR="00872E86" w:rsidRPr="00C87F85">
        <w:fldChar w:fldCharType="end"/>
      </w:r>
      <w:r w:rsidR="00BD704E">
        <w:t>,</w:t>
      </w:r>
      <w:proofErr w:type="gramEnd"/>
      <w:r w:rsidR="00BD704E">
        <w:t xml:space="preserve"> </w:t>
      </w:r>
      <w:r w:rsidR="00BD704E" w:rsidRPr="00C87F85">
        <w:t>Compliance Manager</w:t>
      </w:r>
    </w:p>
    <w:p w:rsidR="001D7108" w:rsidRPr="00C87F85" w:rsidRDefault="001D7108" w:rsidP="00382034">
      <w:r w:rsidRPr="00C87F85">
        <w:tab/>
      </w:r>
      <w:r w:rsidR="00BD704E">
        <w:t>National Housing Compliance</w:t>
      </w:r>
      <w:r w:rsidRPr="00C87F85">
        <w:rPr>
          <w:b/>
        </w:rPr>
        <w:tab/>
      </w:r>
    </w:p>
    <w:p w:rsidR="001D7108" w:rsidRPr="00C87F85" w:rsidRDefault="001D7108" w:rsidP="00382034">
      <w:pPr>
        <w:rPr>
          <w:b/>
        </w:rPr>
      </w:pPr>
    </w:p>
    <w:p w:rsidR="001D7108" w:rsidRPr="00C87F85" w:rsidRDefault="00872E86" w:rsidP="00382034">
      <w:pPr>
        <w:ind w:left="720"/>
      </w:pPr>
      <w:r w:rsidRPr="00C87F85">
        <w:fldChar w:fldCharType="begin"/>
      </w:r>
      <w:r w:rsidR="001F4566" w:rsidRPr="00C87F85">
        <w:instrText xml:space="preserve"> DOCVARIABLE  MgntAgtContact </w:instrText>
      </w:r>
      <w:r w:rsidRPr="00C87F85">
        <w:fldChar w:fldCharType="end"/>
      </w:r>
    </w:p>
    <w:p w:rsidR="0017001E" w:rsidRPr="00C87F85" w:rsidRDefault="00872E86" w:rsidP="00382034">
      <w:pPr>
        <w:ind w:left="720"/>
      </w:pPr>
      <w:r w:rsidRPr="00C87F85">
        <w:fldChar w:fldCharType="begin"/>
      </w:r>
      <w:r w:rsidR="00BE3B5D" w:rsidRPr="00C87F85">
        <w:instrText xml:space="preserve"> DOCVARIABLE  MgntAgentName </w:instrText>
      </w:r>
      <w:r w:rsidRPr="00C87F85">
        <w:fldChar w:fldCharType="end"/>
      </w:r>
      <w:bookmarkStart w:id="0" w:name="_GoBack"/>
      <w:bookmarkEnd w:id="0"/>
    </w:p>
    <w:p w:rsidR="001D7108" w:rsidRPr="00C87F85" w:rsidRDefault="00872E86" w:rsidP="00315750">
      <w:pPr>
        <w:ind w:left="720"/>
      </w:pPr>
      <w:r w:rsidRPr="00C87F85">
        <w:fldChar w:fldCharType="begin"/>
      </w:r>
      <w:r w:rsidR="001E0510" w:rsidRPr="00C87F85">
        <w:instrText xml:space="preserve"> DOCVARIABLE MgntAgentEmail </w:instrText>
      </w:r>
      <w:r w:rsidRPr="00C87F85">
        <w:fldChar w:fldCharType="end"/>
      </w:r>
    </w:p>
    <w:p w:rsidR="001D7108" w:rsidRPr="00C87F85" w:rsidRDefault="001D7108" w:rsidP="00382034"/>
    <w:p w:rsidR="0017001E" w:rsidRPr="00C87F85" w:rsidRDefault="00872E86" w:rsidP="0017001E">
      <w:pPr>
        <w:ind w:left="720"/>
      </w:pPr>
      <w:r w:rsidRPr="00C87F85">
        <w:fldChar w:fldCharType="begin"/>
      </w:r>
      <w:r w:rsidR="00BE3B5D" w:rsidRPr="00C87F85">
        <w:instrText xml:space="preserve"> DOCVARIABLE  OnsiteManager </w:instrText>
      </w:r>
      <w:r w:rsidRPr="00C87F85">
        <w:fldChar w:fldCharType="end"/>
      </w:r>
    </w:p>
    <w:p w:rsidR="0017001E" w:rsidRPr="00C87F85" w:rsidRDefault="00872E86" w:rsidP="0026322E">
      <w:pPr>
        <w:ind w:left="720"/>
      </w:pPr>
      <w:r w:rsidRPr="00C87F85">
        <w:lastRenderedPageBreak/>
        <w:fldChar w:fldCharType="begin"/>
      </w:r>
      <w:r w:rsidR="00BE3B5D" w:rsidRPr="00C87F85">
        <w:instrText xml:space="preserve"> DOCVARIABLE  PropertyName </w:instrText>
      </w:r>
      <w:r w:rsidRPr="00C87F85">
        <w:fldChar w:fldCharType="end"/>
      </w:r>
    </w:p>
    <w:p w:rsidR="001E0510" w:rsidRPr="00C87F85" w:rsidRDefault="00872E86" w:rsidP="0026322E">
      <w:pPr>
        <w:ind w:left="720"/>
      </w:pPr>
      <w:r w:rsidRPr="00C87F85">
        <w:fldChar w:fldCharType="begin"/>
      </w:r>
      <w:r w:rsidR="001E0510" w:rsidRPr="00C87F85">
        <w:instrText xml:space="preserve"> DOCVARIABLE PropEmail </w:instrText>
      </w:r>
      <w:r w:rsidRPr="00C87F85">
        <w:fldChar w:fldCharType="end"/>
      </w:r>
    </w:p>
    <w:p w:rsidR="001D7108" w:rsidRPr="00C87F85" w:rsidRDefault="001E0510" w:rsidP="00382034">
      <w:pPr>
        <w:rPr>
          <w:b/>
        </w:rPr>
      </w:pPr>
      <w:r w:rsidRPr="00C87F85">
        <w:rPr>
          <w:b/>
        </w:rPr>
        <w:tab/>
      </w:r>
    </w:p>
    <w:p w:rsidR="0020450B" w:rsidRPr="00C87F85" w:rsidRDefault="001D7108">
      <w:pPr>
        <w:sectPr w:rsidR="0020450B" w:rsidRPr="00C87F85" w:rsidSect="00FD5E96">
          <w:headerReference w:type="default" r:id="rId16"/>
          <w:headerReference w:type="first" r:id="rId17"/>
          <w:footerReference w:type="first" r:id="rId18"/>
          <w:pgSz w:w="12240" w:h="15840" w:code="1"/>
          <w:pgMar w:top="720" w:right="1800" w:bottom="720" w:left="1800" w:header="432" w:footer="432" w:gutter="0"/>
          <w:cols w:space="720"/>
          <w:titlePg/>
          <w:docGrid w:linePitch="360"/>
        </w:sectPr>
      </w:pPr>
      <w:r w:rsidRPr="00C87F85">
        <w:tab/>
      </w:r>
      <w:r w:rsidR="00BD5CCE" w:rsidRPr="00C87F85">
        <w:t>MOR File</w:t>
      </w:r>
    </w:p>
    <w:p w:rsidR="0020450B" w:rsidRPr="0020450B" w:rsidRDefault="0020450B" w:rsidP="0020450B">
      <w:pPr>
        <w:overflowPunct w:val="0"/>
        <w:autoSpaceDE w:val="0"/>
        <w:autoSpaceDN w:val="0"/>
        <w:adjustRightInd w:val="0"/>
        <w:spacing w:after="120"/>
        <w:textAlignment w:val="baseline"/>
        <w:rPr>
          <w:rFonts w:ascii="Arial" w:hAnsi="Arial" w:cs="Arial"/>
          <w:b/>
          <w:bCs/>
          <w:sz w:val="18"/>
          <w:szCs w:val="20"/>
        </w:rPr>
      </w:pPr>
      <w:r w:rsidRPr="0020450B">
        <w:rPr>
          <w:b/>
          <w:bCs/>
          <w:sz w:val="18"/>
          <w:szCs w:val="20"/>
        </w:rPr>
        <w:lastRenderedPageBreak/>
        <w:t>Project Name:</w:t>
      </w:r>
      <w:r w:rsidRPr="0020450B">
        <w:rPr>
          <w:rFonts w:ascii="Arial" w:hAnsi="Arial" w:cs="Arial"/>
          <w:b/>
          <w:bCs/>
          <w:sz w:val="18"/>
          <w:szCs w:val="20"/>
        </w:rPr>
        <w:t xml:space="preserve"> </w:t>
      </w:r>
      <w:r w:rsidRPr="0020450B">
        <w:rPr>
          <w:b/>
          <w:sz w:val="18"/>
          <w:szCs w:val="18"/>
        </w:rPr>
        <w:fldChar w:fldCharType="begin"/>
      </w:r>
      <w:r w:rsidRPr="0020450B">
        <w:rPr>
          <w:b/>
          <w:sz w:val="18"/>
          <w:szCs w:val="18"/>
        </w:rPr>
        <w:instrText xml:space="preserve"> DOCVARIABLE  PropertyName </w:instrText>
      </w:r>
      <w:r w:rsidRPr="0020450B">
        <w:rPr>
          <w:b/>
          <w:sz w:val="18"/>
          <w:szCs w:val="18"/>
        </w:rPr>
        <w:fldChar w:fldCharType="end"/>
      </w:r>
      <w:r w:rsidRPr="0020450B">
        <w:rPr>
          <w:b/>
          <w:bCs/>
          <w:sz w:val="18"/>
          <w:szCs w:val="20"/>
        </w:rPr>
        <w:tab/>
      </w:r>
      <w:r w:rsidRPr="0020450B">
        <w:rPr>
          <w:b/>
          <w:bCs/>
          <w:sz w:val="18"/>
          <w:szCs w:val="20"/>
        </w:rPr>
        <w:tab/>
      </w:r>
      <w:r w:rsidRPr="0020450B">
        <w:rPr>
          <w:b/>
          <w:bCs/>
          <w:sz w:val="18"/>
          <w:szCs w:val="20"/>
        </w:rPr>
        <w:tab/>
        <w:t>FHA/Project</w:t>
      </w:r>
      <w:r w:rsidRPr="0020450B">
        <w:rPr>
          <w:bCs/>
          <w:sz w:val="18"/>
          <w:szCs w:val="20"/>
        </w:rPr>
        <w:t>#</w:t>
      </w:r>
      <w:r w:rsidRPr="0020450B">
        <w:rPr>
          <w:rFonts w:ascii="Arial" w:hAnsi="Arial" w:cs="Arial"/>
          <w:bCs/>
          <w:sz w:val="18"/>
          <w:szCs w:val="20"/>
        </w:rPr>
        <w:t xml:space="preserve">  </w:t>
      </w:r>
      <w:r w:rsidRPr="0020450B">
        <w:rPr>
          <w:rFonts w:cs="Arial"/>
          <w:sz w:val="16"/>
          <w:szCs w:val="20"/>
        </w:rPr>
        <w:fldChar w:fldCharType="begin"/>
      </w:r>
      <w:r w:rsidRPr="0020450B">
        <w:rPr>
          <w:rFonts w:cs="Arial"/>
          <w:sz w:val="16"/>
          <w:szCs w:val="20"/>
        </w:rPr>
        <w:instrText xml:space="preserve"> DOCVARIABLE  FHA# </w:instrText>
      </w:r>
      <w:r w:rsidRPr="0020450B">
        <w:rPr>
          <w:rFonts w:cs="Arial"/>
          <w:sz w:val="16"/>
          <w:szCs w:val="20"/>
        </w:rPr>
        <w:fldChar w:fldCharType="end"/>
      </w:r>
      <w:r w:rsidRPr="0020450B">
        <w:rPr>
          <w:b/>
          <w:bCs/>
          <w:sz w:val="18"/>
          <w:szCs w:val="20"/>
        </w:rPr>
        <w:t xml:space="preserve">   </w:t>
      </w:r>
      <w:r w:rsidRPr="0020450B">
        <w:rPr>
          <w:b/>
          <w:bCs/>
          <w:sz w:val="18"/>
          <w:szCs w:val="20"/>
        </w:rPr>
        <w:tab/>
      </w:r>
      <w:r w:rsidRPr="0020450B">
        <w:rPr>
          <w:b/>
          <w:bCs/>
          <w:sz w:val="18"/>
          <w:szCs w:val="20"/>
        </w:rPr>
        <w:tab/>
        <w:t>Section 8/PAC/PRAC#</w:t>
      </w:r>
      <w:r w:rsidRPr="0020450B">
        <w:rPr>
          <w:rFonts w:ascii="Arial" w:hAnsi="Arial" w:cs="Arial"/>
          <w:b/>
          <w:bCs/>
          <w:sz w:val="18"/>
          <w:szCs w:val="20"/>
        </w:rPr>
        <w:t xml:space="preserve"> </w:t>
      </w:r>
      <w:r w:rsidRPr="0020450B">
        <w:rPr>
          <w:rFonts w:ascii="Arial" w:hAnsi="Arial" w:cs="Arial"/>
          <w:b/>
          <w:bCs/>
          <w:sz w:val="18"/>
          <w:szCs w:val="20"/>
        </w:rPr>
        <w:tab/>
        <w:t xml:space="preserve"> </w:t>
      </w:r>
      <w:r w:rsidRPr="0020450B">
        <w:rPr>
          <w:rFonts w:cs="Arial"/>
          <w:b/>
          <w:sz w:val="16"/>
          <w:szCs w:val="20"/>
        </w:rPr>
        <w:fldChar w:fldCharType="begin"/>
      </w:r>
      <w:r w:rsidRPr="0020450B">
        <w:rPr>
          <w:rFonts w:cs="Arial"/>
          <w:b/>
          <w:sz w:val="16"/>
          <w:szCs w:val="20"/>
        </w:rPr>
        <w:instrText xml:space="preserve"> DOCVARIABLE  ContractNo </w:instrText>
      </w:r>
      <w:r w:rsidRPr="0020450B">
        <w:rPr>
          <w:rFonts w:cs="Arial"/>
          <w:b/>
          <w:sz w:val="16"/>
          <w:szCs w:val="20"/>
        </w:rPr>
        <w:fldChar w:fldCharType="end"/>
      </w:r>
    </w:p>
    <w:p w:rsidR="008A1FD9" w:rsidRPr="00311DE9" w:rsidRDefault="008A1FD9" w:rsidP="008A1FD9">
      <w:pPr>
        <w:pBdr>
          <w:top w:val="single" w:sz="4" w:space="1" w:color="auto"/>
        </w:pBdr>
        <w:rPr>
          <w:rFonts w:ascii="Cambria" w:hAnsi="Cambria" w:cs="Arial"/>
          <w:sz w:val="20"/>
        </w:rPr>
      </w:pPr>
      <w:r w:rsidRPr="00311DE9">
        <w:rPr>
          <w:rFonts w:ascii="Cambria" w:hAnsi="Cambria" w:cs="Arial"/>
          <w:b/>
          <w:bCs/>
          <w:sz w:val="20"/>
        </w:rPr>
        <w:t>Instructions:</w:t>
      </w:r>
      <w:r w:rsidRPr="00311DE9">
        <w:rPr>
          <w:rFonts w:ascii="Cambria" w:hAnsi="Cambria" w:cs="Arial"/>
          <w:sz w:val="20"/>
        </w:rPr>
        <w:t xml:space="preserve">  Reviewers should place a check mark next to those items that must be available for review.  Included in this list are FHEO staff instructions to provide MFH staff a list of requests for documents and special observations each year.</w:t>
      </w:r>
    </w:p>
    <w:p w:rsidR="008A1FD9" w:rsidRPr="002C5C5D" w:rsidRDefault="008A1FD9" w:rsidP="008A1FD9">
      <w:pPr>
        <w:pStyle w:val="Footer"/>
        <w:pBdr>
          <w:top w:val="single" w:sz="2" w:space="9" w:color="auto"/>
        </w:pBdr>
        <w:tabs>
          <w:tab w:val="clear" w:pos="4320"/>
          <w:tab w:val="clear" w:pos="8640"/>
        </w:tabs>
        <w:rPr>
          <w:rFonts w:ascii="Cambria" w:hAnsi="Cambria" w:cs="Arial"/>
          <w:b/>
          <w:bCs/>
          <w:sz w:val="20"/>
          <w:u w:val="single"/>
        </w:rPr>
      </w:pPr>
      <w:r w:rsidRPr="002C5C5D">
        <w:rPr>
          <w:rFonts w:ascii="Cambria" w:hAnsi="Cambria" w:cs="Arial"/>
          <w:b/>
          <w:bCs/>
          <w:sz w:val="20"/>
          <w:u w:val="single"/>
        </w:rPr>
        <w:t>General Documents</w:t>
      </w:r>
    </w:p>
    <w:p w:rsidR="008A1FD9" w:rsidRPr="00646984" w:rsidRDefault="008A1FD9" w:rsidP="008A1FD9">
      <w:pPr>
        <w:pStyle w:val="NoSpacing"/>
        <w:rPr>
          <w:sz w:val="20"/>
        </w:rPr>
      </w:pPr>
      <w:r w:rsidRPr="002C5C5D">
        <w:rPr>
          <w:rFonts w:ascii="Cambria" w:hAnsi="Cambria" w:cs="Arial"/>
        </w:rPr>
        <w:tab/>
      </w:r>
      <w:r w:rsidRPr="00646984">
        <w:rPr>
          <w:rFonts w:ascii="Cambria" w:hAnsi="Cambria"/>
          <w:b/>
          <w:sz w:val="20"/>
        </w:rPr>
        <w:fldChar w:fldCharType="begin">
          <w:ffData>
            <w:name w:val=""/>
            <w:enabled/>
            <w:calcOnExit w:val="0"/>
            <w:checkBox>
              <w:sizeAuto/>
              <w:default w:val="1"/>
            </w:checkBox>
          </w:ffData>
        </w:fldChar>
      </w:r>
      <w:r w:rsidRPr="00646984">
        <w:rPr>
          <w:rFonts w:ascii="Cambria" w:hAnsi="Cambria"/>
          <w:b/>
          <w:sz w:val="20"/>
        </w:rPr>
        <w:instrText xml:space="preserve"> FORMCHECKBOX </w:instrText>
      </w:r>
      <w:r w:rsidR="00BD704E">
        <w:rPr>
          <w:rFonts w:ascii="Cambria" w:hAnsi="Cambria"/>
          <w:b/>
          <w:sz w:val="20"/>
        </w:rPr>
      </w:r>
      <w:r w:rsidR="00BD704E">
        <w:rPr>
          <w:rFonts w:ascii="Cambria" w:hAnsi="Cambria"/>
          <w:b/>
          <w:sz w:val="20"/>
        </w:rPr>
        <w:fldChar w:fldCharType="separate"/>
      </w:r>
      <w:r w:rsidRPr="00646984">
        <w:rPr>
          <w:rFonts w:ascii="Cambria" w:hAnsi="Cambria"/>
          <w:b/>
          <w:sz w:val="20"/>
        </w:rPr>
        <w:fldChar w:fldCharType="end"/>
      </w:r>
      <w:r w:rsidRPr="00646984">
        <w:rPr>
          <w:rFonts w:ascii="Cambria" w:hAnsi="Cambria" w:cs="Arial"/>
          <w:sz w:val="20"/>
        </w:rPr>
        <w:t xml:space="preserve">  </w:t>
      </w:r>
      <w:r w:rsidRPr="00646984">
        <w:rPr>
          <w:sz w:val="20"/>
        </w:rPr>
        <w:t>All Tenant Files and records including rejected, transfer and move-out files</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Current waiting list </w:t>
      </w:r>
    </w:p>
    <w:p w:rsidR="008A1FD9" w:rsidRPr="00646984" w:rsidRDefault="008A1FD9" w:rsidP="008A1FD9">
      <w:pPr>
        <w:pStyle w:val="NoSpacing"/>
        <w:rPr>
          <w:sz w:val="20"/>
        </w:rPr>
      </w:pPr>
      <w:r w:rsidRPr="00646984">
        <w:rPr>
          <w:sz w:val="20"/>
        </w:rPr>
        <w:tab/>
      </w:r>
      <w:r w:rsidRPr="00646984">
        <w:rPr>
          <w:b/>
          <w:sz w:val="20"/>
        </w:rPr>
        <w:fldChar w:fldCharType="begin">
          <w:ffData>
            <w:name w:val="Check15"/>
            <w:enabled/>
            <w:calcOnExit w:val="0"/>
            <w:checkBox>
              <w:sizeAuto/>
              <w:default w:val="1"/>
            </w:checkBox>
          </w:ffData>
        </w:fldChar>
      </w:r>
      <w:bookmarkStart w:id="1" w:name="Check15"/>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bookmarkEnd w:id="1"/>
      <w:r w:rsidRPr="00646984">
        <w:rPr>
          <w:sz w:val="20"/>
        </w:rPr>
        <w:t xml:space="preserve">  Last advertisement and/or copies of apartment brochures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HUD-approved Rent Schedule form HUD-92458 </w:t>
      </w:r>
    </w:p>
    <w:p w:rsidR="008A1FD9" w:rsidRPr="00646984" w:rsidRDefault="008A1FD9" w:rsidP="008A1FD9">
      <w:pPr>
        <w:pStyle w:val="NoSpacing"/>
        <w:ind w:left="720"/>
        <w:rPr>
          <w:sz w:val="20"/>
        </w:rPr>
      </w:pPr>
      <w:r w:rsidRPr="00646984">
        <w:rPr>
          <w:b/>
          <w:sz w:val="20"/>
        </w:rPr>
        <w:fldChar w:fldCharType="begin">
          <w:ffData>
            <w:name w:val="Check15"/>
            <w:enabled/>
            <w:calcOnExit w:val="0"/>
            <w:checkBox>
              <w:sizeAuto/>
              <w:default w:val="0"/>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Procurement Files</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Work Order Journals and Logs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Cash Disbursement Journal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Fidelity Bond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Property and Liability Insurance </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Copies of the form HUD-52670 for the last twelve months, for each subsidy contract</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Current annual budget</w:t>
      </w:r>
    </w:p>
    <w:p w:rsidR="008A1FD9"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0"/>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Quarterly budget variance reports</w:t>
      </w:r>
    </w:p>
    <w:p w:rsidR="008A1FD9" w:rsidRPr="00646984" w:rsidRDefault="008A1FD9" w:rsidP="008A1FD9">
      <w:pPr>
        <w:pStyle w:val="NoSpacing"/>
        <w:ind w:firstLine="720"/>
        <w:rPr>
          <w:sz w:val="20"/>
        </w:rPr>
      </w:pPr>
      <w:r w:rsidRPr="00646984">
        <w:rPr>
          <w:b/>
          <w:sz w:val="20"/>
        </w:rPr>
        <w:fldChar w:fldCharType="begin">
          <w:ffData>
            <w:name w:val="Check15"/>
            <w:enabled/>
            <w:calcOnExit w:val="0"/>
            <w:checkBox>
              <w:sizeAuto/>
              <w:default w:val="0"/>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Reserve for Replacement Component Analysis</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Copy of Rent Roll</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Copy of Application form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Copy of Lease, lease addenda and house rules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Copy of Pet Policy</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Copy of Applicant Rejection Letter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Annual Unit Inspections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Fact Sheet “How Your Rent Is Determined”</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Copy of the “Resident Rights &amp; Responsibility”</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Lead Based Paint Certifications</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EH&amp; S Certifications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All Operating Procedure Manuals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Documentation for Elderly Preferences under Sections 651 or 658</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Income Targeting and Tracking Log</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List of all current Principals and Board Members </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EIV Coordinator Access Authorization form(s) (CAAFs) – approved initial and current</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EIV User Access Authorization form(s) (UAAFs) – approved initial and current</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EIV Owner Approval Letter(s)</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EIV Policies and Procedures</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Rules of Behavior for individuals without access to the EIV system</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Copy of TRACS Rules of Behavior, signed and dated</w:t>
      </w:r>
    </w:p>
    <w:p w:rsidR="008A1FD9" w:rsidRPr="00646984" w:rsidRDefault="008A1FD9" w:rsidP="008A1FD9">
      <w:pPr>
        <w:pStyle w:val="NoSpacing"/>
        <w:ind w:left="72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Copy of TRACS and EIV requested Security Awareness Training Certificate, signed and dated</w:t>
      </w:r>
    </w:p>
    <w:p w:rsidR="008A1FD9" w:rsidRPr="00646984" w:rsidRDefault="008A1FD9" w:rsidP="008A1FD9">
      <w:pPr>
        <w:pStyle w:val="NoSpacing"/>
        <w:rPr>
          <w:sz w:val="20"/>
        </w:rPr>
      </w:pPr>
      <w:r w:rsidRPr="00646984">
        <w:rPr>
          <w:sz w:val="20"/>
        </w:rPr>
        <w:tab/>
      </w: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Other – Enterprise Income Verification Systems (EIV) Policies and Required Documents</w:t>
      </w:r>
    </w:p>
    <w:p w:rsidR="008A1FD9" w:rsidRPr="00646984" w:rsidRDefault="008A1FD9" w:rsidP="008A1FD9">
      <w:pPr>
        <w:pStyle w:val="NoSpacing"/>
        <w:ind w:left="99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BD704E">
        <w:rPr>
          <w:sz w:val="20"/>
        </w:rPr>
      </w:r>
      <w:r w:rsidR="00BD704E">
        <w:rPr>
          <w:sz w:val="20"/>
        </w:rPr>
        <w:fldChar w:fldCharType="separate"/>
      </w:r>
      <w:r w:rsidRPr="00646984">
        <w:rPr>
          <w:sz w:val="20"/>
        </w:rPr>
        <w:fldChar w:fldCharType="end"/>
      </w:r>
      <w:r w:rsidRPr="00646984">
        <w:rPr>
          <w:sz w:val="20"/>
        </w:rPr>
        <w:t xml:space="preserve"> EIV and </w:t>
      </w:r>
      <w:proofErr w:type="gramStart"/>
      <w:r w:rsidRPr="00646984">
        <w:rPr>
          <w:sz w:val="20"/>
        </w:rPr>
        <w:t>You</w:t>
      </w:r>
      <w:proofErr w:type="gramEnd"/>
      <w:r w:rsidRPr="00646984">
        <w:rPr>
          <w:sz w:val="20"/>
        </w:rPr>
        <w:t xml:space="preserve"> brochure</w:t>
      </w:r>
    </w:p>
    <w:p w:rsidR="008A1FD9" w:rsidRPr="00646984" w:rsidRDefault="008A1FD9" w:rsidP="008A1FD9">
      <w:pPr>
        <w:pStyle w:val="NoSpacing"/>
        <w:ind w:left="99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BD704E">
        <w:rPr>
          <w:sz w:val="20"/>
        </w:rPr>
      </w:r>
      <w:r w:rsidR="00BD704E">
        <w:rPr>
          <w:sz w:val="20"/>
        </w:rPr>
        <w:fldChar w:fldCharType="separate"/>
      </w:r>
      <w:r w:rsidRPr="00646984">
        <w:rPr>
          <w:sz w:val="20"/>
        </w:rPr>
        <w:fldChar w:fldCharType="end"/>
      </w:r>
      <w:r w:rsidRPr="00646984">
        <w:rPr>
          <w:sz w:val="20"/>
        </w:rPr>
        <w:t xml:space="preserve"> EIV Income Reports</w:t>
      </w:r>
    </w:p>
    <w:p w:rsidR="008A1FD9" w:rsidRPr="00646984" w:rsidRDefault="008A1FD9" w:rsidP="008A1FD9">
      <w:pPr>
        <w:pStyle w:val="NoSpacing"/>
        <w:ind w:left="1350" w:hanging="36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BD704E">
        <w:rPr>
          <w:sz w:val="20"/>
        </w:rPr>
      </w:r>
      <w:r w:rsidR="00BD704E">
        <w:rPr>
          <w:sz w:val="20"/>
        </w:rPr>
        <w:fldChar w:fldCharType="separate"/>
      </w:r>
      <w:r w:rsidRPr="00646984">
        <w:rPr>
          <w:sz w:val="20"/>
        </w:rPr>
        <w:fldChar w:fldCharType="end"/>
      </w:r>
      <w:r>
        <w:rPr>
          <w:sz w:val="20"/>
        </w:rPr>
        <w:t xml:space="preserve"> EIV Verification Reports: </w:t>
      </w:r>
      <w:r w:rsidRPr="00646984">
        <w:rPr>
          <w:sz w:val="20"/>
        </w:rPr>
        <w:t xml:space="preserve">Failed Prescreening &amp; Verification Reports, Deceased Tenant Report and Multiple Subsidy </w:t>
      </w:r>
      <w:r>
        <w:rPr>
          <w:sz w:val="20"/>
        </w:rPr>
        <w:t>Report</w:t>
      </w:r>
    </w:p>
    <w:p w:rsidR="008A1FD9" w:rsidRPr="00646984" w:rsidRDefault="008A1FD9" w:rsidP="008A1FD9">
      <w:pPr>
        <w:pStyle w:val="NoSpacing"/>
        <w:ind w:left="1170" w:hanging="450"/>
        <w:rPr>
          <w:sz w:val="20"/>
        </w:rPr>
      </w:pPr>
      <w:r w:rsidRPr="00646984">
        <w:rPr>
          <w:b/>
          <w:sz w:val="20"/>
        </w:rPr>
        <w:fldChar w:fldCharType="begin">
          <w:ffData>
            <w:name w:val=""/>
            <w:enabled/>
            <w:calcOnExit w:val="0"/>
            <w:checkBox>
              <w:sizeAuto/>
              <w:default w:val="1"/>
            </w:checkBox>
          </w:ffData>
        </w:fldChar>
      </w:r>
      <w:r w:rsidRPr="00646984">
        <w:rPr>
          <w:b/>
          <w:sz w:val="20"/>
        </w:rPr>
        <w:instrText xml:space="preserve"> FORMCHECKBOX </w:instrText>
      </w:r>
      <w:r w:rsidR="00BD704E">
        <w:rPr>
          <w:b/>
          <w:sz w:val="20"/>
        </w:rPr>
      </w:r>
      <w:r w:rsidR="00BD704E">
        <w:rPr>
          <w:b/>
          <w:sz w:val="20"/>
        </w:rPr>
        <w:fldChar w:fldCharType="separate"/>
      </w:r>
      <w:r w:rsidRPr="00646984">
        <w:rPr>
          <w:b/>
          <w:sz w:val="20"/>
        </w:rPr>
        <w:fldChar w:fldCharType="end"/>
      </w:r>
      <w:r w:rsidRPr="00646984">
        <w:rPr>
          <w:sz w:val="20"/>
        </w:rPr>
        <w:t xml:space="preserve">  Other – Current Staff Info – Name, Hire Date, </w:t>
      </w:r>
      <w:proofErr w:type="gramStart"/>
      <w:r w:rsidRPr="00646984">
        <w:rPr>
          <w:sz w:val="20"/>
        </w:rPr>
        <w:t>%</w:t>
      </w:r>
      <w:proofErr w:type="gramEnd"/>
      <w:r w:rsidRPr="00646984">
        <w:rPr>
          <w:sz w:val="20"/>
        </w:rPr>
        <w:t xml:space="preserve"> Charged to Site, Annual Salary.  Also, please indicate if the employee is receiving subsidy or is the employee occupying a non-revenue producing unit/apt.</w:t>
      </w:r>
    </w:p>
    <w:p w:rsidR="008A1FD9" w:rsidRPr="00646984" w:rsidRDefault="008A1FD9" w:rsidP="008A1FD9">
      <w:pPr>
        <w:pStyle w:val="NoSpacing"/>
        <w:rPr>
          <w:sz w:val="20"/>
        </w:rPr>
      </w:pPr>
    </w:p>
    <w:p w:rsidR="008A1FD9" w:rsidRPr="00646984" w:rsidRDefault="008A1FD9" w:rsidP="008A1FD9">
      <w:pPr>
        <w:pStyle w:val="NoSpacing"/>
        <w:rPr>
          <w:sz w:val="20"/>
        </w:rPr>
      </w:pPr>
      <w:r w:rsidRPr="00646984">
        <w:rPr>
          <w:b/>
          <w:bCs/>
          <w:sz w:val="20"/>
          <w:u w:val="single"/>
        </w:rPr>
        <w:t>Civil Rights Front End Limited Monitoring and Section 504 Review Documents</w:t>
      </w:r>
    </w:p>
    <w:p w:rsidR="008A1FD9" w:rsidRPr="00646984" w:rsidRDefault="008A1FD9" w:rsidP="008A1FD9">
      <w:pPr>
        <w:pStyle w:val="NoSpacing"/>
        <w:ind w:left="720"/>
        <w:rPr>
          <w:sz w:val="20"/>
        </w:rPr>
      </w:pP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BD704E">
        <w:rPr>
          <w:sz w:val="20"/>
        </w:rPr>
      </w:r>
      <w:r w:rsidR="00BD704E">
        <w:rPr>
          <w:sz w:val="20"/>
        </w:rPr>
        <w:fldChar w:fldCharType="separate"/>
      </w:r>
      <w:r w:rsidRPr="00646984">
        <w:rPr>
          <w:sz w:val="20"/>
        </w:rPr>
        <w:fldChar w:fldCharType="end"/>
      </w:r>
      <w:r w:rsidRPr="00646984">
        <w:rPr>
          <w:sz w:val="20"/>
        </w:rPr>
        <w:t xml:space="preserve"> Affirmative Fair Housing Marketing Plan </w:t>
      </w:r>
    </w:p>
    <w:p w:rsidR="008A1FD9" w:rsidRPr="00646984" w:rsidRDefault="008A1FD9" w:rsidP="008A1FD9">
      <w:pPr>
        <w:pStyle w:val="NoSpacing"/>
        <w:rPr>
          <w:sz w:val="20"/>
        </w:rPr>
      </w:pPr>
      <w:r w:rsidRPr="00646984">
        <w:rPr>
          <w:sz w:val="20"/>
        </w:rPr>
        <w:tab/>
      </w: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BD704E">
        <w:rPr>
          <w:sz w:val="20"/>
        </w:rPr>
      </w:r>
      <w:r w:rsidR="00BD704E">
        <w:rPr>
          <w:sz w:val="20"/>
        </w:rPr>
        <w:fldChar w:fldCharType="separate"/>
      </w:r>
      <w:r w:rsidRPr="00646984">
        <w:rPr>
          <w:sz w:val="20"/>
        </w:rPr>
        <w:fldChar w:fldCharType="end"/>
      </w:r>
      <w:r w:rsidRPr="00646984">
        <w:rPr>
          <w:sz w:val="20"/>
        </w:rPr>
        <w:t xml:space="preserve"> Tenant Selection Plan: with any approved residency preferences </w:t>
      </w:r>
    </w:p>
    <w:p w:rsidR="008A1FD9" w:rsidRPr="00646984" w:rsidRDefault="008A1FD9" w:rsidP="008A1FD9">
      <w:pPr>
        <w:pStyle w:val="NoSpacing"/>
        <w:rPr>
          <w:sz w:val="20"/>
        </w:rPr>
      </w:pPr>
      <w:r w:rsidRPr="00646984">
        <w:rPr>
          <w:sz w:val="20"/>
        </w:rPr>
        <w:tab/>
      </w: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BD704E">
        <w:rPr>
          <w:sz w:val="20"/>
        </w:rPr>
      </w:r>
      <w:r w:rsidR="00BD704E">
        <w:rPr>
          <w:sz w:val="20"/>
        </w:rPr>
        <w:fldChar w:fldCharType="separate"/>
      </w:r>
      <w:r w:rsidRPr="00646984">
        <w:rPr>
          <w:sz w:val="20"/>
        </w:rPr>
        <w:fldChar w:fldCharType="end"/>
      </w:r>
      <w:r w:rsidRPr="00646984">
        <w:rPr>
          <w:sz w:val="20"/>
        </w:rPr>
        <w:t xml:space="preserve">  Recent advertising</w:t>
      </w:r>
    </w:p>
    <w:p w:rsidR="000F6BBC" w:rsidRPr="00E95564" w:rsidRDefault="008A1FD9" w:rsidP="00901C07">
      <w:pPr>
        <w:pStyle w:val="NoSpacing"/>
      </w:pPr>
      <w:r w:rsidRPr="00646984">
        <w:rPr>
          <w:sz w:val="20"/>
        </w:rPr>
        <w:tab/>
      </w:r>
      <w:r w:rsidRPr="00646984">
        <w:rPr>
          <w:sz w:val="20"/>
        </w:rPr>
        <w:fldChar w:fldCharType="begin">
          <w:ffData>
            <w:name w:val=""/>
            <w:enabled/>
            <w:calcOnExit w:val="0"/>
            <w:checkBox>
              <w:sizeAuto/>
              <w:default w:val="1"/>
            </w:checkBox>
          </w:ffData>
        </w:fldChar>
      </w:r>
      <w:r w:rsidRPr="00646984">
        <w:rPr>
          <w:sz w:val="20"/>
        </w:rPr>
        <w:instrText xml:space="preserve"> FORMCHECKBOX </w:instrText>
      </w:r>
      <w:r w:rsidR="00BD704E">
        <w:rPr>
          <w:sz w:val="20"/>
        </w:rPr>
      </w:r>
      <w:r w:rsidR="00BD704E">
        <w:rPr>
          <w:sz w:val="20"/>
        </w:rPr>
        <w:fldChar w:fldCharType="separate"/>
      </w:r>
      <w:r w:rsidRPr="00646984">
        <w:rPr>
          <w:sz w:val="20"/>
        </w:rPr>
        <w:fldChar w:fldCharType="end"/>
      </w:r>
      <w:r w:rsidRPr="00646984">
        <w:rPr>
          <w:sz w:val="20"/>
        </w:rPr>
        <w:t xml:space="preserve">  Fair Housing logo and Fair Housing p</w:t>
      </w:r>
      <w:r w:rsidR="00901C07">
        <w:rPr>
          <w:sz w:val="20"/>
        </w:rPr>
        <w:t>oster</w:t>
      </w:r>
    </w:p>
    <w:sectPr w:rsidR="000F6BBC" w:rsidRPr="00E95564" w:rsidSect="00036231">
      <w:headerReference w:type="first" r:id="rId19"/>
      <w:footerReference w:type="first" r:id="rId20"/>
      <w:pgSz w:w="12240" w:h="15840" w:code="1"/>
      <w:pgMar w:top="720" w:right="720" w:bottom="547" w:left="720" w:header="288"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D42" w:rsidRDefault="00E41D42" w:rsidP="00947E10">
      <w:r>
        <w:separator/>
      </w:r>
    </w:p>
  </w:endnote>
  <w:endnote w:type="continuationSeparator" w:id="0">
    <w:p w:rsidR="00E41D42" w:rsidRDefault="00E41D42" w:rsidP="0094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Pr="00DE413B" w:rsidRDefault="00E41D42" w:rsidP="00A46AC4">
    <w:pPr>
      <w:pStyle w:val="Footer"/>
      <w:jc w:val="center"/>
    </w:pPr>
    <w:r>
      <w:rPr>
        <w:noProof/>
      </w:rPr>
      <w:drawing>
        <wp:inline distT="0" distB="0" distL="0" distR="0" wp14:anchorId="2700E087" wp14:editId="67B2642C">
          <wp:extent cx="1743075" cy="295275"/>
          <wp:effectExtent l="0" t="0" r="9525" b="9525"/>
          <wp:docPr id="16" name="Picture 16" descr="D:\Clients\Georgia HAP\NHC Atl Corp Office foot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lients\Georgia HAP\NHC Atl Corp Office footer.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29527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Default="00E41D42" w:rsidP="0020450B">
    <w:pPr>
      <w:pStyle w:val="Footer"/>
      <w:pBdr>
        <w:bottom w:val="single" w:sz="12" w:space="1" w:color="auto"/>
      </w:pBdr>
      <w:rPr>
        <w:rFonts w:ascii="Arial" w:hAnsi="Arial"/>
        <w:sz w:val="18"/>
      </w:rPr>
    </w:pPr>
  </w:p>
  <w:p w:rsidR="00E41D42" w:rsidRDefault="00EC6200" w:rsidP="0020450B">
    <w:pPr>
      <w:pStyle w:val="Footer"/>
      <w:jc w:val="right"/>
      <w:rPr>
        <w:sz w:val="16"/>
      </w:rPr>
    </w:pPr>
    <w:proofErr w:type="gramStart"/>
    <w:r>
      <w:rPr>
        <w:sz w:val="16"/>
      </w:rPr>
      <w:t>form</w:t>
    </w:r>
    <w:proofErr w:type="gramEnd"/>
    <w:r>
      <w:rPr>
        <w:sz w:val="16"/>
      </w:rPr>
      <w:t xml:space="preserve"> HUD-9834 (06/2016</w:t>
    </w:r>
    <w:r w:rsidR="00E41D42">
      <w:rPr>
        <w:sz w:val="16"/>
      </w:rPr>
      <w:t>)</w:t>
    </w:r>
  </w:p>
  <w:p w:rsidR="00E41D42" w:rsidRDefault="00E41D42" w:rsidP="0020450B">
    <w:pPr>
      <w:pStyle w:val="Footer"/>
      <w:jc w:val="right"/>
      <w:rPr>
        <w:sz w:val="16"/>
      </w:rPr>
    </w:pPr>
    <w:r>
      <w:rPr>
        <w:sz w:val="16"/>
      </w:rPr>
      <w:t>Ref. HUD Handbook 4350.1, REV-1</w:t>
    </w:r>
  </w:p>
  <w:p w:rsidR="00E41D42" w:rsidRDefault="00E41D42" w:rsidP="0020450B">
    <w:pPr>
      <w:pStyle w:val="Footer"/>
      <w:jc w:val="right"/>
      <w:rPr>
        <w:sz w:val="16"/>
      </w:rPr>
    </w:pPr>
    <w:proofErr w:type="gramStart"/>
    <w:r>
      <w:rPr>
        <w:sz w:val="16"/>
      </w:rPr>
      <w:t>and</w:t>
    </w:r>
    <w:proofErr w:type="gramEnd"/>
    <w:r>
      <w:rPr>
        <w:sz w:val="16"/>
      </w:rPr>
      <w:t xml:space="preserve"> HUD Handbook 4566.2 </w:t>
    </w:r>
  </w:p>
  <w:p w:rsidR="00E41D42" w:rsidRPr="0020450B" w:rsidRDefault="00E41D42" w:rsidP="002045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D42" w:rsidRDefault="00E41D42" w:rsidP="00947E10">
      <w:r>
        <w:separator/>
      </w:r>
    </w:p>
  </w:footnote>
  <w:footnote w:type="continuationSeparator" w:id="0">
    <w:p w:rsidR="00E41D42" w:rsidRDefault="00E41D42" w:rsidP="00947E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Default="00E41D42" w:rsidP="00860F59">
    <w:pPr>
      <w:pStyle w:val="Header"/>
      <w:jc w:val="right"/>
      <w:rPr>
        <w:rFonts w:ascii="Times New Roman" w:hAnsi="Times New Roman"/>
        <w:b/>
        <w:bCs/>
        <w:sz w:val="28"/>
      </w:rPr>
    </w:pPr>
  </w:p>
  <w:p w:rsidR="00E41D42" w:rsidRDefault="00E41D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Default="00E41D42" w:rsidP="00334F45">
    <w:pPr>
      <w:pStyle w:val="Header"/>
      <w:jc w:val="center"/>
    </w:pPr>
    <w:r>
      <w:rPr>
        <w:noProof/>
      </w:rPr>
      <w:drawing>
        <wp:anchor distT="0" distB="0" distL="114300" distR="114300" simplePos="0" relativeHeight="251658240" behindDoc="1" locked="0" layoutInCell="1" allowOverlap="1" wp14:anchorId="6D6BF997" wp14:editId="62530C04">
          <wp:simplePos x="0" y="0"/>
          <wp:positionH relativeFrom="margin">
            <wp:align>center</wp:align>
          </wp:positionH>
          <wp:positionV relativeFrom="paragraph">
            <wp:posOffset>-154940</wp:posOffset>
          </wp:positionV>
          <wp:extent cx="7715885" cy="1596390"/>
          <wp:effectExtent l="0" t="0" r="0" b="3810"/>
          <wp:wrapTight wrapText="bothSides">
            <wp:wrapPolygon edited="0">
              <wp:start x="0" y="0"/>
              <wp:lineTo x="0" y="21394"/>
              <wp:lineTo x="21545" y="21394"/>
              <wp:lineTo x="21545" y="0"/>
              <wp:lineTo x="0" y="0"/>
            </wp:wrapPolygon>
          </wp:wrapTight>
          <wp:docPr id="15" name="Picture 15" descr="D:\Clients\Georgia HAP\NHC Atl Corp Office Hea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lients\Georgia HAP\NHC Atl Corp Office Header.t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15885" cy="159639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D42" w:rsidRPr="0020450B" w:rsidRDefault="00E41D42" w:rsidP="00901C07">
    <w:pPr>
      <w:tabs>
        <w:tab w:val="center" w:pos="4320"/>
        <w:tab w:val="right" w:pos="8640"/>
      </w:tabs>
      <w:overflowPunct w:val="0"/>
      <w:autoSpaceDE w:val="0"/>
      <w:autoSpaceDN w:val="0"/>
      <w:adjustRightInd w:val="0"/>
      <w:textAlignment w:val="baseline"/>
      <w:rPr>
        <w:b/>
        <w:bCs/>
        <w:sz w:val="22"/>
        <w:szCs w:val="22"/>
      </w:rPr>
    </w:pPr>
  </w:p>
  <w:p w:rsidR="00E41D42" w:rsidRDefault="00E41D42" w:rsidP="00A15F5E">
    <w:pPr>
      <w:pStyle w:val="Header"/>
      <w:jc w:val="right"/>
      <w:rPr>
        <w:rFonts w:ascii="Times New Roman" w:hAnsi="Times New Roman"/>
        <w:b/>
        <w:bCs/>
        <w:sz w:val="28"/>
      </w:rPr>
    </w:pPr>
    <w:r>
      <w:rPr>
        <w:rFonts w:ascii="Times New Roman" w:hAnsi="Times New Roman"/>
        <w:b/>
        <w:bCs/>
        <w:sz w:val="28"/>
      </w:rPr>
      <w:t>ADDENDUM C</w:t>
    </w:r>
  </w:p>
  <w:tbl>
    <w:tblPr>
      <w:tblW w:w="11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50"/>
      <w:gridCol w:w="4230"/>
      <w:gridCol w:w="2880"/>
    </w:tblGrid>
    <w:tr w:rsidR="00E41D42" w:rsidTr="00901C07">
      <w:tc>
        <w:tcPr>
          <w:tcW w:w="4050" w:type="dxa"/>
          <w:tcBorders>
            <w:right w:val="nil"/>
          </w:tcBorders>
        </w:tcPr>
        <w:p w:rsidR="00E41D42" w:rsidRDefault="00E41D42" w:rsidP="00901C07">
          <w:pPr>
            <w:pStyle w:val="Header"/>
            <w:rPr>
              <w:rFonts w:ascii="Times New Roman" w:hAnsi="Times New Roman"/>
              <w:b/>
              <w:bCs/>
              <w:sz w:val="24"/>
            </w:rPr>
          </w:pPr>
          <w:r>
            <w:rPr>
              <w:rFonts w:ascii="Times New Roman" w:hAnsi="Times New Roman"/>
              <w:b/>
              <w:bCs/>
              <w:sz w:val="24"/>
            </w:rPr>
            <w:t>Management Review for Multifamily Housing Projects</w:t>
          </w:r>
        </w:p>
      </w:tc>
      <w:tc>
        <w:tcPr>
          <w:tcW w:w="4230" w:type="dxa"/>
          <w:tcBorders>
            <w:left w:val="nil"/>
            <w:right w:val="nil"/>
          </w:tcBorders>
        </w:tcPr>
        <w:p w:rsidR="00E41D42" w:rsidRDefault="00E41D42" w:rsidP="00A15F5E">
          <w:pPr>
            <w:pStyle w:val="Header"/>
            <w:tabs>
              <w:tab w:val="clear" w:pos="4320"/>
              <w:tab w:val="center" w:pos="4302"/>
            </w:tabs>
            <w:ind w:right="-198"/>
            <w:rPr>
              <w:rFonts w:ascii="Times New Roman" w:hAnsi="Times New Roman"/>
              <w:b/>
              <w:bCs/>
              <w:sz w:val="18"/>
            </w:rPr>
          </w:pPr>
          <w:r>
            <w:rPr>
              <w:rFonts w:ascii="Times New Roman" w:hAnsi="Times New Roman"/>
              <w:b/>
              <w:bCs/>
              <w:sz w:val="18"/>
            </w:rPr>
            <w:t>U.S. Department of Housing and Urban Development</w:t>
          </w:r>
        </w:p>
        <w:p w:rsidR="00E41D42" w:rsidRDefault="00E41D42" w:rsidP="00901C07">
          <w:pPr>
            <w:pStyle w:val="Header"/>
            <w:rPr>
              <w:rFonts w:ascii="Times New Roman" w:hAnsi="Times New Roman"/>
              <w:sz w:val="18"/>
            </w:rPr>
          </w:pPr>
          <w:r>
            <w:rPr>
              <w:rFonts w:ascii="Times New Roman" w:hAnsi="Times New Roman"/>
              <w:sz w:val="18"/>
            </w:rPr>
            <w:t>Office of Housing – Federal Housing Commissioner</w:t>
          </w:r>
        </w:p>
      </w:tc>
      <w:tc>
        <w:tcPr>
          <w:tcW w:w="2880" w:type="dxa"/>
          <w:tcBorders>
            <w:left w:val="nil"/>
          </w:tcBorders>
        </w:tcPr>
        <w:p w:rsidR="00E41D42" w:rsidRDefault="00E41D42" w:rsidP="00901C07">
          <w:pPr>
            <w:pStyle w:val="Header"/>
            <w:jc w:val="right"/>
            <w:rPr>
              <w:rFonts w:ascii="Times New Roman" w:hAnsi="Times New Roman"/>
              <w:sz w:val="16"/>
            </w:rPr>
          </w:pPr>
          <w:r>
            <w:rPr>
              <w:rFonts w:ascii="Times New Roman" w:hAnsi="Times New Roman"/>
              <w:sz w:val="16"/>
            </w:rPr>
            <w:t>OMB Approval No. 2502-0178</w:t>
          </w:r>
        </w:p>
        <w:p w:rsidR="00E41D42" w:rsidRDefault="00E41D42" w:rsidP="00901C07">
          <w:pPr>
            <w:pStyle w:val="Header"/>
            <w:jc w:val="right"/>
            <w:rPr>
              <w:rFonts w:ascii="Times New Roman" w:hAnsi="Times New Roman"/>
              <w:sz w:val="16"/>
            </w:rPr>
          </w:pPr>
          <w:r>
            <w:rPr>
              <w:rFonts w:ascii="Times New Roman" w:hAnsi="Times New Roman"/>
              <w:sz w:val="16"/>
            </w:rPr>
            <w:t>Exp. 04/30/2018</w:t>
          </w:r>
        </w:p>
      </w:tc>
    </w:tr>
  </w:tbl>
  <w:p w:rsidR="00E41D42" w:rsidRPr="0020450B" w:rsidRDefault="00E41D42" w:rsidP="00A15F5E">
    <w:pPr>
      <w:tabs>
        <w:tab w:val="center" w:pos="4320"/>
        <w:tab w:val="right" w:pos="8640"/>
      </w:tabs>
      <w:overflowPunct w:val="0"/>
      <w:autoSpaceDE w:val="0"/>
      <w:autoSpaceDN w:val="0"/>
      <w:adjustRightInd w:val="0"/>
      <w:ind w:left="-720"/>
      <w:jc w:val="center"/>
      <w:textAlignment w:val="baseline"/>
      <w:rPr>
        <w:b/>
        <w:bCs/>
        <w:sz w:val="22"/>
        <w:szCs w:val="22"/>
      </w:rPr>
    </w:pPr>
    <w:r w:rsidRPr="0020450B">
      <w:rPr>
        <w:b/>
        <w:bCs/>
        <w:sz w:val="22"/>
        <w:szCs w:val="22"/>
      </w:rPr>
      <w:t>DOCUMENTS TO BE MADE AVAILABLE BY OWNER/AGENT</w:t>
    </w:r>
  </w:p>
  <w:p w:rsidR="00E41D42" w:rsidRPr="0020450B" w:rsidRDefault="00E41D42" w:rsidP="002045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45214"/>
    <w:multiLevelType w:val="hybridMultilevel"/>
    <w:tmpl w:val="D42E6D5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32F343D6"/>
    <w:multiLevelType w:val="hybridMultilevel"/>
    <w:tmpl w:val="ADE84E2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47541667"/>
    <w:multiLevelType w:val="hybridMultilevel"/>
    <w:tmpl w:val="2A8EF410"/>
    <w:lvl w:ilvl="0" w:tplc="7EF88176">
      <w:start w:val="1"/>
      <w:numFmt w:val="lowerLetter"/>
      <w:lvlText w:val="(%1)"/>
      <w:lvlJc w:val="left"/>
      <w:pPr>
        <w:tabs>
          <w:tab w:val="num" w:pos="1488"/>
        </w:tabs>
        <w:ind w:left="1488" w:hanging="360"/>
      </w:pPr>
      <w:rPr>
        <w:rFonts w:hint="default"/>
      </w:rPr>
    </w:lvl>
    <w:lvl w:ilvl="1" w:tplc="04090019" w:tentative="1">
      <w:start w:val="1"/>
      <w:numFmt w:val="lowerLetter"/>
      <w:lvlText w:val="%2."/>
      <w:lvlJc w:val="left"/>
      <w:pPr>
        <w:tabs>
          <w:tab w:val="num" w:pos="2208"/>
        </w:tabs>
        <w:ind w:left="2208" w:hanging="360"/>
      </w:pPr>
    </w:lvl>
    <w:lvl w:ilvl="2" w:tplc="0409001B" w:tentative="1">
      <w:start w:val="1"/>
      <w:numFmt w:val="lowerRoman"/>
      <w:lvlText w:val="%3."/>
      <w:lvlJc w:val="right"/>
      <w:pPr>
        <w:tabs>
          <w:tab w:val="num" w:pos="2928"/>
        </w:tabs>
        <w:ind w:left="2928" w:hanging="180"/>
      </w:pPr>
    </w:lvl>
    <w:lvl w:ilvl="3" w:tplc="0409000F" w:tentative="1">
      <w:start w:val="1"/>
      <w:numFmt w:val="decimal"/>
      <w:lvlText w:val="%4."/>
      <w:lvlJc w:val="left"/>
      <w:pPr>
        <w:tabs>
          <w:tab w:val="num" w:pos="3648"/>
        </w:tabs>
        <w:ind w:left="3648" w:hanging="360"/>
      </w:pPr>
    </w:lvl>
    <w:lvl w:ilvl="4" w:tplc="04090019" w:tentative="1">
      <w:start w:val="1"/>
      <w:numFmt w:val="lowerLetter"/>
      <w:lvlText w:val="%5."/>
      <w:lvlJc w:val="left"/>
      <w:pPr>
        <w:tabs>
          <w:tab w:val="num" w:pos="4368"/>
        </w:tabs>
        <w:ind w:left="4368" w:hanging="360"/>
      </w:pPr>
    </w:lvl>
    <w:lvl w:ilvl="5" w:tplc="0409001B" w:tentative="1">
      <w:start w:val="1"/>
      <w:numFmt w:val="lowerRoman"/>
      <w:lvlText w:val="%6."/>
      <w:lvlJc w:val="right"/>
      <w:pPr>
        <w:tabs>
          <w:tab w:val="num" w:pos="5088"/>
        </w:tabs>
        <w:ind w:left="5088" w:hanging="180"/>
      </w:pPr>
    </w:lvl>
    <w:lvl w:ilvl="6" w:tplc="0409000F" w:tentative="1">
      <w:start w:val="1"/>
      <w:numFmt w:val="decimal"/>
      <w:lvlText w:val="%7."/>
      <w:lvlJc w:val="left"/>
      <w:pPr>
        <w:tabs>
          <w:tab w:val="num" w:pos="5808"/>
        </w:tabs>
        <w:ind w:left="5808" w:hanging="360"/>
      </w:pPr>
    </w:lvl>
    <w:lvl w:ilvl="7" w:tplc="04090019" w:tentative="1">
      <w:start w:val="1"/>
      <w:numFmt w:val="lowerLetter"/>
      <w:lvlText w:val="%8."/>
      <w:lvlJc w:val="left"/>
      <w:pPr>
        <w:tabs>
          <w:tab w:val="num" w:pos="6528"/>
        </w:tabs>
        <w:ind w:left="6528" w:hanging="360"/>
      </w:pPr>
    </w:lvl>
    <w:lvl w:ilvl="8" w:tplc="0409001B" w:tentative="1">
      <w:start w:val="1"/>
      <w:numFmt w:val="lowerRoman"/>
      <w:lvlText w:val="%9."/>
      <w:lvlJc w:val="right"/>
      <w:pPr>
        <w:tabs>
          <w:tab w:val="num" w:pos="7248"/>
        </w:tabs>
        <w:ind w:left="7248" w:hanging="180"/>
      </w:pPr>
    </w:lvl>
  </w:abstractNum>
  <w:abstractNum w:abstractNumId="3">
    <w:nsid w:val="48B226B9"/>
    <w:multiLevelType w:val="hybridMultilevel"/>
    <w:tmpl w:val="AF668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610200"/>
    <w:multiLevelType w:val="hybridMultilevel"/>
    <w:tmpl w:val="DB46C24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7415135F"/>
    <w:multiLevelType w:val="hybridMultilevel"/>
    <w:tmpl w:val="B2E48442"/>
    <w:lvl w:ilvl="0" w:tplc="0908E43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BFC47C9"/>
    <w:multiLevelType w:val="hybridMultilevel"/>
    <w:tmpl w:val="5254F1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034"/>
    <w:rsid w:val="00002F13"/>
    <w:rsid w:val="00007288"/>
    <w:rsid w:val="0001428C"/>
    <w:rsid w:val="000154B5"/>
    <w:rsid w:val="00016419"/>
    <w:rsid w:val="00017F03"/>
    <w:rsid w:val="00020AE6"/>
    <w:rsid w:val="00021091"/>
    <w:rsid w:val="0002243D"/>
    <w:rsid w:val="0002455C"/>
    <w:rsid w:val="00024719"/>
    <w:rsid w:val="00024DF8"/>
    <w:rsid w:val="00025F75"/>
    <w:rsid w:val="00026BD9"/>
    <w:rsid w:val="00034DA1"/>
    <w:rsid w:val="0003527A"/>
    <w:rsid w:val="000355CE"/>
    <w:rsid w:val="00035A51"/>
    <w:rsid w:val="00036231"/>
    <w:rsid w:val="0003636E"/>
    <w:rsid w:val="00036D70"/>
    <w:rsid w:val="0003717B"/>
    <w:rsid w:val="00042943"/>
    <w:rsid w:val="000430A1"/>
    <w:rsid w:val="0004415E"/>
    <w:rsid w:val="00045D21"/>
    <w:rsid w:val="000516B0"/>
    <w:rsid w:val="000519BD"/>
    <w:rsid w:val="000545BB"/>
    <w:rsid w:val="00055725"/>
    <w:rsid w:val="0006036B"/>
    <w:rsid w:val="00063934"/>
    <w:rsid w:val="000657AA"/>
    <w:rsid w:val="00065895"/>
    <w:rsid w:val="000727F4"/>
    <w:rsid w:val="00076795"/>
    <w:rsid w:val="00080DC6"/>
    <w:rsid w:val="00083839"/>
    <w:rsid w:val="00085622"/>
    <w:rsid w:val="00085A54"/>
    <w:rsid w:val="00086519"/>
    <w:rsid w:val="0008671F"/>
    <w:rsid w:val="00093DE9"/>
    <w:rsid w:val="00095860"/>
    <w:rsid w:val="00096637"/>
    <w:rsid w:val="000969D8"/>
    <w:rsid w:val="00096CD9"/>
    <w:rsid w:val="000975AA"/>
    <w:rsid w:val="000976A2"/>
    <w:rsid w:val="000A0679"/>
    <w:rsid w:val="000A0F03"/>
    <w:rsid w:val="000A30D7"/>
    <w:rsid w:val="000A3F51"/>
    <w:rsid w:val="000A45E9"/>
    <w:rsid w:val="000A5A1B"/>
    <w:rsid w:val="000B30F2"/>
    <w:rsid w:val="000B388F"/>
    <w:rsid w:val="000B3C46"/>
    <w:rsid w:val="000B5BCA"/>
    <w:rsid w:val="000C0225"/>
    <w:rsid w:val="000C1999"/>
    <w:rsid w:val="000C265A"/>
    <w:rsid w:val="000C35C5"/>
    <w:rsid w:val="000C36DF"/>
    <w:rsid w:val="000C4693"/>
    <w:rsid w:val="000C64A5"/>
    <w:rsid w:val="000D0053"/>
    <w:rsid w:val="000D02DD"/>
    <w:rsid w:val="000D1C3D"/>
    <w:rsid w:val="000D38CA"/>
    <w:rsid w:val="000D59D8"/>
    <w:rsid w:val="000D61C1"/>
    <w:rsid w:val="000E3A3A"/>
    <w:rsid w:val="000E58C8"/>
    <w:rsid w:val="000E6A2A"/>
    <w:rsid w:val="000F029B"/>
    <w:rsid w:val="000F0C61"/>
    <w:rsid w:val="000F50F8"/>
    <w:rsid w:val="000F6BBC"/>
    <w:rsid w:val="00111EDD"/>
    <w:rsid w:val="0011287E"/>
    <w:rsid w:val="00112F64"/>
    <w:rsid w:val="00113CBB"/>
    <w:rsid w:val="00114747"/>
    <w:rsid w:val="00116CE6"/>
    <w:rsid w:val="00117D77"/>
    <w:rsid w:val="001213D0"/>
    <w:rsid w:val="001246DA"/>
    <w:rsid w:val="00125424"/>
    <w:rsid w:val="001317DE"/>
    <w:rsid w:val="0013525E"/>
    <w:rsid w:val="00136E2A"/>
    <w:rsid w:val="001377AF"/>
    <w:rsid w:val="001416B4"/>
    <w:rsid w:val="00141915"/>
    <w:rsid w:val="00142935"/>
    <w:rsid w:val="00143218"/>
    <w:rsid w:val="00150E1F"/>
    <w:rsid w:val="00152A0F"/>
    <w:rsid w:val="001550C8"/>
    <w:rsid w:val="001616B6"/>
    <w:rsid w:val="001639E8"/>
    <w:rsid w:val="00166BE4"/>
    <w:rsid w:val="00167B04"/>
    <w:rsid w:val="00167F1B"/>
    <w:rsid w:val="0017001E"/>
    <w:rsid w:val="0017493C"/>
    <w:rsid w:val="001813BF"/>
    <w:rsid w:val="00181D2E"/>
    <w:rsid w:val="00183096"/>
    <w:rsid w:val="00183910"/>
    <w:rsid w:val="0019274F"/>
    <w:rsid w:val="00195D25"/>
    <w:rsid w:val="00197D71"/>
    <w:rsid w:val="001A050E"/>
    <w:rsid w:val="001A680D"/>
    <w:rsid w:val="001B29A9"/>
    <w:rsid w:val="001B37C9"/>
    <w:rsid w:val="001B46A1"/>
    <w:rsid w:val="001B4F74"/>
    <w:rsid w:val="001B5193"/>
    <w:rsid w:val="001B51A7"/>
    <w:rsid w:val="001B51EF"/>
    <w:rsid w:val="001B575E"/>
    <w:rsid w:val="001C191D"/>
    <w:rsid w:val="001C3E85"/>
    <w:rsid w:val="001C46B8"/>
    <w:rsid w:val="001C49B6"/>
    <w:rsid w:val="001C4BF9"/>
    <w:rsid w:val="001D0E23"/>
    <w:rsid w:val="001D7108"/>
    <w:rsid w:val="001D738B"/>
    <w:rsid w:val="001D7BE1"/>
    <w:rsid w:val="001E0510"/>
    <w:rsid w:val="001E1538"/>
    <w:rsid w:val="001E411D"/>
    <w:rsid w:val="001E623F"/>
    <w:rsid w:val="001E7F45"/>
    <w:rsid w:val="001F093C"/>
    <w:rsid w:val="001F0AAA"/>
    <w:rsid w:val="001F3FAA"/>
    <w:rsid w:val="001F4566"/>
    <w:rsid w:val="001F67AC"/>
    <w:rsid w:val="001F77D3"/>
    <w:rsid w:val="001F7A2D"/>
    <w:rsid w:val="001F7E9D"/>
    <w:rsid w:val="0020028E"/>
    <w:rsid w:val="0020063E"/>
    <w:rsid w:val="00201326"/>
    <w:rsid w:val="00201971"/>
    <w:rsid w:val="00202EB8"/>
    <w:rsid w:val="0020450B"/>
    <w:rsid w:val="002071C7"/>
    <w:rsid w:val="00207EAC"/>
    <w:rsid w:val="002101DC"/>
    <w:rsid w:val="00212AB6"/>
    <w:rsid w:val="00215DAB"/>
    <w:rsid w:val="00215F1E"/>
    <w:rsid w:val="002162DD"/>
    <w:rsid w:val="00216660"/>
    <w:rsid w:val="002230A6"/>
    <w:rsid w:val="00223754"/>
    <w:rsid w:val="002238F8"/>
    <w:rsid w:val="002239E2"/>
    <w:rsid w:val="002266B1"/>
    <w:rsid w:val="00230DAC"/>
    <w:rsid w:val="00231006"/>
    <w:rsid w:val="002317EC"/>
    <w:rsid w:val="002334E8"/>
    <w:rsid w:val="00233EE4"/>
    <w:rsid w:val="00237412"/>
    <w:rsid w:val="00240A5A"/>
    <w:rsid w:val="002435C0"/>
    <w:rsid w:val="002440C9"/>
    <w:rsid w:val="002460B9"/>
    <w:rsid w:val="0024699F"/>
    <w:rsid w:val="002519DD"/>
    <w:rsid w:val="00255EBE"/>
    <w:rsid w:val="00256361"/>
    <w:rsid w:val="002606D4"/>
    <w:rsid w:val="002608AE"/>
    <w:rsid w:val="002616E5"/>
    <w:rsid w:val="0026230A"/>
    <w:rsid w:val="002628FD"/>
    <w:rsid w:val="00262D95"/>
    <w:rsid w:val="0026322E"/>
    <w:rsid w:val="00263239"/>
    <w:rsid w:val="0026625B"/>
    <w:rsid w:val="002714EB"/>
    <w:rsid w:val="002729AE"/>
    <w:rsid w:val="002752DF"/>
    <w:rsid w:val="002766F6"/>
    <w:rsid w:val="002770D9"/>
    <w:rsid w:val="00277413"/>
    <w:rsid w:val="00281F7C"/>
    <w:rsid w:val="00284257"/>
    <w:rsid w:val="00284D89"/>
    <w:rsid w:val="00285A8C"/>
    <w:rsid w:val="00285EED"/>
    <w:rsid w:val="0028705F"/>
    <w:rsid w:val="00291853"/>
    <w:rsid w:val="00295048"/>
    <w:rsid w:val="00295C2D"/>
    <w:rsid w:val="00297F21"/>
    <w:rsid w:val="002A2DE5"/>
    <w:rsid w:val="002A4E64"/>
    <w:rsid w:val="002A7771"/>
    <w:rsid w:val="002B08DD"/>
    <w:rsid w:val="002B3D6C"/>
    <w:rsid w:val="002B7ACA"/>
    <w:rsid w:val="002C1358"/>
    <w:rsid w:val="002C2D46"/>
    <w:rsid w:val="002C38F7"/>
    <w:rsid w:val="002C4E2D"/>
    <w:rsid w:val="002C4F0B"/>
    <w:rsid w:val="002C78BC"/>
    <w:rsid w:val="002C7D1C"/>
    <w:rsid w:val="002D215C"/>
    <w:rsid w:val="002D2D68"/>
    <w:rsid w:val="002D63CF"/>
    <w:rsid w:val="002D6902"/>
    <w:rsid w:val="002E1150"/>
    <w:rsid w:val="002E281D"/>
    <w:rsid w:val="002E40ED"/>
    <w:rsid w:val="002E488A"/>
    <w:rsid w:val="002E5A6C"/>
    <w:rsid w:val="002E75DB"/>
    <w:rsid w:val="002F1595"/>
    <w:rsid w:val="002F4D03"/>
    <w:rsid w:val="002F6017"/>
    <w:rsid w:val="002F7048"/>
    <w:rsid w:val="002F7457"/>
    <w:rsid w:val="002F7E4E"/>
    <w:rsid w:val="00305D00"/>
    <w:rsid w:val="00306472"/>
    <w:rsid w:val="00311984"/>
    <w:rsid w:val="0031395D"/>
    <w:rsid w:val="00313FF1"/>
    <w:rsid w:val="00315750"/>
    <w:rsid w:val="00317847"/>
    <w:rsid w:val="00324492"/>
    <w:rsid w:val="00327089"/>
    <w:rsid w:val="003306E0"/>
    <w:rsid w:val="0033356D"/>
    <w:rsid w:val="00334F45"/>
    <w:rsid w:val="00336A74"/>
    <w:rsid w:val="00337984"/>
    <w:rsid w:val="003427DC"/>
    <w:rsid w:val="00343B03"/>
    <w:rsid w:val="00346CC1"/>
    <w:rsid w:val="00347116"/>
    <w:rsid w:val="00347670"/>
    <w:rsid w:val="0035180D"/>
    <w:rsid w:val="00352D23"/>
    <w:rsid w:val="0035598A"/>
    <w:rsid w:val="00360FFA"/>
    <w:rsid w:val="003629D2"/>
    <w:rsid w:val="00363CB7"/>
    <w:rsid w:val="003672EC"/>
    <w:rsid w:val="00373A75"/>
    <w:rsid w:val="0037445C"/>
    <w:rsid w:val="00374605"/>
    <w:rsid w:val="00374853"/>
    <w:rsid w:val="00376402"/>
    <w:rsid w:val="00376D20"/>
    <w:rsid w:val="00380882"/>
    <w:rsid w:val="00381AB9"/>
    <w:rsid w:val="00381F84"/>
    <w:rsid w:val="00382034"/>
    <w:rsid w:val="00383471"/>
    <w:rsid w:val="0038500B"/>
    <w:rsid w:val="00385E8B"/>
    <w:rsid w:val="00390771"/>
    <w:rsid w:val="0039231E"/>
    <w:rsid w:val="00394BC3"/>
    <w:rsid w:val="003968D9"/>
    <w:rsid w:val="00396A34"/>
    <w:rsid w:val="003A1386"/>
    <w:rsid w:val="003A1D4C"/>
    <w:rsid w:val="003A4827"/>
    <w:rsid w:val="003A52B7"/>
    <w:rsid w:val="003A78DD"/>
    <w:rsid w:val="003B136A"/>
    <w:rsid w:val="003B4769"/>
    <w:rsid w:val="003B4D5A"/>
    <w:rsid w:val="003B59AF"/>
    <w:rsid w:val="003B668F"/>
    <w:rsid w:val="003B7E5E"/>
    <w:rsid w:val="003C0432"/>
    <w:rsid w:val="003C0629"/>
    <w:rsid w:val="003C2EA4"/>
    <w:rsid w:val="003C433B"/>
    <w:rsid w:val="003D0542"/>
    <w:rsid w:val="003D2EBF"/>
    <w:rsid w:val="003D7535"/>
    <w:rsid w:val="003E3431"/>
    <w:rsid w:val="003F1047"/>
    <w:rsid w:val="003F396A"/>
    <w:rsid w:val="003F5794"/>
    <w:rsid w:val="003F5F66"/>
    <w:rsid w:val="00400041"/>
    <w:rsid w:val="004007C8"/>
    <w:rsid w:val="00400CCB"/>
    <w:rsid w:val="004010F3"/>
    <w:rsid w:val="0040208D"/>
    <w:rsid w:val="00403257"/>
    <w:rsid w:val="00407714"/>
    <w:rsid w:val="0040797F"/>
    <w:rsid w:val="00410575"/>
    <w:rsid w:val="004107C6"/>
    <w:rsid w:val="00412159"/>
    <w:rsid w:val="00415FA8"/>
    <w:rsid w:val="00420CA0"/>
    <w:rsid w:val="004212C7"/>
    <w:rsid w:val="00424830"/>
    <w:rsid w:val="004250D1"/>
    <w:rsid w:val="0042526F"/>
    <w:rsid w:val="00425A52"/>
    <w:rsid w:val="00426D6D"/>
    <w:rsid w:val="00426F2B"/>
    <w:rsid w:val="00433472"/>
    <w:rsid w:val="00433FEB"/>
    <w:rsid w:val="0043447E"/>
    <w:rsid w:val="00437FC1"/>
    <w:rsid w:val="00441426"/>
    <w:rsid w:val="00450128"/>
    <w:rsid w:val="004501DD"/>
    <w:rsid w:val="00451494"/>
    <w:rsid w:val="00451EDA"/>
    <w:rsid w:val="004526E8"/>
    <w:rsid w:val="00452E29"/>
    <w:rsid w:val="00453A29"/>
    <w:rsid w:val="00454C79"/>
    <w:rsid w:val="00455602"/>
    <w:rsid w:val="00455F1F"/>
    <w:rsid w:val="00455FBD"/>
    <w:rsid w:val="00463E44"/>
    <w:rsid w:val="00464758"/>
    <w:rsid w:val="00470B95"/>
    <w:rsid w:val="00471A61"/>
    <w:rsid w:val="00471CC8"/>
    <w:rsid w:val="004726D2"/>
    <w:rsid w:val="004738A2"/>
    <w:rsid w:val="00474B8D"/>
    <w:rsid w:val="004764DA"/>
    <w:rsid w:val="0047668F"/>
    <w:rsid w:val="00477A53"/>
    <w:rsid w:val="00477E6B"/>
    <w:rsid w:val="004815B5"/>
    <w:rsid w:val="0048376A"/>
    <w:rsid w:val="00485EF5"/>
    <w:rsid w:val="004921D5"/>
    <w:rsid w:val="00492833"/>
    <w:rsid w:val="004952F2"/>
    <w:rsid w:val="004A1F4E"/>
    <w:rsid w:val="004A2014"/>
    <w:rsid w:val="004A213F"/>
    <w:rsid w:val="004A2AA0"/>
    <w:rsid w:val="004A4504"/>
    <w:rsid w:val="004A542F"/>
    <w:rsid w:val="004B178D"/>
    <w:rsid w:val="004B3EC8"/>
    <w:rsid w:val="004B76BF"/>
    <w:rsid w:val="004C2139"/>
    <w:rsid w:val="004C4DE9"/>
    <w:rsid w:val="004C5D93"/>
    <w:rsid w:val="004C73E4"/>
    <w:rsid w:val="004C7B4B"/>
    <w:rsid w:val="004D0050"/>
    <w:rsid w:val="004D281A"/>
    <w:rsid w:val="004E3F87"/>
    <w:rsid w:val="004E54A0"/>
    <w:rsid w:val="004E5A2D"/>
    <w:rsid w:val="004F0703"/>
    <w:rsid w:val="004F0DD3"/>
    <w:rsid w:val="004F1C46"/>
    <w:rsid w:val="004F2153"/>
    <w:rsid w:val="004F25F8"/>
    <w:rsid w:val="004F2DBE"/>
    <w:rsid w:val="004F2FCF"/>
    <w:rsid w:val="004F42B8"/>
    <w:rsid w:val="004F43AB"/>
    <w:rsid w:val="004F4412"/>
    <w:rsid w:val="004F4ACC"/>
    <w:rsid w:val="004F4D35"/>
    <w:rsid w:val="004F52D7"/>
    <w:rsid w:val="004F5B6D"/>
    <w:rsid w:val="004F70C7"/>
    <w:rsid w:val="004F7125"/>
    <w:rsid w:val="00500A11"/>
    <w:rsid w:val="00504279"/>
    <w:rsid w:val="00505E79"/>
    <w:rsid w:val="005106D4"/>
    <w:rsid w:val="00513C85"/>
    <w:rsid w:val="0051425B"/>
    <w:rsid w:val="00516058"/>
    <w:rsid w:val="005172C0"/>
    <w:rsid w:val="0052185C"/>
    <w:rsid w:val="00523825"/>
    <w:rsid w:val="00524272"/>
    <w:rsid w:val="00526BAA"/>
    <w:rsid w:val="00531B85"/>
    <w:rsid w:val="00534EBE"/>
    <w:rsid w:val="00535A6A"/>
    <w:rsid w:val="00535D67"/>
    <w:rsid w:val="005365FA"/>
    <w:rsid w:val="0053675B"/>
    <w:rsid w:val="00541CC8"/>
    <w:rsid w:val="00544202"/>
    <w:rsid w:val="00544ACF"/>
    <w:rsid w:val="00546082"/>
    <w:rsid w:val="005474D8"/>
    <w:rsid w:val="0054753F"/>
    <w:rsid w:val="00547FEF"/>
    <w:rsid w:val="005502A6"/>
    <w:rsid w:val="00550E78"/>
    <w:rsid w:val="00550F3B"/>
    <w:rsid w:val="00551588"/>
    <w:rsid w:val="00551D35"/>
    <w:rsid w:val="00554BFD"/>
    <w:rsid w:val="00555926"/>
    <w:rsid w:val="00560756"/>
    <w:rsid w:val="00563E48"/>
    <w:rsid w:val="00566F1E"/>
    <w:rsid w:val="00570EBC"/>
    <w:rsid w:val="005733C0"/>
    <w:rsid w:val="00574471"/>
    <w:rsid w:val="005752EC"/>
    <w:rsid w:val="005756C8"/>
    <w:rsid w:val="00575851"/>
    <w:rsid w:val="00577434"/>
    <w:rsid w:val="0058081A"/>
    <w:rsid w:val="0058164A"/>
    <w:rsid w:val="00581DE3"/>
    <w:rsid w:val="00583CCC"/>
    <w:rsid w:val="00584409"/>
    <w:rsid w:val="00585494"/>
    <w:rsid w:val="00585FF7"/>
    <w:rsid w:val="005874CC"/>
    <w:rsid w:val="005916F4"/>
    <w:rsid w:val="00591B06"/>
    <w:rsid w:val="005937B3"/>
    <w:rsid w:val="0059529D"/>
    <w:rsid w:val="005A0274"/>
    <w:rsid w:val="005A230A"/>
    <w:rsid w:val="005A397F"/>
    <w:rsid w:val="005A4A55"/>
    <w:rsid w:val="005A7962"/>
    <w:rsid w:val="005B07B8"/>
    <w:rsid w:val="005B4C73"/>
    <w:rsid w:val="005B7573"/>
    <w:rsid w:val="005C030A"/>
    <w:rsid w:val="005C0A31"/>
    <w:rsid w:val="005C0E8B"/>
    <w:rsid w:val="005C2DF2"/>
    <w:rsid w:val="005C3EEE"/>
    <w:rsid w:val="005C4DCC"/>
    <w:rsid w:val="005C749B"/>
    <w:rsid w:val="005D17E7"/>
    <w:rsid w:val="005D1B35"/>
    <w:rsid w:val="005D1CBE"/>
    <w:rsid w:val="005D2BFC"/>
    <w:rsid w:val="005D3376"/>
    <w:rsid w:val="005E0138"/>
    <w:rsid w:val="005E03BA"/>
    <w:rsid w:val="005E17FD"/>
    <w:rsid w:val="005E39C4"/>
    <w:rsid w:val="005E417B"/>
    <w:rsid w:val="005E6429"/>
    <w:rsid w:val="005E7BA0"/>
    <w:rsid w:val="005F07E2"/>
    <w:rsid w:val="005F1608"/>
    <w:rsid w:val="005F3477"/>
    <w:rsid w:val="005F3FB2"/>
    <w:rsid w:val="005F4337"/>
    <w:rsid w:val="005F54AC"/>
    <w:rsid w:val="005F7986"/>
    <w:rsid w:val="00600BF8"/>
    <w:rsid w:val="00600E9A"/>
    <w:rsid w:val="00602BD2"/>
    <w:rsid w:val="006053D1"/>
    <w:rsid w:val="00607009"/>
    <w:rsid w:val="00610341"/>
    <w:rsid w:val="00610C09"/>
    <w:rsid w:val="00612A07"/>
    <w:rsid w:val="006139F5"/>
    <w:rsid w:val="00613DFD"/>
    <w:rsid w:val="00614F77"/>
    <w:rsid w:val="006151BD"/>
    <w:rsid w:val="0061640A"/>
    <w:rsid w:val="006165CF"/>
    <w:rsid w:val="006223BA"/>
    <w:rsid w:val="00622731"/>
    <w:rsid w:val="00623629"/>
    <w:rsid w:val="006237C8"/>
    <w:rsid w:val="006245B3"/>
    <w:rsid w:val="00624E24"/>
    <w:rsid w:val="00626582"/>
    <w:rsid w:val="00630E28"/>
    <w:rsid w:val="00633244"/>
    <w:rsid w:val="00633DF1"/>
    <w:rsid w:val="00636DB4"/>
    <w:rsid w:val="00640B6C"/>
    <w:rsid w:val="00643798"/>
    <w:rsid w:val="006447AA"/>
    <w:rsid w:val="00651091"/>
    <w:rsid w:val="00651C41"/>
    <w:rsid w:val="006527C0"/>
    <w:rsid w:val="0065553B"/>
    <w:rsid w:val="006579EB"/>
    <w:rsid w:val="0066231B"/>
    <w:rsid w:val="00662BBD"/>
    <w:rsid w:val="0066441F"/>
    <w:rsid w:val="006666EA"/>
    <w:rsid w:val="006715EC"/>
    <w:rsid w:val="00672188"/>
    <w:rsid w:val="00673A03"/>
    <w:rsid w:val="00674E62"/>
    <w:rsid w:val="00675B6C"/>
    <w:rsid w:val="00675DFA"/>
    <w:rsid w:val="00682AEF"/>
    <w:rsid w:val="00685A42"/>
    <w:rsid w:val="00691151"/>
    <w:rsid w:val="006935FD"/>
    <w:rsid w:val="00693968"/>
    <w:rsid w:val="006975DB"/>
    <w:rsid w:val="006A0E6E"/>
    <w:rsid w:val="006A2705"/>
    <w:rsid w:val="006A3381"/>
    <w:rsid w:val="006A5A5F"/>
    <w:rsid w:val="006B01E8"/>
    <w:rsid w:val="006B1609"/>
    <w:rsid w:val="006B20BD"/>
    <w:rsid w:val="006B23C7"/>
    <w:rsid w:val="006B2D35"/>
    <w:rsid w:val="006B435D"/>
    <w:rsid w:val="006B4BEB"/>
    <w:rsid w:val="006B58A7"/>
    <w:rsid w:val="006B5E65"/>
    <w:rsid w:val="006C1523"/>
    <w:rsid w:val="006C1CE2"/>
    <w:rsid w:val="006C1DD3"/>
    <w:rsid w:val="006C5705"/>
    <w:rsid w:val="006C60A7"/>
    <w:rsid w:val="006C7217"/>
    <w:rsid w:val="006C788F"/>
    <w:rsid w:val="006D183D"/>
    <w:rsid w:val="006D29A9"/>
    <w:rsid w:val="006D56E7"/>
    <w:rsid w:val="006D7A46"/>
    <w:rsid w:val="006E06B2"/>
    <w:rsid w:val="006E380A"/>
    <w:rsid w:val="006E46CC"/>
    <w:rsid w:val="006E521C"/>
    <w:rsid w:val="006E5DA9"/>
    <w:rsid w:val="006F27E2"/>
    <w:rsid w:val="006F5075"/>
    <w:rsid w:val="00700433"/>
    <w:rsid w:val="007050B8"/>
    <w:rsid w:val="0070542C"/>
    <w:rsid w:val="007055CB"/>
    <w:rsid w:val="0070583E"/>
    <w:rsid w:val="007074A4"/>
    <w:rsid w:val="007171CF"/>
    <w:rsid w:val="007206C6"/>
    <w:rsid w:val="00724607"/>
    <w:rsid w:val="007253BD"/>
    <w:rsid w:val="007273FE"/>
    <w:rsid w:val="0073075C"/>
    <w:rsid w:val="007324EE"/>
    <w:rsid w:val="00732F6A"/>
    <w:rsid w:val="00733882"/>
    <w:rsid w:val="00733E8D"/>
    <w:rsid w:val="00734B72"/>
    <w:rsid w:val="00734C85"/>
    <w:rsid w:val="007512E4"/>
    <w:rsid w:val="00751E07"/>
    <w:rsid w:val="007531B4"/>
    <w:rsid w:val="007544A7"/>
    <w:rsid w:val="007549F7"/>
    <w:rsid w:val="00755C4A"/>
    <w:rsid w:val="00756A3A"/>
    <w:rsid w:val="00757761"/>
    <w:rsid w:val="007627C9"/>
    <w:rsid w:val="00763AEE"/>
    <w:rsid w:val="00764917"/>
    <w:rsid w:val="007661E7"/>
    <w:rsid w:val="00770D67"/>
    <w:rsid w:val="00772851"/>
    <w:rsid w:val="007745C4"/>
    <w:rsid w:val="00774DD2"/>
    <w:rsid w:val="00777567"/>
    <w:rsid w:val="007800C1"/>
    <w:rsid w:val="00780504"/>
    <w:rsid w:val="007806B8"/>
    <w:rsid w:val="00782B64"/>
    <w:rsid w:val="00782FE1"/>
    <w:rsid w:val="00783630"/>
    <w:rsid w:val="00785F05"/>
    <w:rsid w:val="00793BD4"/>
    <w:rsid w:val="0079530E"/>
    <w:rsid w:val="0079606F"/>
    <w:rsid w:val="007A05AE"/>
    <w:rsid w:val="007A2CF0"/>
    <w:rsid w:val="007A3A58"/>
    <w:rsid w:val="007A5CE8"/>
    <w:rsid w:val="007A5DC0"/>
    <w:rsid w:val="007A5DF1"/>
    <w:rsid w:val="007B5713"/>
    <w:rsid w:val="007B7C6E"/>
    <w:rsid w:val="007C1C6E"/>
    <w:rsid w:val="007C2AB7"/>
    <w:rsid w:val="007C6223"/>
    <w:rsid w:val="007C7641"/>
    <w:rsid w:val="007D1588"/>
    <w:rsid w:val="007D1D86"/>
    <w:rsid w:val="007D26C6"/>
    <w:rsid w:val="007D3F16"/>
    <w:rsid w:val="007D5F7D"/>
    <w:rsid w:val="007D698D"/>
    <w:rsid w:val="007D702F"/>
    <w:rsid w:val="007E1A99"/>
    <w:rsid w:val="007E26CC"/>
    <w:rsid w:val="007E3089"/>
    <w:rsid w:val="007E524C"/>
    <w:rsid w:val="007E6388"/>
    <w:rsid w:val="007F6BFC"/>
    <w:rsid w:val="007F7176"/>
    <w:rsid w:val="00805B70"/>
    <w:rsid w:val="0080688F"/>
    <w:rsid w:val="0081040C"/>
    <w:rsid w:val="008158D8"/>
    <w:rsid w:val="008166B1"/>
    <w:rsid w:val="0081709C"/>
    <w:rsid w:val="00817E09"/>
    <w:rsid w:val="00833A73"/>
    <w:rsid w:val="008342A5"/>
    <w:rsid w:val="008349D1"/>
    <w:rsid w:val="00835A6C"/>
    <w:rsid w:val="00835E9E"/>
    <w:rsid w:val="0083659C"/>
    <w:rsid w:val="00840112"/>
    <w:rsid w:val="008417C0"/>
    <w:rsid w:val="00842541"/>
    <w:rsid w:val="00843C75"/>
    <w:rsid w:val="00845A03"/>
    <w:rsid w:val="0084634F"/>
    <w:rsid w:val="00847076"/>
    <w:rsid w:val="00847A0D"/>
    <w:rsid w:val="008509FF"/>
    <w:rsid w:val="00851848"/>
    <w:rsid w:val="00852697"/>
    <w:rsid w:val="00852C1C"/>
    <w:rsid w:val="00852D45"/>
    <w:rsid w:val="00852EF5"/>
    <w:rsid w:val="00853B07"/>
    <w:rsid w:val="008555F6"/>
    <w:rsid w:val="008577C8"/>
    <w:rsid w:val="00860F59"/>
    <w:rsid w:val="00866DAC"/>
    <w:rsid w:val="00867670"/>
    <w:rsid w:val="00871154"/>
    <w:rsid w:val="008711F9"/>
    <w:rsid w:val="00872E86"/>
    <w:rsid w:val="008735E5"/>
    <w:rsid w:val="00873CAD"/>
    <w:rsid w:val="00873CC5"/>
    <w:rsid w:val="00874E98"/>
    <w:rsid w:val="00876CE8"/>
    <w:rsid w:val="0087756D"/>
    <w:rsid w:val="008814E7"/>
    <w:rsid w:val="0088154D"/>
    <w:rsid w:val="00883333"/>
    <w:rsid w:val="008833BF"/>
    <w:rsid w:val="00891B51"/>
    <w:rsid w:val="0089414E"/>
    <w:rsid w:val="008A0659"/>
    <w:rsid w:val="008A07A2"/>
    <w:rsid w:val="008A1FD9"/>
    <w:rsid w:val="008A6706"/>
    <w:rsid w:val="008A6BBC"/>
    <w:rsid w:val="008A7906"/>
    <w:rsid w:val="008B11D7"/>
    <w:rsid w:val="008B1C88"/>
    <w:rsid w:val="008B38AE"/>
    <w:rsid w:val="008B3BCF"/>
    <w:rsid w:val="008C0A64"/>
    <w:rsid w:val="008C135E"/>
    <w:rsid w:val="008C22DB"/>
    <w:rsid w:val="008C3DF8"/>
    <w:rsid w:val="008C58C5"/>
    <w:rsid w:val="008C7F7C"/>
    <w:rsid w:val="008C7FB1"/>
    <w:rsid w:val="008D1EAB"/>
    <w:rsid w:val="008D5DEF"/>
    <w:rsid w:val="008D6E75"/>
    <w:rsid w:val="008E1522"/>
    <w:rsid w:val="008F31B0"/>
    <w:rsid w:val="008F3AB2"/>
    <w:rsid w:val="008F3EC7"/>
    <w:rsid w:val="008F468B"/>
    <w:rsid w:val="008F6225"/>
    <w:rsid w:val="0090041D"/>
    <w:rsid w:val="00901C07"/>
    <w:rsid w:val="00902F80"/>
    <w:rsid w:val="00903BD8"/>
    <w:rsid w:val="00905BBD"/>
    <w:rsid w:val="009121EE"/>
    <w:rsid w:val="00912B13"/>
    <w:rsid w:val="009136E0"/>
    <w:rsid w:val="00915771"/>
    <w:rsid w:val="00920377"/>
    <w:rsid w:val="00921AA9"/>
    <w:rsid w:val="00922CDA"/>
    <w:rsid w:val="00930E09"/>
    <w:rsid w:val="009322B9"/>
    <w:rsid w:val="009338AB"/>
    <w:rsid w:val="0093595F"/>
    <w:rsid w:val="0093597F"/>
    <w:rsid w:val="0094211D"/>
    <w:rsid w:val="0094724F"/>
    <w:rsid w:val="00947BE1"/>
    <w:rsid w:val="00947E10"/>
    <w:rsid w:val="00952129"/>
    <w:rsid w:val="00953210"/>
    <w:rsid w:val="00953BD9"/>
    <w:rsid w:val="00954A95"/>
    <w:rsid w:val="00955716"/>
    <w:rsid w:val="00955E9D"/>
    <w:rsid w:val="009563B4"/>
    <w:rsid w:val="00956F3B"/>
    <w:rsid w:val="00957B99"/>
    <w:rsid w:val="009614B1"/>
    <w:rsid w:val="00964D61"/>
    <w:rsid w:val="00966C1F"/>
    <w:rsid w:val="009726AF"/>
    <w:rsid w:val="00981272"/>
    <w:rsid w:val="009816CF"/>
    <w:rsid w:val="0098662C"/>
    <w:rsid w:val="00990B1D"/>
    <w:rsid w:val="00993518"/>
    <w:rsid w:val="009939CF"/>
    <w:rsid w:val="0099416C"/>
    <w:rsid w:val="009943C1"/>
    <w:rsid w:val="009951F1"/>
    <w:rsid w:val="009964EA"/>
    <w:rsid w:val="00996A2E"/>
    <w:rsid w:val="00996E88"/>
    <w:rsid w:val="00997402"/>
    <w:rsid w:val="009A0C40"/>
    <w:rsid w:val="009A3D2E"/>
    <w:rsid w:val="009A476A"/>
    <w:rsid w:val="009B2A21"/>
    <w:rsid w:val="009B2EDE"/>
    <w:rsid w:val="009B31A3"/>
    <w:rsid w:val="009B5616"/>
    <w:rsid w:val="009B66E3"/>
    <w:rsid w:val="009B731C"/>
    <w:rsid w:val="009B7616"/>
    <w:rsid w:val="009C529F"/>
    <w:rsid w:val="009C551D"/>
    <w:rsid w:val="009C5E9B"/>
    <w:rsid w:val="009C6459"/>
    <w:rsid w:val="009C6D99"/>
    <w:rsid w:val="009D1685"/>
    <w:rsid w:val="009D28A6"/>
    <w:rsid w:val="009D36B8"/>
    <w:rsid w:val="009D58FC"/>
    <w:rsid w:val="009D69C9"/>
    <w:rsid w:val="009D71D9"/>
    <w:rsid w:val="009E0779"/>
    <w:rsid w:val="009E1076"/>
    <w:rsid w:val="009E1EF6"/>
    <w:rsid w:val="009E3470"/>
    <w:rsid w:val="009E41F2"/>
    <w:rsid w:val="009E56A4"/>
    <w:rsid w:val="009E6530"/>
    <w:rsid w:val="009E7376"/>
    <w:rsid w:val="009F189A"/>
    <w:rsid w:val="009F478A"/>
    <w:rsid w:val="009F7240"/>
    <w:rsid w:val="009F7792"/>
    <w:rsid w:val="009F7F49"/>
    <w:rsid w:val="00A01071"/>
    <w:rsid w:val="00A01C46"/>
    <w:rsid w:val="00A03B67"/>
    <w:rsid w:val="00A04C16"/>
    <w:rsid w:val="00A0699B"/>
    <w:rsid w:val="00A10DDF"/>
    <w:rsid w:val="00A10FAC"/>
    <w:rsid w:val="00A1131C"/>
    <w:rsid w:val="00A11D4E"/>
    <w:rsid w:val="00A15F5E"/>
    <w:rsid w:val="00A17BA3"/>
    <w:rsid w:val="00A222D7"/>
    <w:rsid w:val="00A22934"/>
    <w:rsid w:val="00A239D6"/>
    <w:rsid w:val="00A2593B"/>
    <w:rsid w:val="00A266EC"/>
    <w:rsid w:val="00A26D45"/>
    <w:rsid w:val="00A3179A"/>
    <w:rsid w:val="00A31B17"/>
    <w:rsid w:val="00A3533C"/>
    <w:rsid w:val="00A35C3D"/>
    <w:rsid w:val="00A364E5"/>
    <w:rsid w:val="00A37F39"/>
    <w:rsid w:val="00A411FB"/>
    <w:rsid w:val="00A4143E"/>
    <w:rsid w:val="00A43594"/>
    <w:rsid w:val="00A44367"/>
    <w:rsid w:val="00A44CD5"/>
    <w:rsid w:val="00A465B3"/>
    <w:rsid w:val="00A46AC4"/>
    <w:rsid w:val="00A47CF8"/>
    <w:rsid w:val="00A500BA"/>
    <w:rsid w:val="00A54BBB"/>
    <w:rsid w:val="00A54F06"/>
    <w:rsid w:val="00A57486"/>
    <w:rsid w:val="00A602A2"/>
    <w:rsid w:val="00A617A4"/>
    <w:rsid w:val="00A70F35"/>
    <w:rsid w:val="00A71542"/>
    <w:rsid w:val="00A719D4"/>
    <w:rsid w:val="00A7350B"/>
    <w:rsid w:val="00A741C8"/>
    <w:rsid w:val="00A7532B"/>
    <w:rsid w:val="00A76336"/>
    <w:rsid w:val="00A76C81"/>
    <w:rsid w:val="00A76D1D"/>
    <w:rsid w:val="00A821A0"/>
    <w:rsid w:val="00A84C67"/>
    <w:rsid w:val="00A8749E"/>
    <w:rsid w:val="00A87514"/>
    <w:rsid w:val="00A9282C"/>
    <w:rsid w:val="00A96AD4"/>
    <w:rsid w:val="00AA09EE"/>
    <w:rsid w:val="00AA3004"/>
    <w:rsid w:val="00AA416E"/>
    <w:rsid w:val="00AA4A73"/>
    <w:rsid w:val="00AA61E1"/>
    <w:rsid w:val="00AA62DB"/>
    <w:rsid w:val="00AB2C56"/>
    <w:rsid w:val="00AB2E45"/>
    <w:rsid w:val="00AB497C"/>
    <w:rsid w:val="00AB7A09"/>
    <w:rsid w:val="00AC1AE3"/>
    <w:rsid w:val="00AC3565"/>
    <w:rsid w:val="00AC3904"/>
    <w:rsid w:val="00AC3B58"/>
    <w:rsid w:val="00AC3F3B"/>
    <w:rsid w:val="00AC4317"/>
    <w:rsid w:val="00AC4866"/>
    <w:rsid w:val="00AC6565"/>
    <w:rsid w:val="00AD15A3"/>
    <w:rsid w:val="00AD1CED"/>
    <w:rsid w:val="00AD49B5"/>
    <w:rsid w:val="00AD6ECF"/>
    <w:rsid w:val="00AD79AB"/>
    <w:rsid w:val="00AE0FB2"/>
    <w:rsid w:val="00AE1ADA"/>
    <w:rsid w:val="00AE4F57"/>
    <w:rsid w:val="00AF398A"/>
    <w:rsid w:val="00AF4078"/>
    <w:rsid w:val="00AF7372"/>
    <w:rsid w:val="00AF76B4"/>
    <w:rsid w:val="00AF7B05"/>
    <w:rsid w:val="00B0034C"/>
    <w:rsid w:val="00B051FB"/>
    <w:rsid w:val="00B102A8"/>
    <w:rsid w:val="00B11606"/>
    <w:rsid w:val="00B13DF2"/>
    <w:rsid w:val="00B1496D"/>
    <w:rsid w:val="00B20D26"/>
    <w:rsid w:val="00B229D6"/>
    <w:rsid w:val="00B278AE"/>
    <w:rsid w:val="00B27B2C"/>
    <w:rsid w:val="00B30CE1"/>
    <w:rsid w:val="00B31DF7"/>
    <w:rsid w:val="00B32538"/>
    <w:rsid w:val="00B333BC"/>
    <w:rsid w:val="00B343AB"/>
    <w:rsid w:val="00B34630"/>
    <w:rsid w:val="00B368A3"/>
    <w:rsid w:val="00B37A7B"/>
    <w:rsid w:val="00B40A27"/>
    <w:rsid w:val="00B42B7B"/>
    <w:rsid w:val="00B44BA9"/>
    <w:rsid w:val="00B471B8"/>
    <w:rsid w:val="00B51190"/>
    <w:rsid w:val="00B57021"/>
    <w:rsid w:val="00B577D9"/>
    <w:rsid w:val="00B60A96"/>
    <w:rsid w:val="00B628D9"/>
    <w:rsid w:val="00B63326"/>
    <w:rsid w:val="00B6600C"/>
    <w:rsid w:val="00B6656B"/>
    <w:rsid w:val="00B66C28"/>
    <w:rsid w:val="00B71372"/>
    <w:rsid w:val="00B72231"/>
    <w:rsid w:val="00B73C56"/>
    <w:rsid w:val="00B742B8"/>
    <w:rsid w:val="00B777F9"/>
    <w:rsid w:val="00B80B21"/>
    <w:rsid w:val="00B816AD"/>
    <w:rsid w:val="00B8262A"/>
    <w:rsid w:val="00B853AC"/>
    <w:rsid w:val="00B90C1A"/>
    <w:rsid w:val="00B94F4E"/>
    <w:rsid w:val="00B95DCD"/>
    <w:rsid w:val="00BA45B1"/>
    <w:rsid w:val="00BA508F"/>
    <w:rsid w:val="00BB1A4E"/>
    <w:rsid w:val="00BB3764"/>
    <w:rsid w:val="00BB58BD"/>
    <w:rsid w:val="00BB7706"/>
    <w:rsid w:val="00BB7C95"/>
    <w:rsid w:val="00BC001B"/>
    <w:rsid w:val="00BC0867"/>
    <w:rsid w:val="00BC4466"/>
    <w:rsid w:val="00BC66C7"/>
    <w:rsid w:val="00BC757A"/>
    <w:rsid w:val="00BD0A2C"/>
    <w:rsid w:val="00BD24D3"/>
    <w:rsid w:val="00BD39C7"/>
    <w:rsid w:val="00BD44D7"/>
    <w:rsid w:val="00BD4867"/>
    <w:rsid w:val="00BD5CCE"/>
    <w:rsid w:val="00BD6B8D"/>
    <w:rsid w:val="00BD704E"/>
    <w:rsid w:val="00BE0291"/>
    <w:rsid w:val="00BE2D5E"/>
    <w:rsid w:val="00BE3B5D"/>
    <w:rsid w:val="00BE41A4"/>
    <w:rsid w:val="00BE57EB"/>
    <w:rsid w:val="00BE68E9"/>
    <w:rsid w:val="00BE76A7"/>
    <w:rsid w:val="00BE780F"/>
    <w:rsid w:val="00BF067D"/>
    <w:rsid w:val="00BF0FEF"/>
    <w:rsid w:val="00BF24A5"/>
    <w:rsid w:val="00C03CDA"/>
    <w:rsid w:val="00C04047"/>
    <w:rsid w:val="00C04A0A"/>
    <w:rsid w:val="00C0509E"/>
    <w:rsid w:val="00C06D29"/>
    <w:rsid w:val="00C121F1"/>
    <w:rsid w:val="00C149D7"/>
    <w:rsid w:val="00C14B0B"/>
    <w:rsid w:val="00C14CBA"/>
    <w:rsid w:val="00C172EF"/>
    <w:rsid w:val="00C17E14"/>
    <w:rsid w:val="00C23D26"/>
    <w:rsid w:val="00C2520E"/>
    <w:rsid w:val="00C25D4D"/>
    <w:rsid w:val="00C26DEC"/>
    <w:rsid w:val="00C27B42"/>
    <w:rsid w:val="00C31745"/>
    <w:rsid w:val="00C33543"/>
    <w:rsid w:val="00C33623"/>
    <w:rsid w:val="00C33685"/>
    <w:rsid w:val="00C3450E"/>
    <w:rsid w:val="00C351B9"/>
    <w:rsid w:val="00C35748"/>
    <w:rsid w:val="00C36288"/>
    <w:rsid w:val="00C406E4"/>
    <w:rsid w:val="00C40E35"/>
    <w:rsid w:val="00C41D3A"/>
    <w:rsid w:val="00C53B5A"/>
    <w:rsid w:val="00C54F7C"/>
    <w:rsid w:val="00C55883"/>
    <w:rsid w:val="00C57418"/>
    <w:rsid w:val="00C65655"/>
    <w:rsid w:val="00C70342"/>
    <w:rsid w:val="00C711A7"/>
    <w:rsid w:val="00C712EE"/>
    <w:rsid w:val="00C73F8F"/>
    <w:rsid w:val="00C750C9"/>
    <w:rsid w:val="00C76168"/>
    <w:rsid w:val="00C8089B"/>
    <w:rsid w:val="00C838BE"/>
    <w:rsid w:val="00C8518A"/>
    <w:rsid w:val="00C87F85"/>
    <w:rsid w:val="00CA0911"/>
    <w:rsid w:val="00CA1A2A"/>
    <w:rsid w:val="00CA2C3C"/>
    <w:rsid w:val="00CA30D1"/>
    <w:rsid w:val="00CA3FCC"/>
    <w:rsid w:val="00CA4A08"/>
    <w:rsid w:val="00CA7AA2"/>
    <w:rsid w:val="00CB0094"/>
    <w:rsid w:val="00CB0E5C"/>
    <w:rsid w:val="00CB18AB"/>
    <w:rsid w:val="00CB2A78"/>
    <w:rsid w:val="00CB4A91"/>
    <w:rsid w:val="00CB5E6E"/>
    <w:rsid w:val="00CC32B1"/>
    <w:rsid w:val="00CC4979"/>
    <w:rsid w:val="00CC74C1"/>
    <w:rsid w:val="00CC76AD"/>
    <w:rsid w:val="00CD1411"/>
    <w:rsid w:val="00CD23B8"/>
    <w:rsid w:val="00CD43F1"/>
    <w:rsid w:val="00CD5616"/>
    <w:rsid w:val="00CD5B06"/>
    <w:rsid w:val="00CD6418"/>
    <w:rsid w:val="00CD70C6"/>
    <w:rsid w:val="00CE2962"/>
    <w:rsid w:val="00CF1677"/>
    <w:rsid w:val="00CF1F04"/>
    <w:rsid w:val="00CF2269"/>
    <w:rsid w:val="00CF2F8A"/>
    <w:rsid w:val="00CF4037"/>
    <w:rsid w:val="00CF5316"/>
    <w:rsid w:val="00CF5850"/>
    <w:rsid w:val="00CF5D57"/>
    <w:rsid w:val="00CF5ED7"/>
    <w:rsid w:val="00D02A4D"/>
    <w:rsid w:val="00D06F07"/>
    <w:rsid w:val="00D10669"/>
    <w:rsid w:val="00D12D56"/>
    <w:rsid w:val="00D13F77"/>
    <w:rsid w:val="00D14474"/>
    <w:rsid w:val="00D220CD"/>
    <w:rsid w:val="00D24A82"/>
    <w:rsid w:val="00D30E3D"/>
    <w:rsid w:val="00D310B0"/>
    <w:rsid w:val="00D32205"/>
    <w:rsid w:val="00D35237"/>
    <w:rsid w:val="00D40F32"/>
    <w:rsid w:val="00D44B63"/>
    <w:rsid w:val="00D51E02"/>
    <w:rsid w:val="00D5201E"/>
    <w:rsid w:val="00D55670"/>
    <w:rsid w:val="00D570BB"/>
    <w:rsid w:val="00D60E97"/>
    <w:rsid w:val="00D62D8F"/>
    <w:rsid w:val="00D63E17"/>
    <w:rsid w:val="00D65C6E"/>
    <w:rsid w:val="00D664B4"/>
    <w:rsid w:val="00D67134"/>
    <w:rsid w:val="00D75C45"/>
    <w:rsid w:val="00D76D9B"/>
    <w:rsid w:val="00D77F8F"/>
    <w:rsid w:val="00D80537"/>
    <w:rsid w:val="00D8091D"/>
    <w:rsid w:val="00D817FD"/>
    <w:rsid w:val="00D82577"/>
    <w:rsid w:val="00D8364B"/>
    <w:rsid w:val="00D83F5C"/>
    <w:rsid w:val="00D86C73"/>
    <w:rsid w:val="00D91CC7"/>
    <w:rsid w:val="00D9303E"/>
    <w:rsid w:val="00D942B0"/>
    <w:rsid w:val="00D9440D"/>
    <w:rsid w:val="00DA08A3"/>
    <w:rsid w:val="00DA1179"/>
    <w:rsid w:val="00DA11B8"/>
    <w:rsid w:val="00DA2ADC"/>
    <w:rsid w:val="00DA7F27"/>
    <w:rsid w:val="00DB1D51"/>
    <w:rsid w:val="00DB40AA"/>
    <w:rsid w:val="00DB4D75"/>
    <w:rsid w:val="00DC0363"/>
    <w:rsid w:val="00DC2DAF"/>
    <w:rsid w:val="00DC3061"/>
    <w:rsid w:val="00DC3D41"/>
    <w:rsid w:val="00DC4B26"/>
    <w:rsid w:val="00DC5880"/>
    <w:rsid w:val="00DC749B"/>
    <w:rsid w:val="00DD08F2"/>
    <w:rsid w:val="00DD170F"/>
    <w:rsid w:val="00DD3067"/>
    <w:rsid w:val="00DE06BA"/>
    <w:rsid w:val="00DE1B88"/>
    <w:rsid w:val="00DE21F5"/>
    <w:rsid w:val="00DE35C5"/>
    <w:rsid w:val="00DE413B"/>
    <w:rsid w:val="00DE7A81"/>
    <w:rsid w:val="00DF002E"/>
    <w:rsid w:val="00DF0073"/>
    <w:rsid w:val="00DF269A"/>
    <w:rsid w:val="00DF2FCC"/>
    <w:rsid w:val="00DF348C"/>
    <w:rsid w:val="00DF66B0"/>
    <w:rsid w:val="00DF7511"/>
    <w:rsid w:val="00E01220"/>
    <w:rsid w:val="00E01AA2"/>
    <w:rsid w:val="00E038B0"/>
    <w:rsid w:val="00E04C4E"/>
    <w:rsid w:val="00E05872"/>
    <w:rsid w:val="00E058CE"/>
    <w:rsid w:val="00E102EF"/>
    <w:rsid w:val="00E1073B"/>
    <w:rsid w:val="00E12114"/>
    <w:rsid w:val="00E12E02"/>
    <w:rsid w:val="00E13F9D"/>
    <w:rsid w:val="00E169CB"/>
    <w:rsid w:val="00E16B38"/>
    <w:rsid w:val="00E201CC"/>
    <w:rsid w:val="00E20788"/>
    <w:rsid w:val="00E2102E"/>
    <w:rsid w:val="00E24C99"/>
    <w:rsid w:val="00E24FD3"/>
    <w:rsid w:val="00E266E0"/>
    <w:rsid w:val="00E279BC"/>
    <w:rsid w:val="00E27E66"/>
    <w:rsid w:val="00E3052B"/>
    <w:rsid w:val="00E3689A"/>
    <w:rsid w:val="00E4061F"/>
    <w:rsid w:val="00E40DC3"/>
    <w:rsid w:val="00E41111"/>
    <w:rsid w:val="00E41D42"/>
    <w:rsid w:val="00E4373A"/>
    <w:rsid w:val="00E44439"/>
    <w:rsid w:val="00E44FBE"/>
    <w:rsid w:val="00E46704"/>
    <w:rsid w:val="00E503AB"/>
    <w:rsid w:val="00E51E17"/>
    <w:rsid w:val="00E52B40"/>
    <w:rsid w:val="00E52D2D"/>
    <w:rsid w:val="00E53991"/>
    <w:rsid w:val="00E53D00"/>
    <w:rsid w:val="00E668BD"/>
    <w:rsid w:val="00E66E43"/>
    <w:rsid w:val="00E73C7D"/>
    <w:rsid w:val="00E75265"/>
    <w:rsid w:val="00E76B31"/>
    <w:rsid w:val="00E81047"/>
    <w:rsid w:val="00E83834"/>
    <w:rsid w:val="00E83B1B"/>
    <w:rsid w:val="00E843D1"/>
    <w:rsid w:val="00E90E4F"/>
    <w:rsid w:val="00E91A29"/>
    <w:rsid w:val="00E9515C"/>
    <w:rsid w:val="00E95564"/>
    <w:rsid w:val="00EA1464"/>
    <w:rsid w:val="00EA576F"/>
    <w:rsid w:val="00EA6747"/>
    <w:rsid w:val="00EA7346"/>
    <w:rsid w:val="00EA7B24"/>
    <w:rsid w:val="00EB10C0"/>
    <w:rsid w:val="00EB1B7F"/>
    <w:rsid w:val="00EB3EC4"/>
    <w:rsid w:val="00EB4DA0"/>
    <w:rsid w:val="00EC1B06"/>
    <w:rsid w:val="00EC3062"/>
    <w:rsid w:val="00EC308F"/>
    <w:rsid w:val="00EC37EC"/>
    <w:rsid w:val="00EC3C56"/>
    <w:rsid w:val="00EC6200"/>
    <w:rsid w:val="00ED072E"/>
    <w:rsid w:val="00ED1533"/>
    <w:rsid w:val="00ED178B"/>
    <w:rsid w:val="00ED1881"/>
    <w:rsid w:val="00ED3004"/>
    <w:rsid w:val="00ED30AD"/>
    <w:rsid w:val="00ED35D1"/>
    <w:rsid w:val="00ED3BAE"/>
    <w:rsid w:val="00ED43B0"/>
    <w:rsid w:val="00EE2D25"/>
    <w:rsid w:val="00EE2DDA"/>
    <w:rsid w:val="00EE367F"/>
    <w:rsid w:val="00EE5374"/>
    <w:rsid w:val="00EE5824"/>
    <w:rsid w:val="00EE6D51"/>
    <w:rsid w:val="00EF3EDB"/>
    <w:rsid w:val="00EF58C5"/>
    <w:rsid w:val="00EF7471"/>
    <w:rsid w:val="00F00FEB"/>
    <w:rsid w:val="00F01375"/>
    <w:rsid w:val="00F01ADC"/>
    <w:rsid w:val="00F02C36"/>
    <w:rsid w:val="00F036CE"/>
    <w:rsid w:val="00F04B99"/>
    <w:rsid w:val="00F04BA5"/>
    <w:rsid w:val="00F10C7E"/>
    <w:rsid w:val="00F1369B"/>
    <w:rsid w:val="00F163D5"/>
    <w:rsid w:val="00F17203"/>
    <w:rsid w:val="00F20EFB"/>
    <w:rsid w:val="00F2173A"/>
    <w:rsid w:val="00F23FD5"/>
    <w:rsid w:val="00F24813"/>
    <w:rsid w:val="00F24EC7"/>
    <w:rsid w:val="00F31869"/>
    <w:rsid w:val="00F32EC7"/>
    <w:rsid w:val="00F3770E"/>
    <w:rsid w:val="00F40DC0"/>
    <w:rsid w:val="00F42966"/>
    <w:rsid w:val="00F451DA"/>
    <w:rsid w:val="00F50AB7"/>
    <w:rsid w:val="00F50FCA"/>
    <w:rsid w:val="00F51076"/>
    <w:rsid w:val="00F5335D"/>
    <w:rsid w:val="00F53B28"/>
    <w:rsid w:val="00F540A8"/>
    <w:rsid w:val="00F5611A"/>
    <w:rsid w:val="00F5705F"/>
    <w:rsid w:val="00F610CC"/>
    <w:rsid w:val="00F65111"/>
    <w:rsid w:val="00F746F3"/>
    <w:rsid w:val="00F74E0F"/>
    <w:rsid w:val="00F750C2"/>
    <w:rsid w:val="00F808F2"/>
    <w:rsid w:val="00F8096F"/>
    <w:rsid w:val="00F82044"/>
    <w:rsid w:val="00F84485"/>
    <w:rsid w:val="00F85593"/>
    <w:rsid w:val="00F85AC8"/>
    <w:rsid w:val="00F8651B"/>
    <w:rsid w:val="00F93E3D"/>
    <w:rsid w:val="00F9501C"/>
    <w:rsid w:val="00F95DB6"/>
    <w:rsid w:val="00FA4E1C"/>
    <w:rsid w:val="00FA5F28"/>
    <w:rsid w:val="00FA6166"/>
    <w:rsid w:val="00FA77B2"/>
    <w:rsid w:val="00FB2AE1"/>
    <w:rsid w:val="00FB49C0"/>
    <w:rsid w:val="00FB4BD9"/>
    <w:rsid w:val="00FB5953"/>
    <w:rsid w:val="00FB5B9C"/>
    <w:rsid w:val="00FB5DF4"/>
    <w:rsid w:val="00FC102A"/>
    <w:rsid w:val="00FC1BED"/>
    <w:rsid w:val="00FC462C"/>
    <w:rsid w:val="00FC59BA"/>
    <w:rsid w:val="00FD1D4F"/>
    <w:rsid w:val="00FD1EAC"/>
    <w:rsid w:val="00FD413B"/>
    <w:rsid w:val="00FD5E96"/>
    <w:rsid w:val="00FD7820"/>
    <w:rsid w:val="00FE0929"/>
    <w:rsid w:val="00FE0A1B"/>
    <w:rsid w:val="00FE5B06"/>
    <w:rsid w:val="00FF095C"/>
    <w:rsid w:val="00FF0FB2"/>
    <w:rsid w:val="00FF3ED2"/>
    <w:rsid w:val="00FF5D25"/>
    <w:rsid w:val="00FF7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uiPriority w:val="34"/>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 w:type="paragraph" w:styleId="NoSpacing">
    <w:name w:val="No Spacing"/>
    <w:uiPriority w:val="1"/>
    <w:qFormat/>
    <w:rsid w:val="00873CC5"/>
    <w:pPr>
      <w:overflowPunct w:val="0"/>
      <w:autoSpaceDE w:val="0"/>
      <w:autoSpaceDN w:val="0"/>
      <w:adjustRightInd w:val="0"/>
      <w:textAlignment w:val="baseline"/>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Body Text" w:uiPriority="99"/>
    <w:lsdException w:name="Subtitle" w:qFormat="1"/>
    <w:lsdException w:name="Body Text 2" w:uiPriority="99"/>
    <w:lsdException w:name="Block Text" w:uiPriority="99"/>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034"/>
    <w:rPr>
      <w:sz w:val="24"/>
      <w:szCs w:val="24"/>
    </w:rPr>
  </w:style>
  <w:style w:type="paragraph" w:styleId="Heading1">
    <w:name w:val="heading 1"/>
    <w:basedOn w:val="Normal"/>
    <w:next w:val="Normal"/>
    <w:link w:val="Heading1Char"/>
    <w:qFormat/>
    <w:rsid w:val="002C2D46"/>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2C2D46"/>
    <w:pPr>
      <w:keepNext/>
      <w:overflowPunct w:val="0"/>
      <w:autoSpaceDE w:val="0"/>
      <w:autoSpaceDN w:val="0"/>
      <w:adjustRightInd w:val="0"/>
      <w:ind w:firstLine="720"/>
      <w:jc w:val="right"/>
      <w:textAlignment w:val="baseline"/>
      <w:outlineLvl w:val="3"/>
    </w:pPr>
    <w:rPr>
      <w:rFonts w:ascii="Book Antiqua" w:hAnsi="Book Antiqua"/>
      <w:sz w:val="40"/>
      <w:szCs w:val="20"/>
    </w:rPr>
  </w:style>
  <w:style w:type="paragraph" w:styleId="Heading8">
    <w:name w:val="heading 8"/>
    <w:basedOn w:val="Normal"/>
    <w:next w:val="Normal"/>
    <w:link w:val="Heading8Char"/>
    <w:semiHidden/>
    <w:unhideWhenUsed/>
    <w:qFormat/>
    <w:rsid w:val="001B51A7"/>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034"/>
    <w:rPr>
      <w:rFonts w:cs="Times New Roman"/>
      <w:color w:val="0000FF"/>
      <w:u w:val="single"/>
    </w:rPr>
  </w:style>
  <w:style w:type="paragraph" w:styleId="Header">
    <w:name w:val="header"/>
    <w:basedOn w:val="Normal"/>
    <w:link w:val="HeaderChar"/>
    <w:rsid w:val="00382034"/>
    <w:pPr>
      <w:tabs>
        <w:tab w:val="center" w:pos="4320"/>
        <w:tab w:val="right" w:pos="8640"/>
      </w:tabs>
      <w:overflowPunct w:val="0"/>
      <w:autoSpaceDE w:val="0"/>
      <w:autoSpaceDN w:val="0"/>
      <w:adjustRightInd w:val="0"/>
      <w:textAlignment w:val="baseline"/>
    </w:pPr>
    <w:rPr>
      <w:rFonts w:ascii="Arial" w:hAnsi="Arial"/>
      <w:sz w:val="20"/>
      <w:szCs w:val="20"/>
    </w:rPr>
  </w:style>
  <w:style w:type="character" w:customStyle="1" w:styleId="HeaderChar">
    <w:name w:val="Header Char"/>
    <w:basedOn w:val="DefaultParagraphFont"/>
    <w:link w:val="Header"/>
    <w:uiPriority w:val="99"/>
    <w:rsid w:val="00382034"/>
    <w:rPr>
      <w:rFonts w:ascii="Arial" w:hAnsi="Arial"/>
    </w:rPr>
  </w:style>
  <w:style w:type="paragraph" w:styleId="Footer">
    <w:name w:val="footer"/>
    <w:basedOn w:val="Normal"/>
    <w:link w:val="FooterChar"/>
    <w:rsid w:val="00382034"/>
    <w:pPr>
      <w:tabs>
        <w:tab w:val="center" w:pos="4320"/>
        <w:tab w:val="right" w:pos="8640"/>
      </w:tabs>
      <w:overflowPunct w:val="0"/>
      <w:autoSpaceDE w:val="0"/>
      <w:autoSpaceDN w:val="0"/>
      <w:adjustRightInd w:val="0"/>
      <w:textAlignment w:val="baseline"/>
    </w:pPr>
    <w:rPr>
      <w:szCs w:val="20"/>
    </w:rPr>
  </w:style>
  <w:style w:type="character" w:customStyle="1" w:styleId="FooterChar">
    <w:name w:val="Footer Char"/>
    <w:basedOn w:val="DefaultParagraphFont"/>
    <w:link w:val="Footer"/>
    <w:uiPriority w:val="99"/>
    <w:rsid w:val="00382034"/>
    <w:rPr>
      <w:sz w:val="24"/>
    </w:rPr>
  </w:style>
  <w:style w:type="paragraph" w:styleId="BalloonText">
    <w:name w:val="Balloon Text"/>
    <w:basedOn w:val="Normal"/>
    <w:link w:val="BalloonTextChar"/>
    <w:uiPriority w:val="99"/>
    <w:rsid w:val="00382034"/>
    <w:rPr>
      <w:rFonts w:ascii="Tahoma" w:hAnsi="Tahoma" w:cs="Tahoma"/>
      <w:sz w:val="16"/>
      <w:szCs w:val="16"/>
    </w:rPr>
  </w:style>
  <w:style w:type="character" w:customStyle="1" w:styleId="BalloonTextChar">
    <w:name w:val="Balloon Text Char"/>
    <w:basedOn w:val="DefaultParagraphFont"/>
    <w:link w:val="BalloonText"/>
    <w:rsid w:val="00382034"/>
    <w:rPr>
      <w:rFonts w:ascii="Tahoma" w:hAnsi="Tahoma" w:cs="Tahoma"/>
      <w:sz w:val="16"/>
      <w:szCs w:val="16"/>
    </w:rPr>
  </w:style>
  <w:style w:type="paragraph" w:styleId="BodyText">
    <w:name w:val="Body Text"/>
    <w:basedOn w:val="Normal"/>
    <w:link w:val="BodyTextChar"/>
    <w:uiPriority w:val="99"/>
    <w:rsid w:val="002C2D46"/>
    <w:pPr>
      <w:overflowPunct w:val="0"/>
      <w:autoSpaceDE w:val="0"/>
      <w:autoSpaceDN w:val="0"/>
      <w:adjustRightInd w:val="0"/>
      <w:textAlignment w:val="baseline"/>
    </w:pPr>
    <w:rPr>
      <w:rFonts w:ascii="Arial" w:hAnsi="Arial" w:cs="Arial"/>
      <w:sz w:val="16"/>
      <w:szCs w:val="20"/>
    </w:rPr>
  </w:style>
  <w:style w:type="character" w:customStyle="1" w:styleId="BodyTextChar">
    <w:name w:val="Body Text Char"/>
    <w:basedOn w:val="DefaultParagraphFont"/>
    <w:link w:val="BodyText"/>
    <w:uiPriority w:val="99"/>
    <w:rsid w:val="002C2D46"/>
    <w:rPr>
      <w:rFonts w:ascii="Arial" w:hAnsi="Arial" w:cs="Arial"/>
      <w:sz w:val="16"/>
    </w:rPr>
  </w:style>
  <w:style w:type="paragraph" w:styleId="BodyText2">
    <w:name w:val="Body Text 2"/>
    <w:basedOn w:val="Normal"/>
    <w:link w:val="BodyText2Char"/>
    <w:uiPriority w:val="99"/>
    <w:rsid w:val="002C2D46"/>
    <w:pPr>
      <w:overflowPunct w:val="0"/>
      <w:autoSpaceDE w:val="0"/>
      <w:autoSpaceDN w:val="0"/>
      <w:adjustRightInd w:val="0"/>
      <w:textAlignment w:val="baseline"/>
    </w:pPr>
    <w:rPr>
      <w:rFonts w:ascii="Arial" w:hAnsi="Arial"/>
      <w:sz w:val="18"/>
      <w:szCs w:val="20"/>
    </w:rPr>
  </w:style>
  <w:style w:type="character" w:customStyle="1" w:styleId="BodyText2Char">
    <w:name w:val="Body Text 2 Char"/>
    <w:basedOn w:val="DefaultParagraphFont"/>
    <w:link w:val="BodyText2"/>
    <w:rsid w:val="002C2D46"/>
    <w:rPr>
      <w:rFonts w:ascii="Arial" w:hAnsi="Arial"/>
      <w:sz w:val="18"/>
    </w:rPr>
  </w:style>
  <w:style w:type="character" w:customStyle="1" w:styleId="Heading4Char">
    <w:name w:val="Heading 4 Char"/>
    <w:basedOn w:val="DefaultParagraphFont"/>
    <w:link w:val="Heading4"/>
    <w:rsid w:val="002C2D46"/>
    <w:rPr>
      <w:rFonts w:ascii="Book Antiqua" w:hAnsi="Book Antiqua"/>
      <w:sz w:val="40"/>
    </w:rPr>
  </w:style>
  <w:style w:type="character" w:customStyle="1" w:styleId="Heading1Char">
    <w:name w:val="Heading 1 Char"/>
    <w:basedOn w:val="DefaultParagraphFont"/>
    <w:link w:val="Heading1"/>
    <w:rsid w:val="002C2D46"/>
    <w:rPr>
      <w:rFonts w:ascii="Cambria" w:eastAsia="Times New Roman" w:hAnsi="Cambria" w:cs="Times New Roman"/>
      <w:b/>
      <w:bCs/>
      <w:kern w:val="32"/>
      <w:sz w:val="32"/>
      <w:szCs w:val="32"/>
    </w:rPr>
  </w:style>
  <w:style w:type="paragraph" w:styleId="BodyTextIndent">
    <w:name w:val="Body Text Indent"/>
    <w:basedOn w:val="Normal"/>
    <w:link w:val="BodyTextIndentChar"/>
    <w:rsid w:val="002C2D46"/>
    <w:pPr>
      <w:spacing w:after="120"/>
      <w:ind w:left="360"/>
    </w:pPr>
  </w:style>
  <w:style w:type="character" w:customStyle="1" w:styleId="BodyTextIndentChar">
    <w:name w:val="Body Text Indent Char"/>
    <w:basedOn w:val="DefaultParagraphFont"/>
    <w:link w:val="BodyTextIndent"/>
    <w:rsid w:val="002C2D46"/>
    <w:rPr>
      <w:sz w:val="24"/>
      <w:szCs w:val="24"/>
    </w:rPr>
  </w:style>
  <w:style w:type="paragraph" w:styleId="BodyTextIndent2">
    <w:name w:val="Body Text Indent 2"/>
    <w:basedOn w:val="Normal"/>
    <w:link w:val="BodyTextIndent2Char"/>
    <w:rsid w:val="002C2D46"/>
    <w:pPr>
      <w:spacing w:after="120" w:line="480" w:lineRule="auto"/>
      <w:ind w:left="360"/>
    </w:pPr>
  </w:style>
  <w:style w:type="character" w:customStyle="1" w:styleId="BodyTextIndent2Char">
    <w:name w:val="Body Text Indent 2 Char"/>
    <w:basedOn w:val="DefaultParagraphFont"/>
    <w:link w:val="BodyTextIndent2"/>
    <w:rsid w:val="002C2D46"/>
    <w:rPr>
      <w:sz w:val="24"/>
      <w:szCs w:val="24"/>
    </w:rPr>
  </w:style>
  <w:style w:type="character" w:customStyle="1" w:styleId="Heading8Char">
    <w:name w:val="Heading 8 Char"/>
    <w:basedOn w:val="DefaultParagraphFont"/>
    <w:link w:val="Heading8"/>
    <w:semiHidden/>
    <w:rsid w:val="001B51A7"/>
    <w:rPr>
      <w:rFonts w:ascii="Calibri" w:eastAsia="Times New Roman" w:hAnsi="Calibri" w:cs="Times New Roman"/>
      <w:i/>
      <w:iCs/>
      <w:sz w:val="24"/>
      <w:szCs w:val="24"/>
    </w:rPr>
  </w:style>
  <w:style w:type="paragraph" w:styleId="BlockText">
    <w:name w:val="Block Text"/>
    <w:basedOn w:val="Normal"/>
    <w:uiPriority w:val="99"/>
    <w:rsid w:val="001B51A7"/>
    <w:pPr>
      <w:tabs>
        <w:tab w:val="left" w:pos="720"/>
        <w:tab w:val="left" w:pos="1080"/>
      </w:tabs>
      <w:overflowPunct w:val="0"/>
      <w:autoSpaceDE w:val="0"/>
      <w:autoSpaceDN w:val="0"/>
      <w:adjustRightInd w:val="0"/>
      <w:ind w:left="288" w:right="720" w:hanging="288"/>
      <w:textAlignment w:val="baseline"/>
    </w:pPr>
    <w:rPr>
      <w:sz w:val="20"/>
      <w:szCs w:val="20"/>
    </w:rPr>
  </w:style>
  <w:style w:type="paragraph" w:styleId="Title">
    <w:name w:val="Title"/>
    <w:basedOn w:val="Normal"/>
    <w:link w:val="TitleChar"/>
    <w:uiPriority w:val="10"/>
    <w:qFormat/>
    <w:rsid w:val="00D13F77"/>
    <w:pPr>
      <w:jc w:val="center"/>
    </w:pPr>
    <w:rPr>
      <w:rFonts w:ascii="Arial" w:hAnsi="Arial" w:cs="Arial"/>
      <w:b/>
      <w:bCs/>
      <w:sz w:val="36"/>
    </w:rPr>
  </w:style>
  <w:style w:type="character" w:customStyle="1" w:styleId="TitleChar">
    <w:name w:val="Title Char"/>
    <w:basedOn w:val="DefaultParagraphFont"/>
    <w:link w:val="Title"/>
    <w:uiPriority w:val="10"/>
    <w:rsid w:val="00D13F77"/>
    <w:rPr>
      <w:rFonts w:ascii="Arial" w:hAnsi="Arial" w:cs="Arial"/>
      <w:b/>
      <w:bCs/>
      <w:sz w:val="36"/>
      <w:szCs w:val="24"/>
    </w:rPr>
  </w:style>
  <w:style w:type="paragraph" w:styleId="ListParagraph">
    <w:name w:val="List Paragraph"/>
    <w:basedOn w:val="Normal"/>
    <w:uiPriority w:val="34"/>
    <w:qFormat/>
    <w:rsid w:val="00835A6C"/>
    <w:pPr>
      <w:spacing w:after="200" w:line="276" w:lineRule="auto"/>
      <w:ind w:left="720"/>
      <w:contextualSpacing/>
    </w:pPr>
    <w:rPr>
      <w:rFonts w:ascii="Calibri" w:eastAsia="Calibri" w:hAnsi="Calibri"/>
      <w:sz w:val="22"/>
      <w:szCs w:val="22"/>
    </w:rPr>
  </w:style>
  <w:style w:type="paragraph" w:customStyle="1" w:styleId="Default">
    <w:name w:val="Default"/>
    <w:rsid w:val="00036D70"/>
    <w:pPr>
      <w:autoSpaceDE w:val="0"/>
      <w:autoSpaceDN w:val="0"/>
      <w:adjustRightInd w:val="0"/>
    </w:pPr>
    <w:rPr>
      <w:rFonts w:eastAsia="Calibri"/>
      <w:color w:val="000000"/>
      <w:sz w:val="24"/>
      <w:szCs w:val="24"/>
    </w:rPr>
  </w:style>
  <w:style w:type="paragraph" w:styleId="NoSpacing">
    <w:name w:val="No Spacing"/>
    <w:uiPriority w:val="1"/>
    <w:qFormat/>
    <w:rsid w:val="00873CC5"/>
    <w:pPr>
      <w:overflowPunct w:val="0"/>
      <w:autoSpaceDE w:val="0"/>
      <w:autoSpaceDN w:val="0"/>
      <w:adjustRightInd w:val="0"/>
      <w:textAlignment w:val="baseline"/>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mailto:MORdocs@nhcinc.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1.jpg"/><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nhcinc.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tiff"/></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FA90B57EFEF284DA930117534C849CE" ma:contentTypeVersion="" ma:contentTypeDescription="Create a new document." ma:contentTypeScope="" ma:versionID="55ea624156f61958626b15ee0c9f1520">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79F36A0-D407-417B-815E-07E35E69E30C}">
  <ds:schemaRefs>
    <ds:schemaRef ds:uri="http://www.w3.org/XML/1998/namespace"/>
    <ds:schemaRef ds:uri="http://schemas.microsoft.com/office/2006/metadata/properties"/>
    <ds:schemaRef ds:uri="http://purl.org/dc/elements/1.1/"/>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B22E0190-D7E9-4065-8860-0BDEE809C77D}">
  <ds:schemaRefs>
    <ds:schemaRef ds:uri="http://schemas.microsoft.com/office/2006/metadata/longProperties"/>
  </ds:schemaRefs>
</ds:datastoreItem>
</file>

<file path=customXml/itemProps3.xml><?xml version="1.0" encoding="utf-8"?>
<ds:datastoreItem xmlns:ds="http://schemas.openxmlformats.org/officeDocument/2006/customXml" ds:itemID="{FBBD7591-D4FF-4B02-B098-45EB9964E95E}">
  <ds:schemaRefs>
    <ds:schemaRef ds:uri="http://schemas.microsoft.com/sharepoint/v3/contenttype/forms"/>
  </ds:schemaRefs>
</ds:datastoreItem>
</file>

<file path=customXml/itemProps4.xml><?xml version="1.0" encoding="utf-8"?>
<ds:datastoreItem xmlns:ds="http://schemas.openxmlformats.org/officeDocument/2006/customXml" ds:itemID="{1AE0F8F2-2646-4DBE-8270-CF8A83179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E72A9965-8D40-4EBC-B5C9-7A504BD14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5846E93E.dotm</Template>
  <TotalTime>1</TotalTime>
  <Pages>4</Pages>
  <Words>886</Words>
  <Characters>6497</Characters>
  <Application>Microsoft Office Word</Application>
  <DocSecurity>0</DocSecurity>
  <Lines>54</Lines>
  <Paragraphs>14</Paragraphs>
  <ScaleCrop>false</ScaleCrop>
  <HeadingPairs>
    <vt:vector size="2" baseType="variant">
      <vt:variant>
        <vt:lpstr>Title</vt:lpstr>
      </vt:variant>
      <vt:variant>
        <vt:i4>1</vt:i4>
      </vt:variant>
    </vt:vector>
  </HeadingPairs>
  <TitlesOfParts>
    <vt:vector size="1" baseType="lpstr">
      <vt:lpstr/>
    </vt:vector>
  </TitlesOfParts>
  <Company>Northridge Systems, Inc.</Company>
  <LinksUpToDate>false</LinksUpToDate>
  <CharactersWithSpaces>7369</CharactersWithSpaces>
  <SharedDoc>false</SharedDoc>
  <HLinks>
    <vt:vector size="42" baseType="variant">
      <vt:variant>
        <vt:i4>5570631</vt:i4>
      </vt:variant>
      <vt:variant>
        <vt:i4>528</vt:i4>
      </vt:variant>
      <vt:variant>
        <vt:i4>0</vt:i4>
      </vt:variant>
      <vt:variant>
        <vt:i4>5</vt:i4>
      </vt:variant>
      <vt:variant>
        <vt:lpwstr>http://www.hud.gov/offices/hsg/mfh/rhiip/eiv/eivtraining.cfm</vt:lpwstr>
      </vt:variant>
      <vt:variant>
        <vt:lpwstr/>
      </vt:variant>
      <vt:variant>
        <vt:i4>5898331</vt:i4>
      </vt:variant>
      <vt:variant>
        <vt:i4>525</vt:i4>
      </vt:variant>
      <vt:variant>
        <vt:i4>0</vt:i4>
      </vt:variant>
      <vt:variant>
        <vt:i4>5</vt:i4>
      </vt:variant>
      <vt:variant>
        <vt:lpwstr>http://www.hud.gov/webcasts/index.cfm</vt:lpwstr>
      </vt:variant>
      <vt:variant>
        <vt:lpwstr/>
      </vt:variant>
      <vt:variant>
        <vt:i4>4718647</vt:i4>
      </vt:variant>
      <vt:variant>
        <vt:i4>522</vt:i4>
      </vt:variant>
      <vt:variant>
        <vt:i4>0</vt:i4>
      </vt:variant>
      <vt:variant>
        <vt:i4>5</vt:i4>
      </vt:variant>
      <vt:variant>
        <vt:lpwstr>mailto:mf-alert@hud.gov</vt:lpwstr>
      </vt:variant>
      <vt:variant>
        <vt:lpwstr/>
      </vt:variant>
      <vt:variant>
        <vt:i4>3014731</vt:i4>
      </vt:variant>
      <vt:variant>
        <vt:i4>352</vt:i4>
      </vt:variant>
      <vt:variant>
        <vt:i4>0</vt:i4>
      </vt:variant>
      <vt:variant>
        <vt:i4>5</vt:i4>
      </vt:variant>
      <vt:variant>
        <vt:lpwstr>mailto:info@access-board.gov</vt:lpwstr>
      </vt:variant>
      <vt:variant>
        <vt:lpwstr/>
      </vt:variant>
      <vt:variant>
        <vt:i4>4718676</vt:i4>
      </vt:variant>
      <vt:variant>
        <vt:i4>349</vt:i4>
      </vt:variant>
      <vt:variant>
        <vt:i4>0</vt:i4>
      </vt:variant>
      <vt:variant>
        <vt:i4>5</vt:i4>
      </vt:variant>
      <vt:variant>
        <vt:lpwstr>http://www.hudclips.org/</vt:lpwstr>
      </vt:variant>
      <vt:variant>
        <vt:lpwstr/>
      </vt:variant>
      <vt:variant>
        <vt:i4>4456455</vt:i4>
      </vt:variant>
      <vt:variant>
        <vt:i4>0</vt:i4>
      </vt:variant>
      <vt:variant>
        <vt:i4>0</vt:i4>
      </vt:variant>
      <vt:variant>
        <vt:i4>5</vt:i4>
      </vt:variant>
      <vt:variant>
        <vt:lpwstr>http://www.ghaca.org/</vt:lpwstr>
      </vt:variant>
      <vt:variant>
        <vt:lpwstr/>
      </vt:variant>
      <vt:variant>
        <vt:i4>4456455</vt:i4>
      </vt:variant>
      <vt:variant>
        <vt:i4>0</vt:i4>
      </vt:variant>
      <vt:variant>
        <vt:i4>0</vt:i4>
      </vt:variant>
      <vt:variant>
        <vt:i4>5</vt:i4>
      </vt:variant>
      <vt:variant>
        <vt:lpwstr>http://www.ghaca.org/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rschneider</dc:creator>
  <cp:lastModifiedBy>Bob Schneider</cp:lastModifiedBy>
  <cp:revision>2</cp:revision>
  <cp:lastPrinted>2016-07-21T12:13:00Z</cp:lastPrinted>
  <dcterms:created xsi:type="dcterms:W3CDTF">2018-03-09T18:36:00Z</dcterms:created>
  <dcterms:modified xsi:type="dcterms:W3CDTF">2018-03-09T18:36:00Z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0x0101001FA90B57EFEF284DA930117534C849CE</vt:lpwstr>
  </property>
</Properties>
</file>