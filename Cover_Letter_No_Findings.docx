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49325" w14:textId="77777777" w:rsidR="001D7108" w:rsidRDefault="001D7108" w:rsidP="00382034">
      <w:pPr>
        <w:ind w:left="3600" w:firstLine="720"/>
        <w:rPr>
          <w:sz w:val="22"/>
          <w:szCs w:val="22"/>
        </w:rPr>
      </w:pPr>
    </w:p>
    <w:p w14:paraId="0E72E849" w14:textId="77777777" w:rsidR="00E65D55" w:rsidRPr="00B672E2" w:rsidRDefault="00E65D55" w:rsidP="00E65D55">
      <w:pPr>
        <w:ind w:left="4320" w:firstLine="720"/>
      </w:pPr>
      <w:r>
        <w:fldChar w:fldCharType="begin"/>
      </w:r>
      <w:r>
        <w:instrText xml:space="preserve"> DOCVARIABLE  LetterDate </w:instrText>
      </w:r>
      <w:r>
        <w:fldChar w:fldCharType="end"/>
      </w:r>
    </w:p>
    <w:p w14:paraId="25B49327" w14:textId="77777777" w:rsidR="008C2B84" w:rsidRPr="00B672E2" w:rsidRDefault="008C2B84" w:rsidP="008C2B84">
      <w:pPr>
        <w:tabs>
          <w:tab w:val="left" w:pos="4700"/>
        </w:tabs>
        <w:ind w:left="3600" w:firstLine="720"/>
      </w:pPr>
      <w:r>
        <w:tab/>
      </w:r>
    </w:p>
    <w:p w14:paraId="25B49328" w14:textId="77777777" w:rsidR="008C2B84" w:rsidRPr="00B672E2" w:rsidRDefault="008C2B84" w:rsidP="008C2B84">
      <w:r w:rsidRPr="00B672E2">
        <w:rPr>
          <w:b/>
          <w:u w:val="single"/>
        </w:rPr>
        <w:t>VIA E-MAIL</w:t>
      </w:r>
    </w:p>
    <w:p w14:paraId="25B49329" w14:textId="77777777" w:rsidR="008C2B84" w:rsidRPr="00B672E2" w:rsidRDefault="008C2B84" w:rsidP="008C2B84"/>
    <w:p w14:paraId="6FC7489B" w14:textId="77777777" w:rsidR="00E65D55" w:rsidRPr="00B672E2" w:rsidRDefault="00E65D55" w:rsidP="00E65D55">
      <w:r>
        <w:fldChar w:fldCharType="begin"/>
      </w:r>
      <w:r>
        <w:instrText xml:space="preserve"> DOCVARIABLE  OwnerContact </w:instrText>
      </w:r>
      <w:r>
        <w:fldChar w:fldCharType="end"/>
      </w:r>
    </w:p>
    <w:p w14:paraId="4B395F4A" w14:textId="77777777" w:rsidR="00E65D55" w:rsidRPr="00B672E2" w:rsidRDefault="00E65D55" w:rsidP="00E65D55">
      <w:r>
        <w:fldChar w:fldCharType="begin"/>
      </w:r>
      <w:r>
        <w:instrText xml:space="preserve"> DOCVARIABLE  OwnerName </w:instrText>
      </w:r>
      <w:r>
        <w:fldChar w:fldCharType="end"/>
      </w:r>
    </w:p>
    <w:p w14:paraId="730972D2" w14:textId="77777777" w:rsidR="00E65D55" w:rsidRPr="00B672E2" w:rsidRDefault="00E65D55" w:rsidP="00E65D55">
      <w:r>
        <w:fldChar w:fldCharType="begin"/>
      </w:r>
      <w:r>
        <w:instrText xml:space="preserve"> DOCVARIABLE  OwnerStreetAddress </w:instrText>
      </w:r>
      <w:r>
        <w:fldChar w:fldCharType="end"/>
      </w:r>
    </w:p>
    <w:p w14:paraId="4C86D36E" w14:textId="77777777" w:rsidR="00E65D55" w:rsidRPr="00B672E2" w:rsidRDefault="00E65D55" w:rsidP="00E65D55">
      <w:r>
        <w:fldChar w:fldCharType="begin"/>
      </w:r>
      <w:r>
        <w:instrText xml:space="preserve"> DOCVARIABLE  OwnerCity </w:instrText>
      </w:r>
      <w:r>
        <w:fldChar w:fldCharType="end"/>
      </w:r>
      <w:r w:rsidRPr="00B672E2">
        <w:t xml:space="preserve">, </w:t>
      </w:r>
      <w:r>
        <w:fldChar w:fldCharType="begin"/>
      </w:r>
      <w:r>
        <w:instrText xml:space="preserve"> DOCVARIABLE  OwnerSt </w:instrText>
      </w:r>
      <w:r>
        <w:fldChar w:fldCharType="end"/>
      </w:r>
      <w:r w:rsidRPr="00B672E2">
        <w:t xml:space="preserve"> </w:t>
      </w:r>
      <w:r>
        <w:fldChar w:fldCharType="begin"/>
      </w:r>
      <w:r>
        <w:instrText xml:space="preserve"> DOCVARIABLE  OwnerZip </w:instrText>
      </w:r>
      <w:r>
        <w:fldChar w:fldCharType="end"/>
      </w:r>
    </w:p>
    <w:p w14:paraId="6B6A0770" w14:textId="77777777" w:rsidR="00E65D55" w:rsidRPr="00B672E2" w:rsidRDefault="00E65D55" w:rsidP="00E65D55">
      <w:pPr>
        <w:rPr>
          <w:vanish/>
        </w:rPr>
      </w:pPr>
      <w:r w:rsidRPr="00B672E2">
        <w:rPr>
          <w:vanish/>
        </w:rPr>
        <w:t>owellH</w:t>
      </w:r>
    </w:p>
    <w:p w14:paraId="5DAC43C7" w14:textId="77777777" w:rsidR="00E65D55" w:rsidRPr="00B672E2" w:rsidRDefault="00E65D55" w:rsidP="00E65D55"/>
    <w:p w14:paraId="34B11F4E" w14:textId="77777777" w:rsidR="00E65D55" w:rsidRPr="00B672E2" w:rsidRDefault="00E65D55" w:rsidP="00E65D55">
      <w:r w:rsidRPr="00B672E2">
        <w:t>SUBJECT:</w:t>
      </w:r>
      <w:r w:rsidRPr="00B672E2">
        <w:tab/>
        <w:t xml:space="preserve">Management &amp; Occupancy Review    </w:t>
      </w:r>
    </w:p>
    <w:p w14:paraId="0A0AD067" w14:textId="77777777" w:rsidR="00E65D55" w:rsidRPr="00B672E2" w:rsidRDefault="00E65D55" w:rsidP="00E65D55">
      <w:r w:rsidRPr="00B672E2">
        <w:tab/>
      </w:r>
      <w:r w:rsidRPr="00B672E2">
        <w:tab/>
        <w:t xml:space="preserve">HAP Contract No. </w:t>
      </w:r>
      <w:r>
        <w:fldChar w:fldCharType="begin"/>
      </w:r>
      <w:r>
        <w:instrText xml:space="preserve"> DOCVARIABLE  ContractNo </w:instrText>
      </w:r>
      <w:r>
        <w:fldChar w:fldCharType="end"/>
      </w:r>
    </w:p>
    <w:p w14:paraId="5BE9A375" w14:textId="77777777" w:rsidR="00E65D55" w:rsidRPr="00B672E2" w:rsidRDefault="00E65D55" w:rsidP="00E65D55">
      <w:pPr>
        <w:ind w:left="720" w:firstLine="720"/>
      </w:pPr>
      <w:r>
        <w:fldChar w:fldCharType="begin"/>
      </w:r>
      <w:r>
        <w:instrText xml:space="preserve"> DOCVARIABLE  PropertyName </w:instrText>
      </w:r>
      <w:r>
        <w:fldChar w:fldCharType="end"/>
      </w:r>
    </w:p>
    <w:p w14:paraId="2D30A781" w14:textId="77777777" w:rsidR="00E65D55" w:rsidRPr="00B672E2" w:rsidRDefault="00E65D55" w:rsidP="00E65D55">
      <w:pPr>
        <w:ind w:left="720" w:firstLine="720"/>
      </w:pPr>
      <w:r>
        <w:fldChar w:fldCharType="begin"/>
      </w:r>
      <w:r>
        <w:instrText xml:space="preserve"> DOCVARIABLE  PropCity </w:instrText>
      </w:r>
      <w:r>
        <w:fldChar w:fldCharType="end"/>
      </w:r>
      <w:r w:rsidRPr="00B672E2">
        <w:t xml:space="preserve">, </w:t>
      </w:r>
      <w:r>
        <w:fldChar w:fldCharType="begin"/>
      </w:r>
      <w:r>
        <w:instrText xml:space="preserve"> DOCVARIABLE  PropSt </w:instrText>
      </w:r>
      <w:r>
        <w:fldChar w:fldCharType="end"/>
      </w:r>
      <w:r>
        <w:t xml:space="preserve">  </w:t>
      </w:r>
      <w:r>
        <w:fldChar w:fldCharType="begin"/>
      </w:r>
      <w:r>
        <w:instrText xml:space="preserve"> DOCVARIABLE  PropZip </w:instrText>
      </w:r>
      <w:r>
        <w:fldChar w:fldCharType="end"/>
      </w:r>
    </w:p>
    <w:p w14:paraId="3E96DE33" w14:textId="77777777" w:rsidR="00E65D55" w:rsidRPr="00B672E2" w:rsidRDefault="00E65D55" w:rsidP="00E65D55"/>
    <w:p w14:paraId="3CD7184E" w14:textId="77777777" w:rsidR="00E65D55" w:rsidRPr="00B672E2" w:rsidRDefault="00E65D55" w:rsidP="00E65D55">
      <w:proofErr w:type="gramStart"/>
      <w:r w:rsidRPr="00B672E2">
        <w:t xml:space="preserve">Dear </w:t>
      </w:r>
      <w:proofErr w:type="gramEnd"/>
      <w:r>
        <w:fldChar w:fldCharType="begin"/>
      </w:r>
      <w:r>
        <w:instrText xml:space="preserve"> DOCVARIABLE  OwnerContact </w:instrText>
      </w:r>
      <w:r>
        <w:fldChar w:fldCharType="end"/>
      </w:r>
      <w:r w:rsidRPr="00B672E2">
        <w:t>:</w:t>
      </w:r>
    </w:p>
    <w:p w14:paraId="25B49336" w14:textId="77777777" w:rsidR="001D7108" w:rsidRPr="00B672E2" w:rsidRDefault="001D7108" w:rsidP="00382034"/>
    <w:p w14:paraId="25B49337" w14:textId="43F36A7F" w:rsidR="00F94BB4" w:rsidRPr="0065404D" w:rsidRDefault="001D7108" w:rsidP="00F94BB4">
      <w:r w:rsidRPr="00B672E2">
        <w:tab/>
      </w:r>
      <w:proofErr w:type="gramStart"/>
      <w:r w:rsidR="00E65D55" w:rsidRPr="0065404D">
        <w:t xml:space="preserve">On </w:t>
      </w:r>
      <w:r w:rsidR="00E65D55" w:rsidRPr="0065404D">
        <w:fldChar w:fldCharType="begin"/>
      </w:r>
      <w:proofErr w:type="gramEnd"/>
      <w:r w:rsidR="00E65D55" w:rsidRPr="0065404D">
        <w:instrText xml:space="preserve"> DOCVARIABLE  MOR.MORConducted </w:instrText>
      </w:r>
      <w:r w:rsidR="00E65D55" w:rsidRPr="0065404D">
        <w:fldChar w:fldCharType="end"/>
      </w:r>
      <w:r w:rsidR="00E65D55" w:rsidRPr="0065404D">
        <w:t xml:space="preserve"> </w:t>
      </w:r>
      <w:r w:rsidR="00E65D55" w:rsidRPr="0065404D">
        <w:fldChar w:fldCharType="begin"/>
      </w:r>
      <w:r w:rsidR="00E65D55" w:rsidRPr="0065404D">
        <w:instrText xml:space="preserve"> DOCVARIABLE  MOR.FOAM </w:instrText>
      </w:r>
      <w:r w:rsidR="00E65D55" w:rsidRPr="0065404D">
        <w:fldChar w:fldCharType="end"/>
      </w:r>
      <w:r w:rsidR="00E65D55" w:rsidRPr="0065404D">
        <w:t xml:space="preserve">, serving as your Compliance Manager (CM), conducted a Management and Occupancy Review (MOR) of the subject property and met with </w:t>
      </w:r>
      <w:r w:rsidR="00E65D55">
        <w:rPr>
          <w:b/>
        </w:rPr>
        <w:t>[LIST NAME OF ATTENDEES</w:t>
      </w:r>
      <w:r w:rsidR="00802339" w:rsidRPr="0065404D">
        <w:rPr>
          <w:b/>
        </w:rPr>
        <w:t>]</w:t>
      </w:r>
      <w:r w:rsidR="00F94BB4" w:rsidRPr="0065404D">
        <w:t xml:space="preserve">.  Enclosed is a copy of </w:t>
      </w:r>
      <w:r w:rsidR="00552043" w:rsidRPr="0065404D">
        <w:t>the MOR Report</w:t>
      </w:r>
      <w:r w:rsidR="00AF35FA" w:rsidRPr="0065404D">
        <w:t xml:space="preserve"> </w:t>
      </w:r>
      <w:r w:rsidR="00F94BB4" w:rsidRPr="0065404D">
        <w:t xml:space="preserve">which identifies </w:t>
      </w:r>
      <w:r w:rsidR="00AF35FA" w:rsidRPr="0065404D">
        <w:t xml:space="preserve">the findings </w:t>
      </w:r>
      <w:r w:rsidR="00B86CBE" w:rsidRPr="0065404D">
        <w:t xml:space="preserve">noted as a result </w:t>
      </w:r>
      <w:r w:rsidR="00F94BB4" w:rsidRPr="0065404D">
        <w:t>of the MOR.</w:t>
      </w:r>
    </w:p>
    <w:p w14:paraId="25B49338" w14:textId="77777777" w:rsidR="00F94BB4" w:rsidRPr="0065404D" w:rsidRDefault="00F94BB4" w:rsidP="00F94BB4"/>
    <w:p w14:paraId="61B530C0" w14:textId="622C9A21" w:rsidR="004D4629" w:rsidRPr="00AE569C" w:rsidRDefault="00F94BB4" w:rsidP="004D4629">
      <w:pPr>
        <w:rPr>
          <w:color w:val="000080"/>
        </w:rPr>
      </w:pPr>
      <w:r w:rsidRPr="0065404D">
        <w:t xml:space="preserve">The property received an overall rating </w:t>
      </w:r>
      <w:proofErr w:type="gramStart"/>
      <w:r w:rsidRPr="0065404D">
        <w:t>of</w:t>
      </w:r>
      <w:r w:rsidR="00802339">
        <w:t xml:space="preserve"> </w:t>
      </w:r>
      <w:proofErr w:type="gramEnd"/>
      <w:r w:rsidR="00840D35" w:rsidRPr="0065404D">
        <w:rPr>
          <w:b/>
        </w:rPr>
        <w:fldChar w:fldCharType="begin"/>
      </w:r>
      <w:r w:rsidR="00550722" w:rsidRPr="0065404D">
        <w:rPr>
          <w:b/>
        </w:rPr>
        <w:instrText xml:space="preserve"> DOCVARIABLE  MOR.RATING </w:instrText>
      </w:r>
      <w:r w:rsidR="00840D35" w:rsidRPr="0065404D">
        <w:rPr>
          <w:b/>
        </w:rPr>
        <w:fldChar w:fldCharType="end"/>
      </w:r>
      <w:r w:rsidR="004D4629">
        <w:t xml:space="preserve">.  We would like to recognize and commend you and your staff for the </w:t>
      </w:r>
      <w:r w:rsidR="00FD56EA" w:rsidRPr="0065404D">
        <w:rPr>
          <w:b/>
        </w:rPr>
        <w:fldChar w:fldCharType="begin"/>
      </w:r>
      <w:r w:rsidR="00FD56EA" w:rsidRPr="0065404D">
        <w:rPr>
          <w:b/>
        </w:rPr>
        <w:instrText xml:space="preserve"> DOCVARIABLE  MOR.RATING </w:instrText>
      </w:r>
      <w:r w:rsidR="00FD56EA" w:rsidRPr="0065404D">
        <w:rPr>
          <w:b/>
        </w:rPr>
        <w:fldChar w:fldCharType="end"/>
      </w:r>
      <w:r w:rsidR="004D4629">
        <w:t xml:space="preserve"> rating you received in </w:t>
      </w:r>
      <w:r w:rsidR="004D4629" w:rsidRPr="004D4629">
        <w:rPr>
          <w:b/>
        </w:rPr>
        <w:t>all/the majority</w:t>
      </w:r>
      <w:r w:rsidR="004D4629">
        <w:t xml:space="preserve"> of the categories of this Management and Occupancy Review (MOR).  The tenant files reviewed were well documented and complied with the U.S. Department of Housing and Urban Development (HUD) guidelines.  Since there were no findings observed, </w:t>
      </w:r>
      <w:r w:rsidR="004D4629" w:rsidRPr="004D4629">
        <w:rPr>
          <w:b/>
        </w:rPr>
        <w:t>no response is required at this time.</w:t>
      </w:r>
    </w:p>
    <w:p w14:paraId="25B4933E" w14:textId="77777777" w:rsidR="0058455F" w:rsidRPr="0065404D" w:rsidRDefault="001D7108" w:rsidP="00382034">
      <w:r w:rsidRPr="0065404D">
        <w:tab/>
      </w:r>
    </w:p>
    <w:p w14:paraId="50898383" w14:textId="77777777" w:rsidR="00E65D55" w:rsidRPr="0065404D" w:rsidRDefault="00E65D55" w:rsidP="00E65D55">
      <w:pPr>
        <w:ind w:firstLine="720"/>
      </w:pPr>
      <w:r w:rsidRPr="0065404D">
        <w:t xml:space="preserve">If you have questions or require additional information regarding the enclosed documents or the MOR in general, please contact </w:t>
      </w:r>
      <w:r w:rsidRPr="0065404D">
        <w:fldChar w:fldCharType="begin"/>
      </w:r>
      <w:r w:rsidRPr="0065404D">
        <w:instrText xml:space="preserve"> DOCVARIABLE  FOAMName </w:instrText>
      </w:r>
      <w:r w:rsidRPr="0065404D">
        <w:fldChar w:fldCharType="end"/>
      </w:r>
      <w:r w:rsidRPr="0065404D">
        <w:t xml:space="preserve"> at </w:t>
      </w:r>
      <w:r w:rsidRPr="0065404D">
        <w:fldChar w:fldCharType="begin"/>
      </w:r>
      <w:r w:rsidRPr="0065404D">
        <w:instrText xml:space="preserve"> DOCVARIABLE  FOAMPhone </w:instrText>
      </w:r>
      <w:r w:rsidRPr="0065404D">
        <w:fldChar w:fldCharType="end"/>
      </w:r>
      <w:r w:rsidRPr="0065404D">
        <w:t xml:space="preserve"> or via email </w:t>
      </w:r>
      <w:proofErr w:type="gramStart"/>
      <w:r w:rsidRPr="0065404D">
        <w:t xml:space="preserve">at </w:t>
      </w:r>
      <w:proofErr w:type="gramEnd"/>
      <w:r w:rsidRPr="0065404D">
        <w:fldChar w:fldCharType="begin"/>
      </w:r>
      <w:r w:rsidRPr="0065404D">
        <w:instrText xml:space="preserve"> DOCVARIABLE  FOAMEmail </w:instrText>
      </w:r>
      <w:r w:rsidRPr="0065404D">
        <w:fldChar w:fldCharType="end"/>
      </w:r>
      <w:r w:rsidRPr="0065404D">
        <w:t xml:space="preserve">.  </w:t>
      </w:r>
    </w:p>
    <w:p w14:paraId="25B49340" w14:textId="77777777" w:rsidR="00F94BB4" w:rsidRPr="0065404D" w:rsidRDefault="00F94BB4" w:rsidP="00382034"/>
    <w:p w14:paraId="25B49341" w14:textId="77777777" w:rsidR="00F94BB4" w:rsidRPr="0065404D" w:rsidRDefault="00F94BB4" w:rsidP="00382034"/>
    <w:p w14:paraId="25B49342" w14:textId="77777777" w:rsidR="001D7108" w:rsidRPr="0065404D" w:rsidRDefault="001D7108" w:rsidP="00382034">
      <w:r w:rsidRPr="0065404D">
        <w:tab/>
      </w:r>
      <w:r w:rsidRPr="0065404D">
        <w:tab/>
      </w:r>
      <w:r w:rsidRPr="0065404D">
        <w:tab/>
      </w:r>
      <w:r w:rsidRPr="0065404D">
        <w:tab/>
      </w:r>
      <w:r w:rsidRPr="0065404D">
        <w:tab/>
      </w:r>
      <w:r w:rsidRPr="0065404D">
        <w:tab/>
        <w:t>Sincerely,</w:t>
      </w:r>
    </w:p>
    <w:sdt>
      <w:sdtPr>
        <w:alias w:val="SignatureContentControl"/>
        <w:tag w:val="SignatureContentControl"/>
        <w:id w:val="-1051524716"/>
        <w:showingPlcHdr/>
        <w:picture/>
      </w:sdtPr>
      <w:sdtContent>
        <w:p w14:paraId="25B49343" w14:textId="295EB14D" w:rsidR="005A64B7" w:rsidRPr="004345BC" w:rsidRDefault="00103B85" w:rsidP="004345BC">
          <w:pPr>
            <w:ind w:left="3600" w:firstLine="720"/>
          </w:pPr>
          <w:r>
            <w:rPr>
              <w:noProof/>
            </w:rPr>
            <w:drawing>
              <wp:inline distT="0" distB="0" distL="0" distR="0" wp14:anchorId="3A915453" wp14:editId="5E637A7B">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14:paraId="3EC9A2CA" w14:textId="77777777" w:rsidR="00E65D55" w:rsidRPr="00B672E2" w:rsidRDefault="00E65D55" w:rsidP="00E65D55">
      <w:pPr>
        <w:ind w:left="3600" w:firstLine="720"/>
      </w:pPr>
      <w:r>
        <w:fldChar w:fldCharType="begin"/>
      </w:r>
      <w:r>
        <w:instrText xml:space="preserve"> DOCVARIABLE  SFOAMName </w:instrText>
      </w:r>
      <w:r>
        <w:fldChar w:fldCharType="end"/>
      </w:r>
    </w:p>
    <w:p w14:paraId="587703B6" w14:textId="68D63F45" w:rsidR="00E65D55" w:rsidRDefault="00E65D55" w:rsidP="00E65D55">
      <w:pPr>
        <w:ind w:left="3600" w:firstLine="720"/>
      </w:pPr>
      <w:r>
        <w:fldChar w:fldCharType="begin"/>
      </w:r>
      <w:r>
        <w:instrText xml:space="preserve"> DOCVARIABLE  SFOAMTitle </w:instrText>
      </w:r>
      <w:r>
        <w:fldChar w:fldCharType="end"/>
      </w:r>
    </w:p>
    <w:p w14:paraId="25B49346" w14:textId="77777777" w:rsidR="00EE78F0" w:rsidRDefault="00EE78F0" w:rsidP="00382034">
      <w:pPr>
        <w:ind w:left="3600" w:firstLine="720"/>
      </w:pPr>
    </w:p>
    <w:p w14:paraId="25B49347" w14:textId="77777777" w:rsidR="00EE78F0" w:rsidRPr="00B672E2" w:rsidRDefault="00EE78F0" w:rsidP="00EE78F0">
      <w:r w:rsidRPr="00742AE6">
        <w:t xml:space="preserve">Enclosures: </w:t>
      </w:r>
      <w:r w:rsidR="00552043">
        <w:t>MOR Report and Summary Report</w:t>
      </w:r>
    </w:p>
    <w:p w14:paraId="25B49348" w14:textId="77777777" w:rsidR="001D7108" w:rsidRPr="00B672E2" w:rsidRDefault="001D7108" w:rsidP="00382034">
      <w:pPr>
        <w:ind w:left="1267" w:hanging="1267"/>
      </w:pPr>
    </w:p>
    <w:p w14:paraId="415AB99E" w14:textId="77777777" w:rsidR="00E65D55" w:rsidRDefault="008C2B84" w:rsidP="00E65D55">
      <w:r w:rsidRPr="00B672E2">
        <w:t>cc</w:t>
      </w:r>
      <w:proofErr w:type="gramStart"/>
      <w:r w:rsidRPr="00B672E2">
        <w:t>:</w:t>
      </w:r>
      <w:r w:rsidRPr="00B672E2">
        <w:tab/>
      </w:r>
      <w:r w:rsidR="00E65D55">
        <w:fldChar w:fldCharType="begin"/>
      </w:r>
      <w:r w:rsidR="00E65D55">
        <w:instrText xml:space="preserve"> DOCVARIABLE  FOTB_Name </w:instrText>
      </w:r>
      <w:r w:rsidR="00E65D55">
        <w:fldChar w:fldCharType="end"/>
      </w:r>
      <w:r w:rsidR="00E65D55">
        <w:t>,</w:t>
      </w:r>
      <w:proofErr w:type="gramEnd"/>
      <w:r w:rsidR="00E65D55">
        <w:t xml:space="preserve"> Compliance</w:t>
      </w:r>
      <w:r w:rsidR="00E65D55" w:rsidRPr="00B672E2">
        <w:t xml:space="preserve"> Manager</w:t>
      </w:r>
    </w:p>
    <w:p w14:paraId="508FBDF6" w14:textId="77777777" w:rsidR="00E65D55" w:rsidRPr="00B672E2" w:rsidRDefault="00E65D55" w:rsidP="00E65D55">
      <w:r>
        <w:tab/>
        <w:t>National Housing Compliance</w:t>
      </w:r>
    </w:p>
    <w:p w14:paraId="35775EDC" w14:textId="77777777" w:rsidR="00E65D55" w:rsidRPr="00B672E2" w:rsidRDefault="00E65D55" w:rsidP="00E65D55">
      <w:pPr>
        <w:rPr>
          <w:b/>
        </w:rPr>
      </w:pPr>
      <w:r w:rsidRPr="00B672E2">
        <w:rPr>
          <w:b/>
        </w:rPr>
        <w:tab/>
      </w:r>
    </w:p>
    <w:p w14:paraId="3F7EE541" w14:textId="77777777" w:rsidR="00E65D55" w:rsidRPr="00B672E2" w:rsidRDefault="00E65D55" w:rsidP="00E65D55">
      <w:pPr>
        <w:ind w:left="720"/>
      </w:pPr>
      <w:r>
        <w:fldChar w:fldCharType="begin"/>
      </w:r>
      <w:r>
        <w:instrText xml:space="preserve"> DOCVARIABLE  MgntAgtContact </w:instrText>
      </w:r>
      <w:r>
        <w:fldChar w:fldCharType="end"/>
      </w:r>
    </w:p>
    <w:p w14:paraId="022DC576" w14:textId="77777777" w:rsidR="00E65D55" w:rsidRDefault="00E65D55" w:rsidP="00E65D55">
      <w:pPr>
        <w:ind w:left="720"/>
      </w:pPr>
      <w:r>
        <w:fldChar w:fldCharType="begin"/>
      </w:r>
      <w:r>
        <w:instrText xml:space="preserve"> DOCVARIABLE  MgntAgentName </w:instrText>
      </w:r>
      <w:r>
        <w:fldChar w:fldCharType="end"/>
      </w:r>
    </w:p>
    <w:p w14:paraId="30FCE0FD" w14:textId="77777777" w:rsidR="00E65D55" w:rsidRPr="00B672E2" w:rsidRDefault="00E65D55" w:rsidP="00E65D55">
      <w:pPr>
        <w:ind w:left="720"/>
      </w:pPr>
      <w:r>
        <w:fldChar w:fldCharType="begin"/>
      </w:r>
      <w:r>
        <w:instrText xml:space="preserve"> DOCVARIABLE</w:instrText>
      </w:r>
      <w:r w:rsidRPr="00D36DF6">
        <w:rPr>
          <w:sz w:val="22"/>
          <w:szCs w:val="22"/>
        </w:rPr>
        <w:instrText xml:space="preserve"> </w:instrText>
      </w:r>
      <w:r>
        <w:rPr>
          <w:sz w:val="22"/>
          <w:szCs w:val="22"/>
        </w:rPr>
        <w:instrText>MgntAgentEmail</w:instrText>
      </w:r>
      <w:r>
        <w:instrText xml:space="preserve"> </w:instrText>
      </w:r>
      <w:r>
        <w:fldChar w:fldCharType="end"/>
      </w:r>
    </w:p>
    <w:p w14:paraId="70500853" w14:textId="77777777" w:rsidR="00E65D55" w:rsidRPr="00B672E2" w:rsidRDefault="00E65D55" w:rsidP="00E65D55">
      <w:pPr>
        <w:ind w:left="720"/>
      </w:pPr>
    </w:p>
    <w:p w14:paraId="495C54C2" w14:textId="77777777" w:rsidR="00E65D55" w:rsidRPr="00B672E2" w:rsidRDefault="00E65D55" w:rsidP="00E65D55">
      <w:pPr>
        <w:ind w:left="720"/>
      </w:pPr>
      <w:r>
        <w:fldChar w:fldCharType="begin"/>
      </w:r>
      <w:r>
        <w:instrText xml:space="preserve"> DOCVARIABLE  OnsiteManager </w:instrText>
      </w:r>
      <w:r>
        <w:fldChar w:fldCharType="end"/>
      </w:r>
    </w:p>
    <w:p w14:paraId="762C7303" w14:textId="77777777" w:rsidR="00E65D55" w:rsidRPr="00B672E2" w:rsidRDefault="00E65D55" w:rsidP="00E65D55">
      <w:pPr>
        <w:ind w:left="720"/>
      </w:pPr>
      <w:r>
        <w:fldChar w:fldCharType="begin"/>
      </w:r>
      <w:r>
        <w:instrText xml:space="preserve"> DOCVARIABLE  PropertyName </w:instrText>
      </w:r>
      <w:r>
        <w:fldChar w:fldCharType="end"/>
      </w:r>
    </w:p>
    <w:p w14:paraId="22452072" w14:textId="77777777" w:rsidR="00E65D55" w:rsidRPr="00B672E2" w:rsidRDefault="00E65D55" w:rsidP="00E65D55">
      <w:pPr>
        <w:ind w:left="720"/>
      </w:pPr>
      <w:r>
        <w:fldChar w:fldCharType="begin"/>
      </w:r>
      <w:r>
        <w:instrText xml:space="preserve"> DOCVARIABLE  PropEmail </w:instrText>
      </w:r>
      <w:r>
        <w:fldChar w:fldCharType="end"/>
      </w:r>
    </w:p>
    <w:p w14:paraId="50FA6D89" w14:textId="77777777" w:rsidR="00E65D55" w:rsidRPr="00B672E2" w:rsidRDefault="00E65D55" w:rsidP="00E65D55"/>
    <w:p w14:paraId="3248FC7C" w14:textId="77777777" w:rsidR="00E65D55" w:rsidRDefault="00E65D55" w:rsidP="00E65D55">
      <w:r w:rsidRPr="00B672E2">
        <w:tab/>
        <w:t>MOR File</w:t>
      </w:r>
    </w:p>
    <w:p w14:paraId="350AE11D" w14:textId="77777777" w:rsidR="00E65D55" w:rsidRDefault="00E65D55" w:rsidP="00E65D55"/>
    <w:p w14:paraId="7D6AD49F" w14:textId="77777777" w:rsidR="00E65D55" w:rsidRPr="00B672E2" w:rsidRDefault="00E65D55" w:rsidP="00E65D55">
      <w:r>
        <w:tab/>
        <w:t>NHC Invoice</w:t>
      </w:r>
    </w:p>
    <w:p w14:paraId="25B49356" w14:textId="373D2FAC" w:rsidR="007B0B64" w:rsidRPr="00B672E2" w:rsidRDefault="007B0B64" w:rsidP="00E65D55"/>
    <w:sectPr w:rsidR="007B0B64" w:rsidRPr="00B672E2" w:rsidSect="00A0513C">
      <w:headerReference w:type="first" r:id="rId14"/>
      <w:footerReference w:type="first" r:id="rId15"/>
      <w:pgSz w:w="12240" w:h="15840" w:code="1"/>
      <w:pgMar w:top="720" w:right="1800" w:bottom="720" w:left="1800" w:header="432"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4935B" w14:textId="77777777" w:rsidR="004D4629" w:rsidRDefault="004D4629" w:rsidP="00947E10">
      <w:r>
        <w:separator/>
      </w:r>
    </w:p>
  </w:endnote>
  <w:endnote w:type="continuationSeparator" w:id="0">
    <w:p w14:paraId="25B4935C" w14:textId="77777777" w:rsidR="004D4629" w:rsidRDefault="004D4629"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4935E" w14:textId="77777777" w:rsidR="004D4629" w:rsidRDefault="004D4629" w:rsidP="00723677">
    <w:pPr>
      <w:pStyle w:val="Footer"/>
      <w:jc w:val="center"/>
    </w:pPr>
    <w:r>
      <w:rPr>
        <w:noProof/>
      </w:rPr>
      <w:drawing>
        <wp:inline distT="0" distB="0" distL="0" distR="0" wp14:anchorId="25B49361" wp14:editId="25B49362">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49359" w14:textId="77777777" w:rsidR="004D4629" w:rsidRDefault="004D4629" w:rsidP="00947E10">
      <w:r>
        <w:separator/>
      </w:r>
    </w:p>
  </w:footnote>
  <w:footnote w:type="continuationSeparator" w:id="0">
    <w:p w14:paraId="25B4935A" w14:textId="77777777" w:rsidR="004D4629" w:rsidRDefault="004D4629"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4935D" w14:textId="77777777" w:rsidR="004D4629" w:rsidRDefault="004D4629" w:rsidP="00334F45">
    <w:pPr>
      <w:pStyle w:val="Header"/>
      <w:jc w:val="center"/>
    </w:pPr>
    <w:r>
      <w:rPr>
        <w:noProof/>
      </w:rPr>
      <w:drawing>
        <wp:anchor distT="0" distB="0" distL="114300" distR="114300" simplePos="0" relativeHeight="251659264" behindDoc="1" locked="0" layoutInCell="1" allowOverlap="1" wp14:anchorId="25B4935F" wp14:editId="25B49360">
          <wp:simplePos x="0" y="0"/>
          <wp:positionH relativeFrom="margin">
            <wp:align>center</wp:align>
          </wp:positionH>
          <wp:positionV relativeFrom="paragraph">
            <wp:posOffset>-2540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36E"/>
    <w:rsid w:val="00036D70"/>
    <w:rsid w:val="0003717B"/>
    <w:rsid w:val="0004216E"/>
    <w:rsid w:val="00042943"/>
    <w:rsid w:val="000430A1"/>
    <w:rsid w:val="0004415E"/>
    <w:rsid w:val="00045D21"/>
    <w:rsid w:val="000519BD"/>
    <w:rsid w:val="000545BB"/>
    <w:rsid w:val="00055725"/>
    <w:rsid w:val="0006036B"/>
    <w:rsid w:val="00063934"/>
    <w:rsid w:val="000657AA"/>
    <w:rsid w:val="00065895"/>
    <w:rsid w:val="000727F4"/>
    <w:rsid w:val="00076795"/>
    <w:rsid w:val="00080DC6"/>
    <w:rsid w:val="00083839"/>
    <w:rsid w:val="00085622"/>
    <w:rsid w:val="00086519"/>
    <w:rsid w:val="0008671F"/>
    <w:rsid w:val="00093DE9"/>
    <w:rsid w:val="00095860"/>
    <w:rsid w:val="00096637"/>
    <w:rsid w:val="000969D8"/>
    <w:rsid w:val="00096CD9"/>
    <w:rsid w:val="000975AA"/>
    <w:rsid w:val="000976A2"/>
    <w:rsid w:val="000A0679"/>
    <w:rsid w:val="000A0F03"/>
    <w:rsid w:val="000A30D7"/>
    <w:rsid w:val="000A3F51"/>
    <w:rsid w:val="000A5A1B"/>
    <w:rsid w:val="000B30F2"/>
    <w:rsid w:val="000B388F"/>
    <w:rsid w:val="000B3C46"/>
    <w:rsid w:val="000B5BCA"/>
    <w:rsid w:val="000C0225"/>
    <w:rsid w:val="000C1999"/>
    <w:rsid w:val="000C265A"/>
    <w:rsid w:val="000C35C5"/>
    <w:rsid w:val="000C36DF"/>
    <w:rsid w:val="000C4693"/>
    <w:rsid w:val="000C64A5"/>
    <w:rsid w:val="000C6795"/>
    <w:rsid w:val="000D0053"/>
    <w:rsid w:val="000D02DD"/>
    <w:rsid w:val="000D1C3D"/>
    <w:rsid w:val="000D38CA"/>
    <w:rsid w:val="000D59D8"/>
    <w:rsid w:val="000D61C1"/>
    <w:rsid w:val="000E3A3A"/>
    <w:rsid w:val="000E58C8"/>
    <w:rsid w:val="000E6A2A"/>
    <w:rsid w:val="000F029B"/>
    <w:rsid w:val="000F0C61"/>
    <w:rsid w:val="000F50F8"/>
    <w:rsid w:val="00103B85"/>
    <w:rsid w:val="00111EDD"/>
    <w:rsid w:val="0011287E"/>
    <w:rsid w:val="00112F64"/>
    <w:rsid w:val="00113CBB"/>
    <w:rsid w:val="00116CE6"/>
    <w:rsid w:val="001213D0"/>
    <w:rsid w:val="001246DA"/>
    <w:rsid w:val="00125424"/>
    <w:rsid w:val="00130CEA"/>
    <w:rsid w:val="001317DE"/>
    <w:rsid w:val="0013525E"/>
    <w:rsid w:val="00136E2A"/>
    <w:rsid w:val="001377AF"/>
    <w:rsid w:val="001416B4"/>
    <w:rsid w:val="00141915"/>
    <w:rsid w:val="00143218"/>
    <w:rsid w:val="00150E1F"/>
    <w:rsid w:val="001515B4"/>
    <w:rsid w:val="00152A0F"/>
    <w:rsid w:val="001639E8"/>
    <w:rsid w:val="00166BE4"/>
    <w:rsid w:val="00167B04"/>
    <w:rsid w:val="00167F1B"/>
    <w:rsid w:val="0017001E"/>
    <w:rsid w:val="0017432A"/>
    <w:rsid w:val="0017493C"/>
    <w:rsid w:val="001813BF"/>
    <w:rsid w:val="00183096"/>
    <w:rsid w:val="00183910"/>
    <w:rsid w:val="0019274F"/>
    <w:rsid w:val="00195D25"/>
    <w:rsid w:val="00197D71"/>
    <w:rsid w:val="001A680D"/>
    <w:rsid w:val="001B29A9"/>
    <w:rsid w:val="001B46A1"/>
    <w:rsid w:val="001B4F74"/>
    <w:rsid w:val="001B5193"/>
    <w:rsid w:val="001B51A7"/>
    <w:rsid w:val="001B51EF"/>
    <w:rsid w:val="001C191D"/>
    <w:rsid w:val="001C3E85"/>
    <w:rsid w:val="001C46B8"/>
    <w:rsid w:val="001C49B6"/>
    <w:rsid w:val="001D0E23"/>
    <w:rsid w:val="001D7108"/>
    <w:rsid w:val="001D738B"/>
    <w:rsid w:val="001D7BE1"/>
    <w:rsid w:val="001E1538"/>
    <w:rsid w:val="001E411D"/>
    <w:rsid w:val="001E623F"/>
    <w:rsid w:val="001E7F45"/>
    <w:rsid w:val="001F093C"/>
    <w:rsid w:val="001F0AAA"/>
    <w:rsid w:val="001F3FAA"/>
    <w:rsid w:val="001F67AC"/>
    <w:rsid w:val="001F77D3"/>
    <w:rsid w:val="001F7A2D"/>
    <w:rsid w:val="001F7E9D"/>
    <w:rsid w:val="0020028E"/>
    <w:rsid w:val="0020063E"/>
    <w:rsid w:val="00201326"/>
    <w:rsid w:val="00201971"/>
    <w:rsid w:val="00202EB8"/>
    <w:rsid w:val="002071C7"/>
    <w:rsid w:val="00207EAC"/>
    <w:rsid w:val="002101DC"/>
    <w:rsid w:val="00212AB6"/>
    <w:rsid w:val="002162DD"/>
    <w:rsid w:val="002230A6"/>
    <w:rsid w:val="002238F8"/>
    <w:rsid w:val="002239E2"/>
    <w:rsid w:val="002266B1"/>
    <w:rsid w:val="00230DAC"/>
    <w:rsid w:val="00231006"/>
    <w:rsid w:val="002317EC"/>
    <w:rsid w:val="002334E8"/>
    <w:rsid w:val="00233EE4"/>
    <w:rsid w:val="00240A5A"/>
    <w:rsid w:val="002435C0"/>
    <w:rsid w:val="002440C9"/>
    <w:rsid w:val="002453EF"/>
    <w:rsid w:val="002460B9"/>
    <w:rsid w:val="0024699F"/>
    <w:rsid w:val="002516AC"/>
    <w:rsid w:val="002519DD"/>
    <w:rsid w:val="00255EBE"/>
    <w:rsid w:val="00256361"/>
    <w:rsid w:val="002606D4"/>
    <w:rsid w:val="002608AE"/>
    <w:rsid w:val="0026230A"/>
    <w:rsid w:val="002628FD"/>
    <w:rsid w:val="00262D95"/>
    <w:rsid w:val="00263239"/>
    <w:rsid w:val="002714EB"/>
    <w:rsid w:val="002729AE"/>
    <w:rsid w:val="002752DF"/>
    <w:rsid w:val="002766F6"/>
    <w:rsid w:val="002770D9"/>
    <w:rsid w:val="00277413"/>
    <w:rsid w:val="00281F7C"/>
    <w:rsid w:val="002823B1"/>
    <w:rsid w:val="00284257"/>
    <w:rsid w:val="00284D89"/>
    <w:rsid w:val="00285A8C"/>
    <w:rsid w:val="00285EED"/>
    <w:rsid w:val="002869CD"/>
    <w:rsid w:val="0028705F"/>
    <w:rsid w:val="00291853"/>
    <w:rsid w:val="00295048"/>
    <w:rsid w:val="00297F21"/>
    <w:rsid w:val="002A2DE5"/>
    <w:rsid w:val="002A3B9E"/>
    <w:rsid w:val="002A7771"/>
    <w:rsid w:val="002B08DD"/>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75DB"/>
    <w:rsid w:val="002F1595"/>
    <w:rsid w:val="002F4D03"/>
    <w:rsid w:val="002F6017"/>
    <w:rsid w:val="002F7048"/>
    <w:rsid w:val="002F7457"/>
    <w:rsid w:val="002F7E4E"/>
    <w:rsid w:val="00305D00"/>
    <w:rsid w:val="00306472"/>
    <w:rsid w:val="0031395D"/>
    <w:rsid w:val="00313FF1"/>
    <w:rsid w:val="00317847"/>
    <w:rsid w:val="00324492"/>
    <w:rsid w:val="00327089"/>
    <w:rsid w:val="003306E0"/>
    <w:rsid w:val="00334F45"/>
    <w:rsid w:val="00336A74"/>
    <w:rsid w:val="00337984"/>
    <w:rsid w:val="003427DC"/>
    <w:rsid w:val="00346CC1"/>
    <w:rsid w:val="00347116"/>
    <w:rsid w:val="00347670"/>
    <w:rsid w:val="0035180D"/>
    <w:rsid w:val="00352D23"/>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629"/>
    <w:rsid w:val="003C19C4"/>
    <w:rsid w:val="003C2C4A"/>
    <w:rsid w:val="003C2EA4"/>
    <w:rsid w:val="003D0542"/>
    <w:rsid w:val="003D2EBF"/>
    <w:rsid w:val="003D6685"/>
    <w:rsid w:val="003D7535"/>
    <w:rsid w:val="003E3431"/>
    <w:rsid w:val="003F1047"/>
    <w:rsid w:val="003F5794"/>
    <w:rsid w:val="003F5F66"/>
    <w:rsid w:val="00400041"/>
    <w:rsid w:val="004007C8"/>
    <w:rsid w:val="00400CCB"/>
    <w:rsid w:val="004010F3"/>
    <w:rsid w:val="0040208D"/>
    <w:rsid w:val="00407714"/>
    <w:rsid w:val="0040797F"/>
    <w:rsid w:val="00410575"/>
    <w:rsid w:val="004107C6"/>
    <w:rsid w:val="00412159"/>
    <w:rsid w:val="00415FA8"/>
    <w:rsid w:val="00420CA0"/>
    <w:rsid w:val="004212C7"/>
    <w:rsid w:val="00424830"/>
    <w:rsid w:val="004250D1"/>
    <w:rsid w:val="0042526F"/>
    <w:rsid w:val="00425A52"/>
    <w:rsid w:val="00426F2B"/>
    <w:rsid w:val="00433472"/>
    <w:rsid w:val="00433FEB"/>
    <w:rsid w:val="0043447E"/>
    <w:rsid w:val="004345BC"/>
    <w:rsid w:val="00437FC1"/>
    <w:rsid w:val="0044114C"/>
    <w:rsid w:val="00441426"/>
    <w:rsid w:val="00450128"/>
    <w:rsid w:val="004501DD"/>
    <w:rsid w:val="00451494"/>
    <w:rsid w:val="00451EDA"/>
    <w:rsid w:val="004526E8"/>
    <w:rsid w:val="00452E29"/>
    <w:rsid w:val="00453A29"/>
    <w:rsid w:val="00455602"/>
    <w:rsid w:val="00455F1F"/>
    <w:rsid w:val="00455FBD"/>
    <w:rsid w:val="00463E44"/>
    <w:rsid w:val="00470B95"/>
    <w:rsid w:val="00471CC8"/>
    <w:rsid w:val="004726D2"/>
    <w:rsid w:val="004738A2"/>
    <w:rsid w:val="00474B8D"/>
    <w:rsid w:val="004764DA"/>
    <w:rsid w:val="00477A53"/>
    <w:rsid w:val="00477E6B"/>
    <w:rsid w:val="004815B5"/>
    <w:rsid w:val="0048376A"/>
    <w:rsid w:val="00485EF5"/>
    <w:rsid w:val="004921D5"/>
    <w:rsid w:val="00492833"/>
    <w:rsid w:val="004952F2"/>
    <w:rsid w:val="004A1F4E"/>
    <w:rsid w:val="004A2014"/>
    <w:rsid w:val="004A2AA0"/>
    <w:rsid w:val="004A542F"/>
    <w:rsid w:val="004B178D"/>
    <w:rsid w:val="004B3EC8"/>
    <w:rsid w:val="004B76BF"/>
    <w:rsid w:val="004C2139"/>
    <w:rsid w:val="004C4DE9"/>
    <w:rsid w:val="004C5D93"/>
    <w:rsid w:val="004C7B4B"/>
    <w:rsid w:val="004D0050"/>
    <w:rsid w:val="004D281A"/>
    <w:rsid w:val="004D4629"/>
    <w:rsid w:val="004D4BDF"/>
    <w:rsid w:val="004E3F87"/>
    <w:rsid w:val="004E54A0"/>
    <w:rsid w:val="004E5A2D"/>
    <w:rsid w:val="004F0703"/>
    <w:rsid w:val="004F0DD3"/>
    <w:rsid w:val="004F2153"/>
    <w:rsid w:val="004F25F8"/>
    <w:rsid w:val="004F2DBE"/>
    <w:rsid w:val="004F2FCF"/>
    <w:rsid w:val="004F42B8"/>
    <w:rsid w:val="004F43AB"/>
    <w:rsid w:val="004F4412"/>
    <w:rsid w:val="004F4ACC"/>
    <w:rsid w:val="004F4D35"/>
    <w:rsid w:val="004F52D7"/>
    <w:rsid w:val="004F5B6D"/>
    <w:rsid w:val="004F70C7"/>
    <w:rsid w:val="00500A11"/>
    <w:rsid w:val="00504279"/>
    <w:rsid w:val="00505E79"/>
    <w:rsid w:val="005106D4"/>
    <w:rsid w:val="00513C85"/>
    <w:rsid w:val="0051425B"/>
    <w:rsid w:val="00516058"/>
    <w:rsid w:val="005172C0"/>
    <w:rsid w:val="0052185C"/>
    <w:rsid w:val="005232C2"/>
    <w:rsid w:val="00523825"/>
    <w:rsid w:val="00524272"/>
    <w:rsid w:val="00531B85"/>
    <w:rsid w:val="00534EBE"/>
    <w:rsid w:val="00535A6A"/>
    <w:rsid w:val="00535D67"/>
    <w:rsid w:val="005365FA"/>
    <w:rsid w:val="0053675B"/>
    <w:rsid w:val="00541CC8"/>
    <w:rsid w:val="00544202"/>
    <w:rsid w:val="00546082"/>
    <w:rsid w:val="005474D8"/>
    <w:rsid w:val="0054753F"/>
    <w:rsid w:val="00547FEF"/>
    <w:rsid w:val="005502A6"/>
    <w:rsid w:val="00550722"/>
    <w:rsid w:val="00550E78"/>
    <w:rsid w:val="00550F3B"/>
    <w:rsid w:val="00551588"/>
    <w:rsid w:val="00551D35"/>
    <w:rsid w:val="00552043"/>
    <w:rsid w:val="00554BFD"/>
    <w:rsid w:val="00560756"/>
    <w:rsid w:val="00563E48"/>
    <w:rsid w:val="00566F1E"/>
    <w:rsid w:val="00570EBC"/>
    <w:rsid w:val="005733C0"/>
    <w:rsid w:val="00574471"/>
    <w:rsid w:val="005756C8"/>
    <w:rsid w:val="00575851"/>
    <w:rsid w:val="00577434"/>
    <w:rsid w:val="0058081A"/>
    <w:rsid w:val="0058164A"/>
    <w:rsid w:val="00583CCC"/>
    <w:rsid w:val="00584409"/>
    <w:rsid w:val="0058455F"/>
    <w:rsid w:val="00585FF7"/>
    <w:rsid w:val="005916F4"/>
    <w:rsid w:val="00591B06"/>
    <w:rsid w:val="005937B3"/>
    <w:rsid w:val="0059529D"/>
    <w:rsid w:val="005A0274"/>
    <w:rsid w:val="005A230A"/>
    <w:rsid w:val="005A397F"/>
    <w:rsid w:val="005A4A55"/>
    <w:rsid w:val="005A64B7"/>
    <w:rsid w:val="005A7962"/>
    <w:rsid w:val="005B4C73"/>
    <w:rsid w:val="005B7573"/>
    <w:rsid w:val="005C030A"/>
    <w:rsid w:val="005C0A31"/>
    <w:rsid w:val="005C0E8B"/>
    <w:rsid w:val="005C2DF2"/>
    <w:rsid w:val="005C3EEE"/>
    <w:rsid w:val="005C4DCC"/>
    <w:rsid w:val="005D17E7"/>
    <w:rsid w:val="005D1B35"/>
    <w:rsid w:val="005D1CBE"/>
    <w:rsid w:val="005D2BFC"/>
    <w:rsid w:val="005D3376"/>
    <w:rsid w:val="005E0138"/>
    <w:rsid w:val="005E03BA"/>
    <w:rsid w:val="005E39C4"/>
    <w:rsid w:val="005E417B"/>
    <w:rsid w:val="005E6429"/>
    <w:rsid w:val="005E7BA0"/>
    <w:rsid w:val="005E7F2E"/>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404D"/>
    <w:rsid w:val="0065553B"/>
    <w:rsid w:val="006579EB"/>
    <w:rsid w:val="0066231B"/>
    <w:rsid w:val="00662BBD"/>
    <w:rsid w:val="0066441F"/>
    <w:rsid w:val="006666EA"/>
    <w:rsid w:val="006715EC"/>
    <w:rsid w:val="00673A03"/>
    <w:rsid w:val="00674E62"/>
    <w:rsid w:val="00675B6C"/>
    <w:rsid w:val="00675DFA"/>
    <w:rsid w:val="00682AEF"/>
    <w:rsid w:val="00685A42"/>
    <w:rsid w:val="00691151"/>
    <w:rsid w:val="006935FD"/>
    <w:rsid w:val="00693968"/>
    <w:rsid w:val="006975DB"/>
    <w:rsid w:val="006A06AF"/>
    <w:rsid w:val="006A0E6E"/>
    <w:rsid w:val="006A2705"/>
    <w:rsid w:val="006A3381"/>
    <w:rsid w:val="006B01E8"/>
    <w:rsid w:val="006B1609"/>
    <w:rsid w:val="006B20BD"/>
    <w:rsid w:val="006B23C7"/>
    <w:rsid w:val="006B2D35"/>
    <w:rsid w:val="006B435D"/>
    <w:rsid w:val="006B4BEB"/>
    <w:rsid w:val="006B5E65"/>
    <w:rsid w:val="006C1523"/>
    <w:rsid w:val="006C1CE2"/>
    <w:rsid w:val="006C1DD3"/>
    <w:rsid w:val="006C60A7"/>
    <w:rsid w:val="006D183D"/>
    <w:rsid w:val="006D29A9"/>
    <w:rsid w:val="006D56E7"/>
    <w:rsid w:val="006D7A46"/>
    <w:rsid w:val="006E06B2"/>
    <w:rsid w:val="006E380A"/>
    <w:rsid w:val="006E46CC"/>
    <w:rsid w:val="006E521C"/>
    <w:rsid w:val="006E5DA9"/>
    <w:rsid w:val="006F27E2"/>
    <w:rsid w:val="006F5075"/>
    <w:rsid w:val="00700433"/>
    <w:rsid w:val="00704FDE"/>
    <w:rsid w:val="007050B8"/>
    <w:rsid w:val="0070583E"/>
    <w:rsid w:val="007074A4"/>
    <w:rsid w:val="007171CF"/>
    <w:rsid w:val="007206C6"/>
    <w:rsid w:val="00723677"/>
    <w:rsid w:val="00724607"/>
    <w:rsid w:val="007253BD"/>
    <w:rsid w:val="007273FE"/>
    <w:rsid w:val="0073075C"/>
    <w:rsid w:val="007324EE"/>
    <w:rsid w:val="00732F6A"/>
    <w:rsid w:val="00733882"/>
    <w:rsid w:val="00734B72"/>
    <w:rsid w:val="00734C85"/>
    <w:rsid w:val="00743583"/>
    <w:rsid w:val="007512E4"/>
    <w:rsid w:val="00751E07"/>
    <w:rsid w:val="007531B4"/>
    <w:rsid w:val="007544A7"/>
    <w:rsid w:val="007549F7"/>
    <w:rsid w:val="00755C4A"/>
    <w:rsid w:val="00756A3A"/>
    <w:rsid w:val="00757761"/>
    <w:rsid w:val="007627C9"/>
    <w:rsid w:val="00763AEE"/>
    <w:rsid w:val="00764917"/>
    <w:rsid w:val="00770D67"/>
    <w:rsid w:val="00772851"/>
    <w:rsid w:val="0077497F"/>
    <w:rsid w:val="00774DD2"/>
    <w:rsid w:val="00777567"/>
    <w:rsid w:val="007800C1"/>
    <w:rsid w:val="00780504"/>
    <w:rsid w:val="007806B8"/>
    <w:rsid w:val="00782B64"/>
    <w:rsid w:val="00782FE1"/>
    <w:rsid w:val="00783630"/>
    <w:rsid w:val="00785F05"/>
    <w:rsid w:val="00792F0F"/>
    <w:rsid w:val="00793BD4"/>
    <w:rsid w:val="0079530E"/>
    <w:rsid w:val="007A05AE"/>
    <w:rsid w:val="007A2CF0"/>
    <w:rsid w:val="007A3A58"/>
    <w:rsid w:val="007A5CE8"/>
    <w:rsid w:val="007A5DC0"/>
    <w:rsid w:val="007A5DF1"/>
    <w:rsid w:val="007B0B64"/>
    <w:rsid w:val="007B5713"/>
    <w:rsid w:val="007B7C6E"/>
    <w:rsid w:val="007C7641"/>
    <w:rsid w:val="007D1588"/>
    <w:rsid w:val="007D1D86"/>
    <w:rsid w:val="007D26C6"/>
    <w:rsid w:val="007D3F16"/>
    <w:rsid w:val="007D47FB"/>
    <w:rsid w:val="007D702F"/>
    <w:rsid w:val="007E1A99"/>
    <w:rsid w:val="007E26CC"/>
    <w:rsid w:val="007F6BFC"/>
    <w:rsid w:val="007F7176"/>
    <w:rsid w:val="00802339"/>
    <w:rsid w:val="0080688F"/>
    <w:rsid w:val="0081040C"/>
    <w:rsid w:val="008158D8"/>
    <w:rsid w:val="008166B1"/>
    <w:rsid w:val="00817E09"/>
    <w:rsid w:val="00833127"/>
    <w:rsid w:val="00833A73"/>
    <w:rsid w:val="008349D1"/>
    <w:rsid w:val="00835A6C"/>
    <w:rsid w:val="00835E9E"/>
    <w:rsid w:val="0083659C"/>
    <w:rsid w:val="00840D35"/>
    <w:rsid w:val="008417C0"/>
    <w:rsid w:val="00842541"/>
    <w:rsid w:val="0084634F"/>
    <w:rsid w:val="00847076"/>
    <w:rsid w:val="00847A0D"/>
    <w:rsid w:val="008509FF"/>
    <w:rsid w:val="00851848"/>
    <w:rsid w:val="00852697"/>
    <w:rsid w:val="00852C1C"/>
    <w:rsid w:val="00852D45"/>
    <w:rsid w:val="00852EF5"/>
    <w:rsid w:val="00853B07"/>
    <w:rsid w:val="008555F6"/>
    <w:rsid w:val="008577C8"/>
    <w:rsid w:val="00866DAC"/>
    <w:rsid w:val="00867670"/>
    <w:rsid w:val="008711F9"/>
    <w:rsid w:val="008735E5"/>
    <w:rsid w:val="00873CAD"/>
    <w:rsid w:val="00874E98"/>
    <w:rsid w:val="0087756D"/>
    <w:rsid w:val="008814E7"/>
    <w:rsid w:val="0088154D"/>
    <w:rsid w:val="00883333"/>
    <w:rsid w:val="008833BF"/>
    <w:rsid w:val="00891B51"/>
    <w:rsid w:val="0089414E"/>
    <w:rsid w:val="00895E7E"/>
    <w:rsid w:val="008A0659"/>
    <w:rsid w:val="008A07A2"/>
    <w:rsid w:val="008A6BBC"/>
    <w:rsid w:val="008A7906"/>
    <w:rsid w:val="008B11D7"/>
    <w:rsid w:val="008B1C88"/>
    <w:rsid w:val="008B38AE"/>
    <w:rsid w:val="008B3BCF"/>
    <w:rsid w:val="008C0A64"/>
    <w:rsid w:val="008C135E"/>
    <w:rsid w:val="008C22DB"/>
    <w:rsid w:val="008C2B84"/>
    <w:rsid w:val="008C58C5"/>
    <w:rsid w:val="008C7F7C"/>
    <w:rsid w:val="008C7FB1"/>
    <w:rsid w:val="008D1EAB"/>
    <w:rsid w:val="008D5DEF"/>
    <w:rsid w:val="008D6E75"/>
    <w:rsid w:val="008E1522"/>
    <w:rsid w:val="008F31B0"/>
    <w:rsid w:val="008F3AB2"/>
    <w:rsid w:val="008F468B"/>
    <w:rsid w:val="008F6225"/>
    <w:rsid w:val="0090041D"/>
    <w:rsid w:val="00903BD8"/>
    <w:rsid w:val="00905BBD"/>
    <w:rsid w:val="009121EE"/>
    <w:rsid w:val="00912B13"/>
    <w:rsid w:val="009136E0"/>
    <w:rsid w:val="00914014"/>
    <w:rsid w:val="00915771"/>
    <w:rsid w:val="00920377"/>
    <w:rsid w:val="00921AA9"/>
    <w:rsid w:val="00922CDA"/>
    <w:rsid w:val="00930E09"/>
    <w:rsid w:val="00930FD3"/>
    <w:rsid w:val="009322B9"/>
    <w:rsid w:val="009338AB"/>
    <w:rsid w:val="0093595F"/>
    <w:rsid w:val="0093597F"/>
    <w:rsid w:val="0094724F"/>
    <w:rsid w:val="00947BE1"/>
    <w:rsid w:val="00947E10"/>
    <w:rsid w:val="00952129"/>
    <w:rsid w:val="00953210"/>
    <w:rsid w:val="00954A95"/>
    <w:rsid w:val="00955716"/>
    <w:rsid w:val="00955E9D"/>
    <w:rsid w:val="009563B4"/>
    <w:rsid w:val="00956F3B"/>
    <w:rsid w:val="00957B99"/>
    <w:rsid w:val="009614B1"/>
    <w:rsid w:val="009666FF"/>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3D2E"/>
    <w:rsid w:val="009B2A21"/>
    <w:rsid w:val="009B2EDE"/>
    <w:rsid w:val="009B31A3"/>
    <w:rsid w:val="009B5616"/>
    <w:rsid w:val="009B66E3"/>
    <w:rsid w:val="009B731C"/>
    <w:rsid w:val="009B7616"/>
    <w:rsid w:val="009C529F"/>
    <w:rsid w:val="009C551D"/>
    <w:rsid w:val="009C5E9B"/>
    <w:rsid w:val="009C6459"/>
    <w:rsid w:val="009C6D99"/>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513C"/>
    <w:rsid w:val="00A0699B"/>
    <w:rsid w:val="00A10DDF"/>
    <w:rsid w:val="00A10FAC"/>
    <w:rsid w:val="00A1131C"/>
    <w:rsid w:val="00A17BA3"/>
    <w:rsid w:val="00A222D7"/>
    <w:rsid w:val="00A2593B"/>
    <w:rsid w:val="00A266EC"/>
    <w:rsid w:val="00A26D45"/>
    <w:rsid w:val="00A3179A"/>
    <w:rsid w:val="00A31B17"/>
    <w:rsid w:val="00A35C3D"/>
    <w:rsid w:val="00A364E5"/>
    <w:rsid w:val="00A37F39"/>
    <w:rsid w:val="00A411FB"/>
    <w:rsid w:val="00A4143E"/>
    <w:rsid w:val="00A43594"/>
    <w:rsid w:val="00A44367"/>
    <w:rsid w:val="00A44CD5"/>
    <w:rsid w:val="00A465B3"/>
    <w:rsid w:val="00A47CF8"/>
    <w:rsid w:val="00A54BBB"/>
    <w:rsid w:val="00A54F06"/>
    <w:rsid w:val="00A57486"/>
    <w:rsid w:val="00A575C0"/>
    <w:rsid w:val="00A617A4"/>
    <w:rsid w:val="00A70F35"/>
    <w:rsid w:val="00A71542"/>
    <w:rsid w:val="00A719D4"/>
    <w:rsid w:val="00A7350B"/>
    <w:rsid w:val="00A7532B"/>
    <w:rsid w:val="00A76336"/>
    <w:rsid w:val="00A76C81"/>
    <w:rsid w:val="00A76D1D"/>
    <w:rsid w:val="00A821A0"/>
    <w:rsid w:val="00A84C67"/>
    <w:rsid w:val="00A8749E"/>
    <w:rsid w:val="00A87514"/>
    <w:rsid w:val="00A9282C"/>
    <w:rsid w:val="00A96AD4"/>
    <w:rsid w:val="00AA09EE"/>
    <w:rsid w:val="00AA2F1F"/>
    <w:rsid w:val="00AA416E"/>
    <w:rsid w:val="00AA4A73"/>
    <w:rsid w:val="00AA61E1"/>
    <w:rsid w:val="00AA62DB"/>
    <w:rsid w:val="00AB2E45"/>
    <w:rsid w:val="00AB497C"/>
    <w:rsid w:val="00AC1AE3"/>
    <w:rsid w:val="00AC3565"/>
    <w:rsid w:val="00AC3B58"/>
    <w:rsid w:val="00AC3F3B"/>
    <w:rsid w:val="00AC4317"/>
    <w:rsid w:val="00AC4866"/>
    <w:rsid w:val="00AC6433"/>
    <w:rsid w:val="00AC6565"/>
    <w:rsid w:val="00AD15A3"/>
    <w:rsid w:val="00AD1CED"/>
    <w:rsid w:val="00AD49B5"/>
    <w:rsid w:val="00AD6ECF"/>
    <w:rsid w:val="00AD79AB"/>
    <w:rsid w:val="00AE0FB2"/>
    <w:rsid w:val="00AE4F57"/>
    <w:rsid w:val="00AF35FA"/>
    <w:rsid w:val="00AF398A"/>
    <w:rsid w:val="00AF4078"/>
    <w:rsid w:val="00AF7372"/>
    <w:rsid w:val="00AF76B4"/>
    <w:rsid w:val="00AF7B05"/>
    <w:rsid w:val="00B051FB"/>
    <w:rsid w:val="00B102A8"/>
    <w:rsid w:val="00B11606"/>
    <w:rsid w:val="00B13DF2"/>
    <w:rsid w:val="00B1496D"/>
    <w:rsid w:val="00B229D6"/>
    <w:rsid w:val="00B278AE"/>
    <w:rsid w:val="00B27B2C"/>
    <w:rsid w:val="00B30CE1"/>
    <w:rsid w:val="00B31DF7"/>
    <w:rsid w:val="00B32538"/>
    <w:rsid w:val="00B343AB"/>
    <w:rsid w:val="00B34630"/>
    <w:rsid w:val="00B368A3"/>
    <w:rsid w:val="00B37A7B"/>
    <w:rsid w:val="00B40A27"/>
    <w:rsid w:val="00B44BA9"/>
    <w:rsid w:val="00B471B8"/>
    <w:rsid w:val="00B51190"/>
    <w:rsid w:val="00B57021"/>
    <w:rsid w:val="00B577D9"/>
    <w:rsid w:val="00B60A96"/>
    <w:rsid w:val="00B628D9"/>
    <w:rsid w:val="00B63326"/>
    <w:rsid w:val="00B6600C"/>
    <w:rsid w:val="00B6656B"/>
    <w:rsid w:val="00B66C28"/>
    <w:rsid w:val="00B672E2"/>
    <w:rsid w:val="00B706BC"/>
    <w:rsid w:val="00B71372"/>
    <w:rsid w:val="00B72231"/>
    <w:rsid w:val="00B73C56"/>
    <w:rsid w:val="00B742B8"/>
    <w:rsid w:val="00B777F9"/>
    <w:rsid w:val="00B80B21"/>
    <w:rsid w:val="00B816AD"/>
    <w:rsid w:val="00B8262A"/>
    <w:rsid w:val="00B853AC"/>
    <w:rsid w:val="00B86CBE"/>
    <w:rsid w:val="00B90C1A"/>
    <w:rsid w:val="00B94F4E"/>
    <w:rsid w:val="00B95DCD"/>
    <w:rsid w:val="00BA45B1"/>
    <w:rsid w:val="00BA508F"/>
    <w:rsid w:val="00BB3764"/>
    <w:rsid w:val="00BB58BD"/>
    <w:rsid w:val="00BB7706"/>
    <w:rsid w:val="00BB7C95"/>
    <w:rsid w:val="00BC001B"/>
    <w:rsid w:val="00BC0867"/>
    <w:rsid w:val="00BC66C7"/>
    <w:rsid w:val="00BD0A2C"/>
    <w:rsid w:val="00BD24D3"/>
    <w:rsid w:val="00BD39C7"/>
    <w:rsid w:val="00BD44D7"/>
    <w:rsid w:val="00BD4867"/>
    <w:rsid w:val="00BD5CCE"/>
    <w:rsid w:val="00BD6B8D"/>
    <w:rsid w:val="00BE0291"/>
    <w:rsid w:val="00BE2D5E"/>
    <w:rsid w:val="00BE41A4"/>
    <w:rsid w:val="00BE57EB"/>
    <w:rsid w:val="00BE68A3"/>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1D3A"/>
    <w:rsid w:val="00C54F7C"/>
    <w:rsid w:val="00C55883"/>
    <w:rsid w:val="00C65655"/>
    <w:rsid w:val="00C70342"/>
    <w:rsid w:val="00C711A7"/>
    <w:rsid w:val="00C712EE"/>
    <w:rsid w:val="00C73F8F"/>
    <w:rsid w:val="00C750C9"/>
    <w:rsid w:val="00C76168"/>
    <w:rsid w:val="00C8089B"/>
    <w:rsid w:val="00C83A03"/>
    <w:rsid w:val="00C8518A"/>
    <w:rsid w:val="00CA0911"/>
    <w:rsid w:val="00CA1A2A"/>
    <w:rsid w:val="00CA2C3C"/>
    <w:rsid w:val="00CA30D1"/>
    <w:rsid w:val="00CA3FCC"/>
    <w:rsid w:val="00CA7AA2"/>
    <w:rsid w:val="00CB0094"/>
    <w:rsid w:val="00CB0E5C"/>
    <w:rsid w:val="00CB18AB"/>
    <w:rsid w:val="00CB2A78"/>
    <w:rsid w:val="00CB4A91"/>
    <w:rsid w:val="00CB5E6E"/>
    <w:rsid w:val="00CC32B1"/>
    <w:rsid w:val="00CC4979"/>
    <w:rsid w:val="00CD1411"/>
    <w:rsid w:val="00CD23B8"/>
    <w:rsid w:val="00CD43F1"/>
    <w:rsid w:val="00CD5616"/>
    <w:rsid w:val="00CD6418"/>
    <w:rsid w:val="00CD70C6"/>
    <w:rsid w:val="00CE2962"/>
    <w:rsid w:val="00CF1677"/>
    <w:rsid w:val="00CF1F04"/>
    <w:rsid w:val="00CF2269"/>
    <w:rsid w:val="00CF4037"/>
    <w:rsid w:val="00CF5316"/>
    <w:rsid w:val="00CF5850"/>
    <w:rsid w:val="00CF5D57"/>
    <w:rsid w:val="00CF5ED7"/>
    <w:rsid w:val="00D02A4D"/>
    <w:rsid w:val="00D06F07"/>
    <w:rsid w:val="00D10669"/>
    <w:rsid w:val="00D12D56"/>
    <w:rsid w:val="00D13F77"/>
    <w:rsid w:val="00D220CD"/>
    <w:rsid w:val="00D24A82"/>
    <w:rsid w:val="00D30E3D"/>
    <w:rsid w:val="00D310B0"/>
    <w:rsid w:val="00D32205"/>
    <w:rsid w:val="00D34894"/>
    <w:rsid w:val="00D35237"/>
    <w:rsid w:val="00D36DF6"/>
    <w:rsid w:val="00D40F32"/>
    <w:rsid w:val="00D44B63"/>
    <w:rsid w:val="00D51E02"/>
    <w:rsid w:val="00D5201E"/>
    <w:rsid w:val="00D55670"/>
    <w:rsid w:val="00D570BB"/>
    <w:rsid w:val="00D62D8F"/>
    <w:rsid w:val="00D65C6E"/>
    <w:rsid w:val="00D664B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1179"/>
    <w:rsid w:val="00DA11B8"/>
    <w:rsid w:val="00DA2ADC"/>
    <w:rsid w:val="00DA3965"/>
    <w:rsid w:val="00DA7F27"/>
    <w:rsid w:val="00DB40AA"/>
    <w:rsid w:val="00DB4D75"/>
    <w:rsid w:val="00DC0363"/>
    <w:rsid w:val="00DC2DAF"/>
    <w:rsid w:val="00DC3061"/>
    <w:rsid w:val="00DC3D41"/>
    <w:rsid w:val="00DC4B26"/>
    <w:rsid w:val="00DC5880"/>
    <w:rsid w:val="00DC749B"/>
    <w:rsid w:val="00DD170F"/>
    <w:rsid w:val="00DD3067"/>
    <w:rsid w:val="00DE1B88"/>
    <w:rsid w:val="00DE21F5"/>
    <w:rsid w:val="00DE35C5"/>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788"/>
    <w:rsid w:val="00E2102E"/>
    <w:rsid w:val="00E24C99"/>
    <w:rsid w:val="00E24FD3"/>
    <w:rsid w:val="00E266E0"/>
    <w:rsid w:val="00E279BC"/>
    <w:rsid w:val="00E27E66"/>
    <w:rsid w:val="00E3052B"/>
    <w:rsid w:val="00E3689A"/>
    <w:rsid w:val="00E4061F"/>
    <w:rsid w:val="00E41111"/>
    <w:rsid w:val="00E4373A"/>
    <w:rsid w:val="00E44439"/>
    <w:rsid w:val="00E44FBE"/>
    <w:rsid w:val="00E46704"/>
    <w:rsid w:val="00E51E17"/>
    <w:rsid w:val="00E52B40"/>
    <w:rsid w:val="00E52D2D"/>
    <w:rsid w:val="00E53991"/>
    <w:rsid w:val="00E53D00"/>
    <w:rsid w:val="00E65D55"/>
    <w:rsid w:val="00E668BD"/>
    <w:rsid w:val="00E66E43"/>
    <w:rsid w:val="00E73C7D"/>
    <w:rsid w:val="00E75265"/>
    <w:rsid w:val="00E76B31"/>
    <w:rsid w:val="00E83834"/>
    <w:rsid w:val="00E83B1B"/>
    <w:rsid w:val="00E843D1"/>
    <w:rsid w:val="00E90E4F"/>
    <w:rsid w:val="00E9515C"/>
    <w:rsid w:val="00EA1464"/>
    <w:rsid w:val="00EA576F"/>
    <w:rsid w:val="00EA6747"/>
    <w:rsid w:val="00EA7B24"/>
    <w:rsid w:val="00EB10C0"/>
    <w:rsid w:val="00EB1B7F"/>
    <w:rsid w:val="00EB4DA0"/>
    <w:rsid w:val="00EC1B06"/>
    <w:rsid w:val="00EC308F"/>
    <w:rsid w:val="00EC37EC"/>
    <w:rsid w:val="00ED072E"/>
    <w:rsid w:val="00ED1533"/>
    <w:rsid w:val="00ED178B"/>
    <w:rsid w:val="00ED1881"/>
    <w:rsid w:val="00ED3004"/>
    <w:rsid w:val="00ED35D1"/>
    <w:rsid w:val="00ED3BAE"/>
    <w:rsid w:val="00ED43B0"/>
    <w:rsid w:val="00EE2D25"/>
    <w:rsid w:val="00EE367F"/>
    <w:rsid w:val="00EE5374"/>
    <w:rsid w:val="00EE6D51"/>
    <w:rsid w:val="00EE78F0"/>
    <w:rsid w:val="00EF3EDB"/>
    <w:rsid w:val="00EF58C5"/>
    <w:rsid w:val="00EF7471"/>
    <w:rsid w:val="00F00FEB"/>
    <w:rsid w:val="00F01375"/>
    <w:rsid w:val="00F01ADC"/>
    <w:rsid w:val="00F036CE"/>
    <w:rsid w:val="00F04B99"/>
    <w:rsid w:val="00F04BA5"/>
    <w:rsid w:val="00F10C7E"/>
    <w:rsid w:val="00F1369B"/>
    <w:rsid w:val="00F163D5"/>
    <w:rsid w:val="00F17203"/>
    <w:rsid w:val="00F20EFB"/>
    <w:rsid w:val="00F2173A"/>
    <w:rsid w:val="00F24813"/>
    <w:rsid w:val="00F24EC7"/>
    <w:rsid w:val="00F31869"/>
    <w:rsid w:val="00F32EC7"/>
    <w:rsid w:val="00F3770E"/>
    <w:rsid w:val="00F40DC0"/>
    <w:rsid w:val="00F42966"/>
    <w:rsid w:val="00F451DA"/>
    <w:rsid w:val="00F50AB7"/>
    <w:rsid w:val="00F51076"/>
    <w:rsid w:val="00F5335D"/>
    <w:rsid w:val="00F53B28"/>
    <w:rsid w:val="00F540A8"/>
    <w:rsid w:val="00F5611A"/>
    <w:rsid w:val="00F5705F"/>
    <w:rsid w:val="00F65111"/>
    <w:rsid w:val="00F746F3"/>
    <w:rsid w:val="00F74E0F"/>
    <w:rsid w:val="00F750C2"/>
    <w:rsid w:val="00F808F2"/>
    <w:rsid w:val="00F8096F"/>
    <w:rsid w:val="00F82044"/>
    <w:rsid w:val="00F84485"/>
    <w:rsid w:val="00F85593"/>
    <w:rsid w:val="00F85AC8"/>
    <w:rsid w:val="00F8651B"/>
    <w:rsid w:val="00F93E3D"/>
    <w:rsid w:val="00F94BB4"/>
    <w:rsid w:val="00F9501C"/>
    <w:rsid w:val="00F95DB6"/>
    <w:rsid w:val="00FA5F28"/>
    <w:rsid w:val="00FA6166"/>
    <w:rsid w:val="00FA77B2"/>
    <w:rsid w:val="00FB2AE1"/>
    <w:rsid w:val="00FB49C0"/>
    <w:rsid w:val="00FB4BD9"/>
    <w:rsid w:val="00FB5953"/>
    <w:rsid w:val="00FB5B9C"/>
    <w:rsid w:val="00FB5DF4"/>
    <w:rsid w:val="00FC102A"/>
    <w:rsid w:val="00FC462C"/>
    <w:rsid w:val="00FC59BA"/>
    <w:rsid w:val="00FD1D4F"/>
    <w:rsid w:val="00FD1EAC"/>
    <w:rsid w:val="00FD413B"/>
    <w:rsid w:val="00FD56EA"/>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5B4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3">
    <w:name w:val="heading 3"/>
    <w:aliases w:val="Sub"/>
    <w:basedOn w:val="Normal"/>
    <w:next w:val="Normal"/>
    <w:link w:val="Heading3Char"/>
    <w:uiPriority w:val="9"/>
    <w:unhideWhenUsed/>
    <w:qFormat/>
    <w:rsid w:val="00704F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character" w:styleId="CommentReference">
    <w:name w:val="annotation reference"/>
    <w:basedOn w:val="DefaultParagraphFont"/>
    <w:rsid w:val="008C2B84"/>
    <w:rPr>
      <w:sz w:val="16"/>
      <w:szCs w:val="16"/>
    </w:rPr>
  </w:style>
  <w:style w:type="paragraph" w:styleId="CommentText">
    <w:name w:val="annotation text"/>
    <w:basedOn w:val="Normal"/>
    <w:link w:val="CommentTextChar"/>
    <w:rsid w:val="008C2B84"/>
    <w:rPr>
      <w:sz w:val="20"/>
      <w:szCs w:val="20"/>
    </w:rPr>
  </w:style>
  <w:style w:type="character" w:customStyle="1" w:styleId="CommentTextChar">
    <w:name w:val="Comment Text Char"/>
    <w:basedOn w:val="DefaultParagraphFont"/>
    <w:link w:val="CommentText"/>
    <w:rsid w:val="008C2B84"/>
  </w:style>
  <w:style w:type="paragraph" w:styleId="CommentSubject">
    <w:name w:val="annotation subject"/>
    <w:basedOn w:val="CommentText"/>
    <w:next w:val="CommentText"/>
    <w:link w:val="CommentSubjectChar"/>
    <w:rsid w:val="008C2B84"/>
    <w:rPr>
      <w:b/>
      <w:bCs/>
    </w:rPr>
  </w:style>
  <w:style w:type="character" w:customStyle="1" w:styleId="CommentSubjectChar">
    <w:name w:val="Comment Subject Char"/>
    <w:basedOn w:val="CommentTextChar"/>
    <w:link w:val="CommentSubject"/>
    <w:rsid w:val="008C2B84"/>
    <w:rPr>
      <w:b/>
      <w:bCs/>
    </w:rPr>
  </w:style>
  <w:style w:type="character" w:customStyle="1" w:styleId="Heading3Char">
    <w:name w:val="Heading 3 Char"/>
    <w:aliases w:val="Sub Char"/>
    <w:basedOn w:val="DefaultParagraphFont"/>
    <w:link w:val="Heading3"/>
    <w:uiPriority w:val="9"/>
    <w:rsid w:val="00704FDE"/>
    <w:rPr>
      <w:rFonts w:asciiTheme="majorHAnsi" w:eastAsiaTheme="majorEastAsia" w:hAnsiTheme="majorHAnsi" w:cstheme="majorBidi"/>
      <w:b/>
      <w:bCs/>
      <w:color w:val="4F81BD" w:themeColor="accent1"/>
      <w:sz w:val="24"/>
      <w:szCs w:val="24"/>
    </w:rPr>
  </w:style>
  <w:style w:type="character" w:styleId="PageNumber">
    <w:name w:val="page number"/>
    <w:basedOn w:val="DefaultParagraphFont"/>
    <w:rsid w:val="00704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3">
    <w:name w:val="heading 3"/>
    <w:aliases w:val="Sub"/>
    <w:basedOn w:val="Normal"/>
    <w:next w:val="Normal"/>
    <w:link w:val="Heading3Char"/>
    <w:uiPriority w:val="9"/>
    <w:unhideWhenUsed/>
    <w:qFormat/>
    <w:rsid w:val="00704FD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character" w:styleId="CommentReference">
    <w:name w:val="annotation reference"/>
    <w:basedOn w:val="DefaultParagraphFont"/>
    <w:rsid w:val="008C2B84"/>
    <w:rPr>
      <w:sz w:val="16"/>
      <w:szCs w:val="16"/>
    </w:rPr>
  </w:style>
  <w:style w:type="paragraph" w:styleId="CommentText">
    <w:name w:val="annotation text"/>
    <w:basedOn w:val="Normal"/>
    <w:link w:val="CommentTextChar"/>
    <w:rsid w:val="008C2B84"/>
    <w:rPr>
      <w:sz w:val="20"/>
      <w:szCs w:val="20"/>
    </w:rPr>
  </w:style>
  <w:style w:type="character" w:customStyle="1" w:styleId="CommentTextChar">
    <w:name w:val="Comment Text Char"/>
    <w:basedOn w:val="DefaultParagraphFont"/>
    <w:link w:val="CommentText"/>
    <w:rsid w:val="008C2B84"/>
  </w:style>
  <w:style w:type="paragraph" w:styleId="CommentSubject">
    <w:name w:val="annotation subject"/>
    <w:basedOn w:val="CommentText"/>
    <w:next w:val="CommentText"/>
    <w:link w:val="CommentSubjectChar"/>
    <w:rsid w:val="008C2B84"/>
    <w:rPr>
      <w:b/>
      <w:bCs/>
    </w:rPr>
  </w:style>
  <w:style w:type="character" w:customStyle="1" w:styleId="CommentSubjectChar">
    <w:name w:val="Comment Subject Char"/>
    <w:basedOn w:val="CommentTextChar"/>
    <w:link w:val="CommentSubject"/>
    <w:rsid w:val="008C2B84"/>
    <w:rPr>
      <w:b/>
      <w:bCs/>
    </w:rPr>
  </w:style>
  <w:style w:type="character" w:customStyle="1" w:styleId="Heading3Char">
    <w:name w:val="Heading 3 Char"/>
    <w:aliases w:val="Sub Char"/>
    <w:basedOn w:val="DefaultParagraphFont"/>
    <w:link w:val="Heading3"/>
    <w:uiPriority w:val="9"/>
    <w:rsid w:val="00704FDE"/>
    <w:rPr>
      <w:rFonts w:asciiTheme="majorHAnsi" w:eastAsiaTheme="majorEastAsia" w:hAnsiTheme="majorHAnsi" w:cstheme="majorBidi"/>
      <w:b/>
      <w:bCs/>
      <w:color w:val="4F81BD" w:themeColor="accent1"/>
      <w:sz w:val="24"/>
      <w:szCs w:val="24"/>
    </w:rPr>
  </w:style>
  <w:style w:type="character" w:styleId="PageNumber">
    <w:name w:val="page number"/>
    <w:basedOn w:val="DefaultParagraphFont"/>
    <w:rsid w:val="0070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27D39E5901904E9922020D5EB0F775" ma:contentTypeVersion="11" ma:contentTypeDescription="Create a new document." ma:contentTypeScope="" ma:versionID="f4265486875a2fedf6933b72dcdd5cc6">
  <xsd:schema xmlns:xsd="http://www.w3.org/2001/XMLSchema" xmlns:xs="http://www.w3.org/2001/XMLSchema" xmlns:p="http://schemas.microsoft.com/office/2006/metadata/properties" xmlns:ns2="http://schemas.microsoft.com/sharepoint/v4" xmlns:ns3="bf64d934-a616-4d36-a219-e28df5063056" xmlns:ns5="94700B0E-270C-4869-BE79-24EF2C06FF51" targetNamespace="http://schemas.microsoft.com/office/2006/metadata/properties" ma:root="true" ma:fieldsID="2080c6f15471e02ef0dd3b004bff60c1" ns2:_="" ns3:_="" ns5:_="">
    <xsd:import namespace="http://schemas.microsoft.com/sharepoint/v4"/>
    <xsd:import namespace="bf64d934-a616-4d36-a219-e28df5063056"/>
    <xsd:import namespace="94700B0E-270C-4869-BE79-24EF2C06FF51"/>
    <xsd:element name="properties">
      <xsd:complexType>
        <xsd:sequence>
          <xsd:element name="documentManagement">
            <xsd:complexType>
              <xsd:all>
                <xsd:element ref="ns2:IconOverlay" minOccurs="0"/>
                <xsd:element ref="ns3:_dlc_DocId" minOccurs="0"/>
                <xsd:element ref="ns3:_dlc_DocIdUrl" minOccurs="0"/>
                <xsd:element ref="ns3:_dlc_DocIdPersistId" minOccurs="0"/>
                <xsd:element ref="ns5:DaysRemaining" minOccurs="0"/>
                <xsd:element ref="ns5:OwnerReportDueDate" minOccurs="0"/>
                <xsd:element ref="ns5:OwnerReportSen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64d934-a616-4d36-a219-e28df506305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4700B0E-270C-4869-BE79-24EF2C06FF51" elementFormDefault="qualified">
    <xsd:import namespace="http://schemas.microsoft.com/office/2006/documentManagement/types"/>
    <xsd:import namespace="http://schemas.microsoft.com/office/infopath/2007/PartnerControls"/>
    <xsd:element name="DaysRemaining" ma:index="13" nillable="true" ma:displayName="Days Remaining" ma:decimals="0" ma:internalName="DaysRemaining" ma:percentage="FALSE">
      <xsd:simpleType>
        <xsd:restriction base="dms:Number"/>
      </xsd:simpleType>
    </xsd:element>
    <xsd:element name="OwnerReportDueDate" ma:index="14" nillable="true" ma:displayName="Owner Report Due Date" ma:internalName="OwnerReportDueDate">
      <xsd:simpleType>
        <xsd:restriction base="dms:DateTime"/>
      </xsd:simpleType>
    </xsd:element>
    <xsd:element name="OwnerReportSentDate" ma:index="15" nillable="true" ma:displayName="Owner Report Sent Date" ma:internalName="OwnerReportSent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OwnerReportSentDate xmlns="94700B0E-270C-4869-BE79-24EF2C06FF51" xsi:nil="true"/>
    <IconOverlay xmlns="http://schemas.microsoft.com/sharepoint/v4" xsi:nil="true"/>
    <OwnerReportDueDate xmlns="94700B0E-270C-4869-BE79-24EF2C06FF51" xsi:nil="true"/>
    <DaysRemaining xmlns="94700B0E-270C-4869-BE79-24EF2C06FF51" xsi:nil="true"/>
    <_dlc_DocId xmlns="bf64d934-a616-4d36-a219-e28df5063056">4KENEKQWSV4A-19-36880</_dlc_DocId>
    <_dlc_DocIdUrl xmlns="bf64d934-a616-4d36-a219-e28df5063056">
      <Url>http://portal.nhcinc.org/am/morportal/_layouts/DocIdRedir.aspx?ID=4KENEKQWSV4A-19-36880</Url>
      <Description>4KENEKQWSV4A-19-36880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BB3CE7-9D5D-4C39-8659-642714A8B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bf64d934-a616-4d36-a219-e28df5063056"/>
    <ds:schemaRef ds:uri="94700B0E-270C-4869-BE79-24EF2C06F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4C60D1-6A68-4C80-80C8-90245D6B5319}">
  <ds:schemaRefs>
    <ds:schemaRef ds:uri="http://purl.org/dc/elements/1.1/"/>
    <ds:schemaRef ds:uri="http://purl.org/dc/dcmitype/"/>
    <ds:schemaRef ds:uri="http://schemas.microsoft.com/office/infopath/2007/PartnerControls"/>
    <ds:schemaRef ds:uri="http://www.w3.org/XML/1998/namespace"/>
    <ds:schemaRef ds:uri="http://schemas.openxmlformats.org/package/2006/metadata/core-properties"/>
    <ds:schemaRef ds:uri="94700B0E-270C-4869-BE79-24EF2C06FF51"/>
    <ds:schemaRef ds:uri="http://purl.org/dc/terms/"/>
    <ds:schemaRef ds:uri="http://schemas.microsoft.com/office/2006/documentManagement/types"/>
    <ds:schemaRef ds:uri="bf64d934-a616-4d36-a219-e28df5063056"/>
    <ds:schemaRef ds:uri="http://schemas.microsoft.com/sharepoint/v4"/>
    <ds:schemaRef ds:uri="http://schemas.microsoft.com/office/2006/metadata/properties"/>
  </ds:schemaRefs>
</ds:datastoreItem>
</file>

<file path=customXml/itemProps3.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4.xml><?xml version="1.0" encoding="utf-8"?>
<ds:datastoreItem xmlns:ds="http://schemas.openxmlformats.org/officeDocument/2006/customXml" ds:itemID="{89787EE2-1F0A-469E-80D4-5DAC0D6E014A}">
  <ds:schemaRefs>
    <ds:schemaRef ds:uri="http://schemas.microsoft.com/sharepoint/events"/>
  </ds:schemaRefs>
</ds:datastoreItem>
</file>

<file path=customXml/itemProps5.xml><?xml version="1.0" encoding="utf-8"?>
<ds:datastoreItem xmlns:ds="http://schemas.openxmlformats.org/officeDocument/2006/customXml" ds:itemID="{A9E954A5-9070-4EF1-9BE7-433EFF99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68A468F4.dotm</Template>
  <TotalTime>37</TotalTime>
  <Pages>2</Pages>
  <Words>172</Words>
  <Characters>1735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1904</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4</cp:revision>
  <cp:lastPrinted>2017-06-09T15:55:00Z</cp:lastPrinted>
  <dcterms:created xsi:type="dcterms:W3CDTF">2017-06-13T15:38:00Z</dcterms:created>
  <dcterms:modified xsi:type="dcterms:W3CDTF">2017-06-13T17:22:00Z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0x010100C127D39E5901904E9922020D5EB0F775</vt:lpwstr>
  </property>
  <property fmtid="{D5CDD505-2E9C-101B-9397-08002B2CF9AE}" pid="3" name="_dlc_DocIdItemGuid">
    <vt:lpwstr>07aca4a4-0101-40c6-8200-9063408c8f88</vt:lpwstr>
  </property>
</Properties>
</file>