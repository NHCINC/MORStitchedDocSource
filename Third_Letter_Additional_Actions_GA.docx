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7108" w:rsidRDefault="001D7108" w:rsidP="00382034">
      <w:pPr>
        <w:ind w:left="3600" w:firstLine="720"/>
        <w:rPr>
          <w:sz w:val="22"/>
          <w:szCs w:val="22"/>
        </w:rPr>
      </w:pPr>
    </w:p>
    <w:p w:rsidR="00083A46" w:rsidRPr="00B672E2" w:rsidRDefault="0010099B" w:rsidP="00021EA4">
      <w:pPr>
        <w:ind w:left="3600" w:firstLine="720"/>
        <w:jc w:val="center"/>
      </w:pPr>
      <w:r>
        <w:fldChar w:fldCharType="begin"/>
      </w:r>
      <w:r w:rsidR="00083A46">
        <w:instrText xml:space="preserve"> DOCVARIABLE  LetterDate </w:instrText>
      </w:r>
      <w:r>
        <w:fldChar w:fldCharType="end"/>
      </w:r>
    </w:p>
    <w:p w:rsidR="00083A46" w:rsidRPr="00B672E2" w:rsidRDefault="00083A46" w:rsidP="00083A46">
      <w:pPr>
        <w:ind w:left="3600" w:firstLine="720"/>
      </w:pPr>
    </w:p>
    <w:p w:rsidR="00083A46" w:rsidRPr="00B672E2" w:rsidRDefault="00083A46" w:rsidP="00083A46">
      <w:r w:rsidRPr="00B672E2">
        <w:rPr>
          <w:b/>
          <w:u w:val="single"/>
        </w:rPr>
        <w:t>VIA E-MAIL</w:t>
      </w:r>
    </w:p>
    <w:p w:rsidR="00083A46" w:rsidRPr="00B672E2" w:rsidRDefault="00083A46" w:rsidP="00083A46"/>
    <w:p w:rsidR="00083A46" w:rsidRPr="00B672E2" w:rsidRDefault="0010099B" w:rsidP="00083A46">
      <w:r>
        <w:fldChar w:fldCharType="begin"/>
      </w:r>
      <w:r w:rsidR="00083A46">
        <w:instrText xml:space="preserve"> DOCVARIABLE  OwnerContact </w:instrText>
      </w:r>
      <w:r>
        <w:fldChar w:fldCharType="end"/>
      </w:r>
    </w:p>
    <w:p w:rsidR="00083A46" w:rsidRPr="00B672E2" w:rsidRDefault="0010099B" w:rsidP="00083A46">
      <w:r>
        <w:fldChar w:fldCharType="begin"/>
      </w:r>
      <w:r w:rsidR="00083A46">
        <w:instrText xml:space="preserve"> DOCVARIABLE  OwnerName </w:instrText>
      </w:r>
      <w:r>
        <w:fldChar w:fldCharType="end"/>
      </w:r>
    </w:p>
    <w:p w:rsidR="00083A46" w:rsidRPr="00B672E2" w:rsidRDefault="0010099B" w:rsidP="00083A46">
      <w:r>
        <w:fldChar w:fldCharType="begin"/>
      </w:r>
      <w:r w:rsidR="00083A46">
        <w:instrText xml:space="preserve"> DOCVARIABLE  OwnerStreetAddress </w:instrText>
      </w:r>
      <w:r>
        <w:fldChar w:fldCharType="end"/>
      </w:r>
    </w:p>
    <w:p w:rsidR="00083A46" w:rsidRPr="00B672E2" w:rsidRDefault="0010099B" w:rsidP="00083A46">
      <w:r>
        <w:fldChar w:fldCharType="begin"/>
      </w:r>
      <w:r w:rsidR="00083A46">
        <w:instrText xml:space="preserve"> DOCVARIABLE  OwnerCity </w:instrText>
      </w:r>
      <w:r>
        <w:fldChar w:fldCharType="end"/>
      </w:r>
      <w:r w:rsidR="00083A46" w:rsidRPr="00B672E2">
        <w:t xml:space="preserve">, </w:t>
      </w:r>
      <w:r>
        <w:fldChar w:fldCharType="begin"/>
      </w:r>
      <w:r w:rsidR="00083A46">
        <w:instrText xml:space="preserve"> DOCVARIABLE  OwnerSt </w:instrText>
      </w:r>
      <w:r>
        <w:fldChar w:fldCharType="end"/>
      </w:r>
      <w:r w:rsidR="00083A46" w:rsidRPr="00B672E2">
        <w:t xml:space="preserve"> </w:t>
      </w:r>
      <w:r>
        <w:fldChar w:fldCharType="begin"/>
      </w:r>
      <w:r w:rsidR="00083A46">
        <w:instrText xml:space="preserve"> DOCVARIABLE  OwnerZip </w:instrText>
      </w:r>
      <w:r>
        <w:fldChar w:fldCharType="end"/>
      </w:r>
    </w:p>
    <w:p w:rsidR="00083A46" w:rsidRPr="00B672E2" w:rsidRDefault="00083A46" w:rsidP="00083A46">
      <w:pPr>
        <w:rPr>
          <w:vanish/>
        </w:rPr>
      </w:pPr>
      <w:r w:rsidRPr="00B672E2">
        <w:rPr>
          <w:vanish/>
        </w:rPr>
        <w:t>owellH</w:t>
      </w:r>
    </w:p>
    <w:p w:rsidR="00083A46" w:rsidRPr="00B672E2" w:rsidRDefault="00083A46" w:rsidP="00083A46"/>
    <w:p w:rsidR="00083A46" w:rsidRPr="00B672E2" w:rsidRDefault="00083A46" w:rsidP="00083A46">
      <w:r w:rsidRPr="00B672E2">
        <w:t>SUBJECT:</w:t>
      </w:r>
      <w:r w:rsidRPr="00B672E2">
        <w:tab/>
        <w:t xml:space="preserve">Management &amp; Occupancy Review    </w:t>
      </w:r>
    </w:p>
    <w:p w:rsidR="00083A46" w:rsidRPr="00B672E2" w:rsidRDefault="00083A46" w:rsidP="00B4670C">
      <w:r w:rsidRPr="00B672E2">
        <w:tab/>
      </w:r>
      <w:r w:rsidRPr="00B672E2">
        <w:tab/>
        <w:t xml:space="preserve">HAP Contract No. </w:t>
      </w:r>
      <w:r w:rsidR="0010099B">
        <w:fldChar w:fldCharType="begin"/>
      </w:r>
      <w:r>
        <w:instrText xml:space="preserve"> DOCVARIABLE  ContractNo </w:instrText>
      </w:r>
      <w:r w:rsidR="0010099B">
        <w:fldChar w:fldCharType="end"/>
      </w:r>
    </w:p>
    <w:p w:rsidR="00083A46" w:rsidRPr="00B672E2" w:rsidRDefault="0010099B" w:rsidP="00083A46">
      <w:pPr>
        <w:ind w:left="720" w:firstLine="720"/>
      </w:pPr>
      <w:r>
        <w:fldChar w:fldCharType="begin"/>
      </w:r>
      <w:r w:rsidR="00083A46">
        <w:instrText xml:space="preserve"> DOCVARIABLE  PropertyName </w:instrText>
      </w:r>
      <w:r>
        <w:fldChar w:fldCharType="end"/>
      </w:r>
    </w:p>
    <w:p w:rsidR="00083A46" w:rsidRPr="00B672E2" w:rsidRDefault="0010099B" w:rsidP="00083A46">
      <w:pPr>
        <w:ind w:left="720" w:firstLine="720"/>
      </w:pPr>
      <w:r>
        <w:fldChar w:fldCharType="begin"/>
      </w:r>
      <w:r w:rsidR="00083A46">
        <w:instrText xml:space="preserve"> DOCVARIABLE  PropCity </w:instrText>
      </w:r>
      <w:r>
        <w:fldChar w:fldCharType="end"/>
      </w:r>
      <w:r w:rsidR="00083A46" w:rsidRPr="00B672E2">
        <w:t xml:space="preserve">, </w:t>
      </w:r>
      <w:r>
        <w:fldChar w:fldCharType="begin"/>
      </w:r>
      <w:r w:rsidR="00083A46">
        <w:instrText xml:space="preserve"> DOCVARIABLE  PropSt </w:instrText>
      </w:r>
      <w:r>
        <w:fldChar w:fldCharType="end"/>
      </w:r>
      <w:r w:rsidR="00083A46">
        <w:t xml:space="preserve">  </w:t>
      </w:r>
      <w:r>
        <w:fldChar w:fldCharType="begin"/>
      </w:r>
      <w:r w:rsidR="00083A46">
        <w:instrText xml:space="preserve"> DOCVARIABLE  PropZip </w:instrText>
      </w:r>
      <w:r>
        <w:fldChar w:fldCharType="end"/>
      </w:r>
    </w:p>
    <w:p w:rsidR="00083A46" w:rsidRPr="00B672E2" w:rsidRDefault="00083A46" w:rsidP="00083A46"/>
    <w:p w:rsidR="001D7108" w:rsidRPr="00B672E2" w:rsidRDefault="00083A46" w:rsidP="00083A46">
      <w:proofErr w:type="gramStart"/>
      <w:r w:rsidRPr="00B672E2">
        <w:t xml:space="preserve">Dear </w:t>
      </w:r>
      <w:proofErr w:type="gramEnd"/>
      <w:r w:rsidR="0010099B">
        <w:fldChar w:fldCharType="begin"/>
      </w:r>
      <w:r>
        <w:instrText xml:space="preserve"> DOCVARIABLE  OwnerContact </w:instrText>
      </w:r>
      <w:r w:rsidR="0010099B">
        <w:fldChar w:fldCharType="end"/>
      </w:r>
      <w:r w:rsidR="001D7108" w:rsidRPr="00B672E2">
        <w:t>:</w:t>
      </w:r>
    </w:p>
    <w:p w:rsidR="001D7108" w:rsidRPr="00B672E2" w:rsidRDefault="001D7108" w:rsidP="00382034"/>
    <w:p w:rsidR="00AE1886" w:rsidRPr="00AE1886" w:rsidRDefault="00AE1886" w:rsidP="00AE1886">
      <w:pPr>
        <w:pStyle w:val="Header"/>
        <w:tabs>
          <w:tab w:val="clear" w:pos="4320"/>
          <w:tab w:val="clear" w:pos="8640"/>
        </w:tabs>
        <w:ind w:firstLine="720"/>
        <w:rPr>
          <w:rFonts w:ascii="Times New Roman" w:hAnsi="Times New Roman"/>
          <w:sz w:val="24"/>
          <w:szCs w:val="24"/>
        </w:rPr>
      </w:pPr>
      <w:r w:rsidRPr="00AE1886">
        <w:rPr>
          <w:rFonts w:ascii="Times New Roman" w:hAnsi="Times New Roman"/>
          <w:sz w:val="24"/>
          <w:szCs w:val="24"/>
        </w:rPr>
        <w:t>On [</w:t>
      </w:r>
      <w:r w:rsidRPr="00AE1886">
        <w:rPr>
          <w:rFonts w:ascii="Times New Roman" w:hAnsi="Times New Roman"/>
          <w:b/>
          <w:bCs/>
          <w:sz w:val="24"/>
          <w:szCs w:val="24"/>
        </w:rPr>
        <w:t>Date</w:t>
      </w:r>
      <w:r w:rsidRPr="00AE1886">
        <w:rPr>
          <w:rFonts w:ascii="Times New Roman" w:hAnsi="Times New Roman"/>
          <w:sz w:val="24"/>
          <w:szCs w:val="24"/>
        </w:rPr>
        <w:t xml:space="preserve">], </w:t>
      </w:r>
      <w:r w:rsidR="00B4670C">
        <w:rPr>
          <w:rFonts w:ascii="Times New Roman" w:hAnsi="Times New Roman"/>
          <w:sz w:val="24"/>
          <w:szCs w:val="24"/>
        </w:rPr>
        <w:t>NHC</w:t>
      </w:r>
      <w:r w:rsidRPr="00AE1886">
        <w:rPr>
          <w:rFonts w:ascii="Times New Roman" w:hAnsi="Times New Roman"/>
          <w:sz w:val="24"/>
          <w:szCs w:val="24"/>
        </w:rPr>
        <w:t xml:space="preserve"> sent you correspondence requesting that all outstanding corrective actions be properly addressed on the Management and Occupancy Review (MOR), </w:t>
      </w:r>
      <w:proofErr w:type="gramStart"/>
      <w:r w:rsidRPr="00AE1886">
        <w:rPr>
          <w:rFonts w:ascii="Times New Roman" w:hAnsi="Times New Roman"/>
          <w:sz w:val="24"/>
          <w:szCs w:val="24"/>
        </w:rPr>
        <w:t xml:space="preserve">conducted </w:t>
      </w:r>
      <w:proofErr w:type="gramEnd"/>
      <w:r w:rsidR="0010099B">
        <w:rPr>
          <w:rFonts w:ascii="Times New Roman" w:hAnsi="Times New Roman"/>
          <w:sz w:val="24"/>
          <w:szCs w:val="24"/>
        </w:rPr>
        <w:fldChar w:fldCharType="begin"/>
      </w:r>
      <w:r w:rsidR="00FF0588">
        <w:rPr>
          <w:rFonts w:ascii="Times New Roman" w:hAnsi="Times New Roman"/>
          <w:sz w:val="24"/>
          <w:szCs w:val="24"/>
        </w:rPr>
        <w:instrText xml:space="preserve"> DOCVARIABLE  MORConductedDate </w:instrText>
      </w:r>
      <w:r w:rsidR="0010099B">
        <w:rPr>
          <w:rFonts w:ascii="Times New Roman" w:hAnsi="Times New Roman"/>
          <w:sz w:val="24"/>
          <w:szCs w:val="24"/>
        </w:rPr>
        <w:fldChar w:fldCharType="end"/>
      </w:r>
      <w:r w:rsidRPr="00AE1886">
        <w:rPr>
          <w:rFonts w:ascii="Times New Roman" w:hAnsi="Times New Roman"/>
          <w:sz w:val="24"/>
          <w:szCs w:val="24"/>
        </w:rPr>
        <w:t xml:space="preserve">.  </w:t>
      </w:r>
      <w:r w:rsidRPr="00275AD2">
        <w:rPr>
          <w:rFonts w:ascii="Times New Roman" w:hAnsi="Times New Roman"/>
          <w:b/>
          <w:sz w:val="24"/>
          <w:szCs w:val="24"/>
        </w:rPr>
        <w:t>To date, the following findings have not been acceptably addressed:</w:t>
      </w:r>
      <w:r w:rsidRPr="00AE1886">
        <w:rPr>
          <w:rFonts w:ascii="Times New Roman" w:hAnsi="Times New Roman"/>
          <w:sz w:val="24"/>
          <w:szCs w:val="24"/>
        </w:rPr>
        <w:t xml:space="preserve">  </w:t>
      </w:r>
    </w:p>
    <w:p w:rsidR="00AE1886" w:rsidRPr="00AE1886" w:rsidRDefault="00AE1886" w:rsidP="00AE1886">
      <w:pPr>
        <w:ind w:left="720"/>
      </w:pPr>
    </w:p>
    <w:p w:rsidR="00AE1886" w:rsidRPr="00AE1886" w:rsidRDefault="00AE1886" w:rsidP="00363261">
      <w:pPr>
        <w:pStyle w:val="BodyTextIndent"/>
        <w:ind w:left="0"/>
        <w:rPr>
          <w:b/>
          <w:bCs/>
        </w:rPr>
      </w:pPr>
      <w:r w:rsidRPr="00AE1886">
        <w:rPr>
          <w:b/>
        </w:rPr>
        <w:t>&lt;&lt;Insert only those findings/deficiencies that were not adequately addressed in the Owner’s response. &gt;&gt;</w:t>
      </w:r>
    </w:p>
    <w:p w:rsidR="00AE1886" w:rsidRPr="00AE1886" w:rsidRDefault="00AE1886" w:rsidP="00AE1886">
      <w:pPr>
        <w:ind w:left="720"/>
      </w:pPr>
    </w:p>
    <w:p w:rsidR="00E13330" w:rsidRPr="000254DC" w:rsidRDefault="00AE1886" w:rsidP="00E13330">
      <w:pPr>
        <w:ind w:firstLine="720"/>
      </w:pPr>
      <w:r w:rsidRPr="000254DC">
        <w:rPr>
          <w:color w:val="000000"/>
        </w:rPr>
        <w:t xml:space="preserve">The above findings must be acceptably addressed in their entirety, within </w:t>
      </w:r>
      <w:r w:rsidRPr="000254DC">
        <w:rPr>
          <w:b/>
          <w:bCs/>
          <w:color w:val="000000"/>
        </w:rPr>
        <w:t>ten (10) days</w:t>
      </w:r>
      <w:r w:rsidRPr="000254DC">
        <w:rPr>
          <w:color w:val="000000"/>
        </w:rPr>
        <w:t xml:space="preserve"> from the date of this letter.  If an acceptable response is not received within this required timeframe, </w:t>
      </w:r>
      <w:r w:rsidR="00B4670C" w:rsidRPr="000254DC">
        <w:rPr>
          <w:color w:val="000000"/>
        </w:rPr>
        <w:t>NHC</w:t>
      </w:r>
      <w:r w:rsidRPr="000254DC">
        <w:rPr>
          <w:color w:val="000000"/>
        </w:rPr>
        <w:t xml:space="preserve"> will refer your act of noncompliance to the U.S. Department of Housing and Urban Development (HUD). </w:t>
      </w:r>
      <w:r w:rsidRPr="000254DC">
        <w:t>Failure to respond may lead to administrative sanctions.</w:t>
      </w:r>
    </w:p>
    <w:p w:rsidR="00E13330" w:rsidRPr="000254DC" w:rsidRDefault="00E13330" w:rsidP="00E13330">
      <w:pPr>
        <w:ind w:firstLine="720"/>
      </w:pPr>
    </w:p>
    <w:p w:rsidR="00E13330" w:rsidRPr="000254DC" w:rsidRDefault="00AE1886" w:rsidP="00E13330">
      <w:pPr>
        <w:ind w:firstLine="720"/>
        <w:rPr>
          <w:bCs/>
        </w:rPr>
      </w:pPr>
      <w:r w:rsidRPr="000254DC">
        <w:rPr>
          <w:bCs/>
        </w:rPr>
        <w:t>HUD will impose administrative sanctions on the Owner and the Agent of this property, including but not limited to flagging your 2530 Previous Participation Clearance, requirement to change the management agent, and/or denial of any request for a withdrawal from the escrow accounts, as well as any other remedies available to HUD within the HAP contract or Regulatory Agreement.</w:t>
      </w:r>
    </w:p>
    <w:p w:rsidR="00F33EF3" w:rsidRPr="000254DC" w:rsidRDefault="00F33EF3" w:rsidP="00E13330">
      <w:pPr>
        <w:ind w:firstLine="720"/>
        <w:rPr>
          <w:bCs/>
        </w:rPr>
      </w:pPr>
    </w:p>
    <w:p w:rsidR="00F33EF3" w:rsidRPr="000254DC" w:rsidRDefault="00F33EF3" w:rsidP="00F33EF3">
      <w:pPr>
        <w:ind w:firstLine="720"/>
      </w:pPr>
      <w:r w:rsidRPr="000254DC">
        <w:t xml:space="preserve">Your response should be emailed as an attachment to </w:t>
      </w:r>
      <w:hyperlink r:id="rId12" w:history="1">
        <w:r w:rsidRPr="000254DC">
          <w:rPr>
            <w:rStyle w:val="Hyperlink"/>
          </w:rPr>
          <w:t>MORdocs@nhcinc.org</w:t>
        </w:r>
      </w:hyperlink>
      <w:r w:rsidRPr="000254DC">
        <w:t>.  You are not required to submit an additional copy by mail.  Please name the attachment</w:t>
      </w:r>
      <w:r w:rsidR="0050153C">
        <w:t>(s)</w:t>
      </w:r>
      <w:r w:rsidRPr="000254DC">
        <w:t xml:space="preserve"> </w:t>
      </w:r>
      <w:r w:rsidR="00633551" w:rsidRPr="000254DC">
        <w:t>“</w:t>
      </w:r>
      <w:r w:rsidR="00633551" w:rsidRPr="000254DC">
        <w:rPr>
          <w:b/>
        </w:rPr>
        <w:t>Additional Owner Response</w:t>
      </w:r>
      <w:r w:rsidR="00633551" w:rsidRPr="000254DC">
        <w:t>”</w:t>
      </w:r>
      <w:r w:rsidRPr="000254DC">
        <w:t xml:space="preserve"> and use only the </w:t>
      </w:r>
      <w:r w:rsidRPr="000254DC">
        <w:lastRenderedPageBreak/>
        <w:t xml:space="preserve">property contract number for the subject line.   For example, your specific subject line will be: </w:t>
      </w:r>
      <w:r w:rsidRPr="000254DC">
        <w:br/>
      </w:r>
    </w:p>
    <w:p w:rsidR="00F33EF3" w:rsidRPr="000254DC" w:rsidRDefault="00F33EF3" w:rsidP="00F33EF3">
      <w:pPr>
        <w:jc w:val="center"/>
      </w:pPr>
      <w:r w:rsidRPr="000254DC">
        <w:fldChar w:fldCharType="begin"/>
      </w:r>
      <w:r w:rsidRPr="000254DC">
        <w:instrText xml:space="preserve"> DOCVARIABLE  ContractNo </w:instrText>
      </w:r>
      <w:r w:rsidRPr="000254DC">
        <w:fldChar w:fldCharType="end"/>
      </w:r>
    </w:p>
    <w:p w:rsidR="00E13330" w:rsidRPr="000254DC" w:rsidRDefault="00E13330" w:rsidP="00E13330">
      <w:pPr>
        <w:pStyle w:val="BodyTextIndent"/>
        <w:ind w:left="0"/>
        <w:rPr>
          <w:bCs/>
        </w:rPr>
      </w:pPr>
    </w:p>
    <w:p w:rsidR="001D7108" w:rsidRPr="000254DC" w:rsidRDefault="00AE1886" w:rsidP="00E13330">
      <w:pPr>
        <w:pStyle w:val="BodyTextIndent"/>
        <w:ind w:left="0" w:firstLine="720"/>
        <w:rPr>
          <w:noProof/>
        </w:rPr>
      </w:pPr>
      <w:r w:rsidRPr="000254DC">
        <w:t>Admission into and continued occupancy in the Section 8 housing program require the collection of Social Security Numbers (SSNs) for all household members. Owners/Management Agents are encouraged to develop a plan to ensure the security and confidentiality of each customer’s information.  When responding to the tenant file deficiencies noted in this review, remove/delete the SSNs from all documents that will be trans</w:t>
      </w:r>
      <w:r w:rsidR="00F33EF3" w:rsidRPr="000254DC">
        <w:t xml:space="preserve">mitted electronically </w:t>
      </w:r>
      <w:r w:rsidRPr="000254DC">
        <w:t xml:space="preserve">to </w:t>
      </w:r>
      <w:r w:rsidR="00E13330" w:rsidRPr="000254DC">
        <w:t>National Housing Compliance (NHC)</w:t>
      </w:r>
      <w:r w:rsidRPr="000254DC">
        <w:t xml:space="preserve">.   </w:t>
      </w:r>
    </w:p>
    <w:p w:rsidR="001D7108" w:rsidRPr="000254DC" w:rsidRDefault="001D7108" w:rsidP="00382034"/>
    <w:p w:rsidR="001D7108" w:rsidRPr="000254DC" w:rsidRDefault="001D7108" w:rsidP="00382034">
      <w:r w:rsidRPr="000254DC">
        <w:tab/>
      </w:r>
      <w:r w:rsidR="00F94BB4" w:rsidRPr="000254DC">
        <w:t>If you have questions or require additional info</w:t>
      </w:r>
      <w:r w:rsidR="00F33EF3" w:rsidRPr="000254DC">
        <w:t>rmation regarding</w:t>
      </w:r>
      <w:r w:rsidR="00BF4B0C" w:rsidRPr="000254DC">
        <w:t xml:space="preserve"> the MOR in general, please contact me </w:t>
      </w:r>
      <w:proofErr w:type="gramStart"/>
      <w:r w:rsidR="00BF4B0C" w:rsidRPr="000254DC">
        <w:t>at</w:t>
      </w:r>
      <w:r w:rsidR="00AD6FA5" w:rsidRPr="000254DC">
        <w:t xml:space="preserve"> </w:t>
      </w:r>
      <w:proofErr w:type="gramEnd"/>
      <w:r w:rsidR="0010099B" w:rsidRPr="000254DC">
        <w:fldChar w:fldCharType="begin"/>
      </w:r>
      <w:r w:rsidR="00664158" w:rsidRPr="000254DC">
        <w:instrText xml:space="preserve"> DOCVARIABLE  SFOAMPhone </w:instrText>
      </w:r>
      <w:r w:rsidR="0010099B" w:rsidRPr="000254DC">
        <w:fldChar w:fldCharType="end"/>
      </w:r>
      <w:r w:rsidR="00664158" w:rsidRPr="000254DC">
        <w:t xml:space="preserve">, or by e-mail at </w:t>
      </w:r>
      <w:r w:rsidR="0010099B" w:rsidRPr="000254DC">
        <w:fldChar w:fldCharType="begin"/>
      </w:r>
      <w:r w:rsidR="00664158" w:rsidRPr="000254DC">
        <w:instrText xml:space="preserve"> DOCVARIABLE  SFOAMEmail </w:instrText>
      </w:r>
      <w:r w:rsidR="0010099B" w:rsidRPr="000254DC">
        <w:fldChar w:fldCharType="end"/>
      </w:r>
      <w:r w:rsidR="00664158" w:rsidRPr="000254DC">
        <w:t>.</w:t>
      </w:r>
      <w:r w:rsidR="0017001E" w:rsidRPr="000254DC">
        <w:t xml:space="preserve"> </w:t>
      </w:r>
    </w:p>
    <w:p w:rsidR="00F94BB4" w:rsidRPr="00AE1886" w:rsidRDefault="00F94BB4" w:rsidP="00382034">
      <w:bookmarkStart w:id="0" w:name="_GoBack"/>
      <w:bookmarkEnd w:id="0"/>
    </w:p>
    <w:p w:rsidR="001D7108" w:rsidRDefault="001D7108" w:rsidP="00382034">
      <w:r w:rsidRPr="00AE1886">
        <w:tab/>
      </w:r>
      <w:r w:rsidRPr="00AE1886">
        <w:tab/>
      </w:r>
      <w:r w:rsidRPr="00AE1886">
        <w:tab/>
      </w:r>
      <w:r w:rsidRPr="00AE1886">
        <w:tab/>
      </w:r>
      <w:r w:rsidRPr="00AE1886">
        <w:tab/>
      </w:r>
      <w:r w:rsidRPr="00AE1886">
        <w:tab/>
        <w:t>Sincerely,</w:t>
      </w:r>
    </w:p>
    <w:p w:rsidR="00633551" w:rsidRPr="00AE1886" w:rsidRDefault="00633551" w:rsidP="00382034"/>
    <w:p w:rsidR="001D7108" w:rsidRPr="00AE1886" w:rsidRDefault="00633551" w:rsidP="00382034">
      <w:pPr>
        <w:ind w:left="3600" w:firstLine="720"/>
      </w:pPr>
      <w:r>
        <w:rPr>
          <w:noProof/>
          <w:sz w:val="22"/>
          <w:szCs w:val="22"/>
        </w:rPr>
        <w:drawing>
          <wp:inline distT="0" distB="0" distL="0" distR="0" wp14:anchorId="67816EB8" wp14:editId="6B8186B9">
            <wp:extent cx="2322576" cy="576072"/>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2322576" cy="576072"/>
                    </a:xfrm>
                    <a:prstGeom prst="rect">
                      <a:avLst/>
                    </a:prstGeom>
                    <a:noFill/>
                    <a:ln w="9525">
                      <a:noFill/>
                      <a:miter lim="800000"/>
                      <a:headEnd/>
                      <a:tailEnd/>
                    </a:ln>
                  </pic:spPr>
                </pic:pic>
              </a:graphicData>
            </a:graphic>
          </wp:inline>
        </w:drawing>
      </w:r>
    </w:p>
    <w:p w:rsidR="00664158" w:rsidRDefault="0010099B" w:rsidP="00664158">
      <w:pPr>
        <w:ind w:left="3600" w:firstLine="720"/>
      </w:pPr>
      <w:r>
        <w:fldChar w:fldCharType="begin"/>
      </w:r>
      <w:r w:rsidR="00664158">
        <w:instrText xml:space="preserve"> DOCVARIABLE  SFOAMName </w:instrText>
      </w:r>
      <w:r>
        <w:fldChar w:fldCharType="end"/>
      </w:r>
    </w:p>
    <w:p w:rsidR="00083A46" w:rsidRDefault="0010099B" w:rsidP="00664158">
      <w:pPr>
        <w:ind w:left="3600" w:firstLine="720"/>
      </w:pPr>
      <w:r>
        <w:fldChar w:fldCharType="begin"/>
      </w:r>
      <w:r w:rsidR="00664158">
        <w:instrText xml:space="preserve"> DOCVARIABLE  SFOAMTitle </w:instrText>
      </w:r>
      <w:r>
        <w:fldChar w:fldCharType="end"/>
      </w:r>
    </w:p>
    <w:p w:rsidR="00664158" w:rsidRDefault="00664158" w:rsidP="00664158">
      <w:pPr>
        <w:ind w:left="3600" w:firstLine="720"/>
      </w:pPr>
    </w:p>
    <w:p w:rsidR="00664158" w:rsidRPr="00B672E2" w:rsidRDefault="00664158" w:rsidP="00664158">
      <w:pPr>
        <w:ind w:left="3600" w:firstLine="720"/>
      </w:pPr>
    </w:p>
    <w:p w:rsidR="00421984" w:rsidRDefault="00083A46" w:rsidP="00421984">
      <w:r w:rsidRPr="00B672E2">
        <w:t>cc</w:t>
      </w:r>
      <w:proofErr w:type="gramStart"/>
      <w:r w:rsidRPr="00B672E2">
        <w:t>:</w:t>
      </w:r>
      <w:r w:rsidRPr="00B672E2">
        <w:tab/>
      </w:r>
      <w:r w:rsidR="00421984" w:rsidRPr="0051511A">
        <w:fldChar w:fldCharType="begin"/>
      </w:r>
      <w:r w:rsidR="00421984" w:rsidRPr="0051511A">
        <w:instrText xml:space="preserve"> DOCVARIABLE  FOTB_Name </w:instrText>
      </w:r>
      <w:r w:rsidR="00421984" w:rsidRPr="0051511A">
        <w:fldChar w:fldCharType="end"/>
      </w:r>
      <w:r w:rsidR="00421984">
        <w:rPr>
          <w:sz w:val="22"/>
          <w:szCs w:val="22"/>
        </w:rPr>
        <w:t>,</w:t>
      </w:r>
      <w:proofErr w:type="gramEnd"/>
      <w:r w:rsidR="00421984">
        <w:rPr>
          <w:sz w:val="22"/>
          <w:szCs w:val="22"/>
        </w:rPr>
        <w:t xml:space="preserve"> </w:t>
      </w:r>
      <w:r w:rsidR="00421984">
        <w:t xml:space="preserve">Compliance </w:t>
      </w:r>
      <w:r w:rsidR="00421984" w:rsidRPr="00B672E2">
        <w:t>Manager</w:t>
      </w:r>
    </w:p>
    <w:p w:rsidR="00421984" w:rsidRPr="0051511A" w:rsidRDefault="00421984" w:rsidP="00421984">
      <w:pPr>
        <w:rPr>
          <w:sz w:val="22"/>
          <w:szCs w:val="22"/>
        </w:rPr>
      </w:pPr>
      <w:r>
        <w:tab/>
        <w:t>National Housing Compliance</w:t>
      </w:r>
    </w:p>
    <w:p w:rsidR="001D7108" w:rsidRPr="00B672E2" w:rsidRDefault="00AE1886" w:rsidP="00421984">
      <w:pPr>
        <w:rPr>
          <w:b/>
        </w:rPr>
      </w:pPr>
      <w:r>
        <w:tab/>
      </w:r>
      <w:r w:rsidR="001D7108" w:rsidRPr="00B672E2">
        <w:rPr>
          <w:b/>
        </w:rPr>
        <w:tab/>
      </w:r>
    </w:p>
    <w:p w:rsidR="00083A46" w:rsidRPr="00B672E2" w:rsidRDefault="0010099B" w:rsidP="00083A46">
      <w:pPr>
        <w:ind w:left="720"/>
      </w:pPr>
      <w:r>
        <w:fldChar w:fldCharType="begin"/>
      </w:r>
      <w:r w:rsidR="00083A46">
        <w:instrText xml:space="preserve"> DOCVARIABLE  MgntAgtContact </w:instrText>
      </w:r>
      <w:r>
        <w:fldChar w:fldCharType="end"/>
      </w:r>
    </w:p>
    <w:p w:rsidR="00083A46" w:rsidRPr="00B672E2" w:rsidRDefault="0010099B" w:rsidP="00E13330">
      <w:pPr>
        <w:ind w:left="720"/>
      </w:pPr>
      <w:r>
        <w:fldChar w:fldCharType="begin"/>
      </w:r>
      <w:r w:rsidR="00083A46">
        <w:instrText xml:space="preserve"> DOCVARIABLE  MgntAgentName </w:instrText>
      </w:r>
      <w:r>
        <w:fldChar w:fldCharType="end"/>
      </w:r>
    </w:p>
    <w:p w:rsidR="0017001E" w:rsidRPr="00B672E2" w:rsidRDefault="0010099B" w:rsidP="00083A46">
      <w:pPr>
        <w:ind w:left="720"/>
      </w:pPr>
      <w:r>
        <w:fldChar w:fldCharType="begin"/>
      </w:r>
      <w:r w:rsidR="00083A46">
        <w:instrText xml:space="preserve"> DOCVARIABLE  MgntAgentEmail </w:instrText>
      </w:r>
      <w:r>
        <w:fldChar w:fldCharType="end"/>
      </w:r>
    </w:p>
    <w:p w:rsidR="0017001E" w:rsidRPr="00B672E2" w:rsidRDefault="0017001E" w:rsidP="00382034">
      <w:pPr>
        <w:ind w:left="720"/>
      </w:pPr>
    </w:p>
    <w:p w:rsidR="00083A46" w:rsidRPr="00B672E2" w:rsidRDefault="0010099B" w:rsidP="00083A46">
      <w:pPr>
        <w:ind w:left="720"/>
      </w:pPr>
      <w:r>
        <w:fldChar w:fldCharType="begin"/>
      </w:r>
      <w:r w:rsidR="00083A46">
        <w:instrText xml:space="preserve"> DOCVARIABLE  OnsiteManager </w:instrText>
      </w:r>
      <w:r>
        <w:fldChar w:fldCharType="end"/>
      </w:r>
    </w:p>
    <w:p w:rsidR="00083A46" w:rsidRPr="00B672E2" w:rsidRDefault="0010099B" w:rsidP="00E13330">
      <w:pPr>
        <w:ind w:left="720"/>
      </w:pPr>
      <w:r>
        <w:fldChar w:fldCharType="begin"/>
      </w:r>
      <w:r w:rsidR="00083A46">
        <w:instrText xml:space="preserve"> DOCVARIABLE  PropertyName </w:instrText>
      </w:r>
      <w:r>
        <w:fldChar w:fldCharType="end"/>
      </w:r>
    </w:p>
    <w:p w:rsidR="0017001E" w:rsidRPr="00B672E2" w:rsidRDefault="0010099B" w:rsidP="00083A46">
      <w:pPr>
        <w:ind w:left="720"/>
      </w:pPr>
      <w:r>
        <w:fldChar w:fldCharType="begin"/>
      </w:r>
      <w:r w:rsidR="00083A46">
        <w:instrText xml:space="preserve"> DOCVARIABLE  PropEmail </w:instrText>
      </w:r>
      <w:r>
        <w:fldChar w:fldCharType="end"/>
      </w:r>
    </w:p>
    <w:p w:rsidR="001D7108" w:rsidRPr="00B672E2" w:rsidRDefault="001D7108" w:rsidP="00382034"/>
    <w:p w:rsidR="002C2D46" w:rsidRDefault="001D7108">
      <w:r w:rsidRPr="00B672E2">
        <w:tab/>
      </w:r>
      <w:r w:rsidR="00BD5CCE" w:rsidRPr="00B672E2">
        <w:t>MOR File</w:t>
      </w:r>
    </w:p>
    <w:p w:rsidR="00E13330" w:rsidRDefault="00E13330"/>
    <w:p w:rsidR="00E13330" w:rsidRDefault="00E13330" w:rsidP="00F33EF3">
      <w:pPr>
        <w:rPr>
          <w:rFonts w:ascii="Comic Sans MS" w:hAnsi="Comic Sans MS"/>
        </w:rPr>
      </w:pPr>
      <w:r w:rsidRPr="008624CC">
        <w:rPr>
          <w:rFonts w:ascii="Comic Sans MS" w:hAnsi="Comic Sans MS"/>
          <w:sz w:val="36"/>
          <w:szCs w:val="36"/>
        </w:rPr>
        <w:t xml:space="preserve"> </w:t>
      </w:r>
    </w:p>
    <w:p w:rsidR="00343941" w:rsidRPr="006F00C0" w:rsidRDefault="00343941" w:rsidP="006F00C0">
      <w:pPr>
        <w:jc w:val="center"/>
        <w:rPr>
          <w:rFonts w:ascii="Comic Sans MS" w:hAnsi="Comic Sans MS"/>
          <w:sz w:val="28"/>
          <w:szCs w:val="28"/>
        </w:rPr>
      </w:pPr>
    </w:p>
    <w:sectPr w:rsidR="00343941" w:rsidRPr="006F00C0" w:rsidSect="00E13330">
      <w:headerReference w:type="first" r:id="rId14"/>
      <w:footerReference w:type="first" r:id="rId15"/>
      <w:pgSz w:w="12240" w:h="15840" w:code="1"/>
      <w:pgMar w:top="720" w:right="1800" w:bottom="720" w:left="1800" w:header="432" w:footer="432"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555E" w:rsidRDefault="00C5555E" w:rsidP="00947E10">
      <w:r>
        <w:separator/>
      </w:r>
    </w:p>
  </w:endnote>
  <w:endnote w:type="continuationSeparator" w:id="0">
    <w:p w:rsidR="00C5555E" w:rsidRDefault="00C5555E" w:rsidP="00947E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1886" w:rsidRPr="00E13330" w:rsidRDefault="00E13330" w:rsidP="00E13330">
    <w:pPr>
      <w:pStyle w:val="Footer"/>
      <w:jc w:val="center"/>
    </w:pPr>
    <w:r>
      <w:rPr>
        <w:noProof/>
      </w:rPr>
      <w:drawing>
        <wp:inline distT="0" distB="0" distL="0" distR="0">
          <wp:extent cx="1743075" cy="295275"/>
          <wp:effectExtent l="0" t="0" r="9525" b="9525"/>
          <wp:docPr id="7" name="Picture 7" descr="D:\Clients\Georgia HAP\NHC Atl Corp Office footer.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Clients\Georgia HAP\NHC Atl Corp Office footer.t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43075" cy="295275"/>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555E" w:rsidRDefault="00C5555E" w:rsidP="00947E10">
      <w:r>
        <w:separator/>
      </w:r>
    </w:p>
  </w:footnote>
  <w:footnote w:type="continuationSeparator" w:id="0">
    <w:p w:rsidR="00C5555E" w:rsidRDefault="00C5555E" w:rsidP="00947E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1886" w:rsidRDefault="00F33EF3" w:rsidP="00334F45">
    <w:pPr>
      <w:pStyle w:val="Header"/>
      <w:jc w:val="center"/>
    </w:pPr>
    <w:r>
      <w:rPr>
        <w:noProof/>
      </w:rPr>
      <w:drawing>
        <wp:anchor distT="0" distB="0" distL="114300" distR="114300" simplePos="0" relativeHeight="251659264" behindDoc="1" locked="0" layoutInCell="1" allowOverlap="1" wp14:anchorId="1CF4DEB3" wp14:editId="79103378">
          <wp:simplePos x="0" y="0"/>
          <wp:positionH relativeFrom="margin">
            <wp:posOffset>-934085</wp:posOffset>
          </wp:positionH>
          <wp:positionV relativeFrom="paragraph">
            <wp:posOffset>-63500</wp:posOffset>
          </wp:positionV>
          <wp:extent cx="7715885" cy="1596390"/>
          <wp:effectExtent l="0" t="0" r="0" b="3810"/>
          <wp:wrapTight wrapText="bothSides">
            <wp:wrapPolygon edited="0">
              <wp:start x="0" y="0"/>
              <wp:lineTo x="0" y="21394"/>
              <wp:lineTo x="21545" y="21394"/>
              <wp:lineTo x="21545" y="0"/>
              <wp:lineTo x="0" y="0"/>
            </wp:wrapPolygon>
          </wp:wrapTight>
          <wp:docPr id="8" name="Picture 8" descr="D:\Clients\Georgia HAP\NHC Atl Corp Office Header.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lients\Georgia HAP\NHC Atl Corp Office Header.tif"/>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715885" cy="1596390"/>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445214"/>
    <w:multiLevelType w:val="hybridMultilevel"/>
    <w:tmpl w:val="D42E6D56"/>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nsid w:val="32F343D6"/>
    <w:multiLevelType w:val="hybridMultilevel"/>
    <w:tmpl w:val="ADE84E2A"/>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nsid w:val="47541667"/>
    <w:multiLevelType w:val="hybridMultilevel"/>
    <w:tmpl w:val="2A8EF410"/>
    <w:lvl w:ilvl="0" w:tplc="7EF88176">
      <w:start w:val="1"/>
      <w:numFmt w:val="lowerLetter"/>
      <w:lvlText w:val="(%1)"/>
      <w:lvlJc w:val="left"/>
      <w:pPr>
        <w:tabs>
          <w:tab w:val="num" w:pos="1488"/>
        </w:tabs>
        <w:ind w:left="1488" w:hanging="360"/>
      </w:pPr>
      <w:rPr>
        <w:rFonts w:hint="default"/>
      </w:rPr>
    </w:lvl>
    <w:lvl w:ilvl="1" w:tplc="04090019" w:tentative="1">
      <w:start w:val="1"/>
      <w:numFmt w:val="lowerLetter"/>
      <w:lvlText w:val="%2."/>
      <w:lvlJc w:val="left"/>
      <w:pPr>
        <w:tabs>
          <w:tab w:val="num" w:pos="2208"/>
        </w:tabs>
        <w:ind w:left="2208" w:hanging="360"/>
      </w:pPr>
    </w:lvl>
    <w:lvl w:ilvl="2" w:tplc="0409001B" w:tentative="1">
      <w:start w:val="1"/>
      <w:numFmt w:val="lowerRoman"/>
      <w:lvlText w:val="%3."/>
      <w:lvlJc w:val="right"/>
      <w:pPr>
        <w:tabs>
          <w:tab w:val="num" w:pos="2928"/>
        </w:tabs>
        <w:ind w:left="2928" w:hanging="180"/>
      </w:pPr>
    </w:lvl>
    <w:lvl w:ilvl="3" w:tplc="0409000F" w:tentative="1">
      <w:start w:val="1"/>
      <w:numFmt w:val="decimal"/>
      <w:lvlText w:val="%4."/>
      <w:lvlJc w:val="left"/>
      <w:pPr>
        <w:tabs>
          <w:tab w:val="num" w:pos="3648"/>
        </w:tabs>
        <w:ind w:left="3648" w:hanging="360"/>
      </w:pPr>
    </w:lvl>
    <w:lvl w:ilvl="4" w:tplc="04090019" w:tentative="1">
      <w:start w:val="1"/>
      <w:numFmt w:val="lowerLetter"/>
      <w:lvlText w:val="%5."/>
      <w:lvlJc w:val="left"/>
      <w:pPr>
        <w:tabs>
          <w:tab w:val="num" w:pos="4368"/>
        </w:tabs>
        <w:ind w:left="4368" w:hanging="360"/>
      </w:pPr>
    </w:lvl>
    <w:lvl w:ilvl="5" w:tplc="0409001B" w:tentative="1">
      <w:start w:val="1"/>
      <w:numFmt w:val="lowerRoman"/>
      <w:lvlText w:val="%6."/>
      <w:lvlJc w:val="right"/>
      <w:pPr>
        <w:tabs>
          <w:tab w:val="num" w:pos="5088"/>
        </w:tabs>
        <w:ind w:left="5088" w:hanging="180"/>
      </w:pPr>
    </w:lvl>
    <w:lvl w:ilvl="6" w:tplc="0409000F" w:tentative="1">
      <w:start w:val="1"/>
      <w:numFmt w:val="decimal"/>
      <w:lvlText w:val="%7."/>
      <w:lvlJc w:val="left"/>
      <w:pPr>
        <w:tabs>
          <w:tab w:val="num" w:pos="5808"/>
        </w:tabs>
        <w:ind w:left="5808" w:hanging="360"/>
      </w:pPr>
    </w:lvl>
    <w:lvl w:ilvl="7" w:tplc="04090019" w:tentative="1">
      <w:start w:val="1"/>
      <w:numFmt w:val="lowerLetter"/>
      <w:lvlText w:val="%8."/>
      <w:lvlJc w:val="left"/>
      <w:pPr>
        <w:tabs>
          <w:tab w:val="num" w:pos="6528"/>
        </w:tabs>
        <w:ind w:left="6528" w:hanging="360"/>
      </w:pPr>
    </w:lvl>
    <w:lvl w:ilvl="8" w:tplc="0409001B" w:tentative="1">
      <w:start w:val="1"/>
      <w:numFmt w:val="lowerRoman"/>
      <w:lvlText w:val="%9."/>
      <w:lvlJc w:val="right"/>
      <w:pPr>
        <w:tabs>
          <w:tab w:val="num" w:pos="7248"/>
        </w:tabs>
        <w:ind w:left="7248" w:hanging="180"/>
      </w:pPr>
    </w:lvl>
  </w:abstractNum>
  <w:abstractNum w:abstractNumId="3">
    <w:nsid w:val="48B226B9"/>
    <w:multiLevelType w:val="hybridMultilevel"/>
    <w:tmpl w:val="AF6681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CB2142F"/>
    <w:multiLevelType w:val="hybridMultilevel"/>
    <w:tmpl w:val="04DAA19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nsid w:val="5A610200"/>
    <w:multiLevelType w:val="hybridMultilevel"/>
    <w:tmpl w:val="DB46C240"/>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
    <w:nsid w:val="5D845283"/>
    <w:multiLevelType w:val="hybridMultilevel"/>
    <w:tmpl w:val="6710456E"/>
    <w:lvl w:ilvl="0" w:tplc="D396CE5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1">
      <w:start w:val="1"/>
      <w:numFmt w:val="bullet"/>
      <w:lvlText w:val=""/>
      <w:lvlJc w:val="left"/>
      <w:pPr>
        <w:tabs>
          <w:tab w:val="num" w:pos="2880"/>
        </w:tabs>
        <w:ind w:left="2880" w:hanging="360"/>
      </w:pPr>
      <w:rPr>
        <w:rFonts w:ascii="Symbol" w:hAnsi="Symbol"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7415135F"/>
    <w:multiLevelType w:val="hybridMultilevel"/>
    <w:tmpl w:val="B2E48442"/>
    <w:lvl w:ilvl="0" w:tplc="0908E430">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7BFC47C9"/>
    <w:multiLevelType w:val="hybridMultilevel"/>
    <w:tmpl w:val="5254F1C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7C9E039E"/>
    <w:multiLevelType w:val="hybridMultilevel"/>
    <w:tmpl w:val="D6FE851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5"/>
  </w:num>
  <w:num w:numId="2">
    <w:abstractNumId w:val="8"/>
  </w:num>
  <w:num w:numId="3">
    <w:abstractNumId w:val="0"/>
  </w:num>
  <w:num w:numId="4">
    <w:abstractNumId w:val="7"/>
  </w:num>
  <w:num w:numId="5">
    <w:abstractNumId w:val="2"/>
  </w:num>
  <w:num w:numId="6">
    <w:abstractNumId w:val="1"/>
  </w:num>
  <w:num w:numId="7">
    <w:abstractNumId w:val="3"/>
  </w:num>
  <w:num w:numId="8">
    <w:abstractNumId w:val="6"/>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2034"/>
    <w:rsid w:val="00002F13"/>
    <w:rsid w:val="00007288"/>
    <w:rsid w:val="0001428C"/>
    <w:rsid w:val="000154B5"/>
    <w:rsid w:val="00016419"/>
    <w:rsid w:val="00017F03"/>
    <w:rsid w:val="00020AE6"/>
    <w:rsid w:val="00021091"/>
    <w:rsid w:val="00021EA4"/>
    <w:rsid w:val="0002243D"/>
    <w:rsid w:val="0002455C"/>
    <w:rsid w:val="00024719"/>
    <w:rsid w:val="00024DF8"/>
    <w:rsid w:val="000254DC"/>
    <w:rsid w:val="00025F75"/>
    <w:rsid w:val="00026BD9"/>
    <w:rsid w:val="00034DA1"/>
    <w:rsid w:val="0003527A"/>
    <w:rsid w:val="000355CE"/>
    <w:rsid w:val="00035A51"/>
    <w:rsid w:val="0003636E"/>
    <w:rsid w:val="00036D70"/>
    <w:rsid w:val="0003717B"/>
    <w:rsid w:val="00042943"/>
    <w:rsid w:val="000430A1"/>
    <w:rsid w:val="0004415E"/>
    <w:rsid w:val="00045D21"/>
    <w:rsid w:val="000519BD"/>
    <w:rsid w:val="000545BB"/>
    <w:rsid w:val="00055725"/>
    <w:rsid w:val="0006036B"/>
    <w:rsid w:val="00063934"/>
    <w:rsid w:val="000657AA"/>
    <w:rsid w:val="00065895"/>
    <w:rsid w:val="00066674"/>
    <w:rsid w:val="000727F4"/>
    <w:rsid w:val="00076795"/>
    <w:rsid w:val="00080DC6"/>
    <w:rsid w:val="00083839"/>
    <w:rsid w:val="00083A46"/>
    <w:rsid w:val="00085622"/>
    <w:rsid w:val="00086519"/>
    <w:rsid w:val="0008671F"/>
    <w:rsid w:val="00093DE9"/>
    <w:rsid w:val="00095860"/>
    <w:rsid w:val="00096637"/>
    <w:rsid w:val="000969D8"/>
    <w:rsid w:val="00096CD9"/>
    <w:rsid w:val="000975AA"/>
    <w:rsid w:val="000976A2"/>
    <w:rsid w:val="000A0679"/>
    <w:rsid w:val="000A0F03"/>
    <w:rsid w:val="000A30D7"/>
    <w:rsid w:val="000A3F51"/>
    <w:rsid w:val="000A5A1B"/>
    <w:rsid w:val="000B30F2"/>
    <w:rsid w:val="000B388F"/>
    <w:rsid w:val="000B3C46"/>
    <w:rsid w:val="000B5BCA"/>
    <w:rsid w:val="000C0225"/>
    <w:rsid w:val="000C1999"/>
    <w:rsid w:val="000C265A"/>
    <w:rsid w:val="000C35C5"/>
    <w:rsid w:val="000C36DF"/>
    <w:rsid w:val="000C4693"/>
    <w:rsid w:val="000C64A5"/>
    <w:rsid w:val="000D0053"/>
    <w:rsid w:val="000D02DD"/>
    <w:rsid w:val="000D1C3D"/>
    <w:rsid w:val="000D38CA"/>
    <w:rsid w:val="000D59D8"/>
    <w:rsid w:val="000D61C1"/>
    <w:rsid w:val="000E3A3A"/>
    <w:rsid w:val="000E58C8"/>
    <w:rsid w:val="000E6A2A"/>
    <w:rsid w:val="000F029B"/>
    <w:rsid w:val="000F0C61"/>
    <w:rsid w:val="000F50F8"/>
    <w:rsid w:val="0010099B"/>
    <w:rsid w:val="00111EDD"/>
    <w:rsid w:val="0011287E"/>
    <w:rsid w:val="00112F64"/>
    <w:rsid w:val="00113CBB"/>
    <w:rsid w:val="00116CE6"/>
    <w:rsid w:val="001213D0"/>
    <w:rsid w:val="001246DA"/>
    <w:rsid w:val="00125424"/>
    <w:rsid w:val="001317DE"/>
    <w:rsid w:val="0013525E"/>
    <w:rsid w:val="00136E2A"/>
    <w:rsid w:val="001377AF"/>
    <w:rsid w:val="001416B4"/>
    <w:rsid w:val="00141915"/>
    <w:rsid w:val="00143218"/>
    <w:rsid w:val="00150E1F"/>
    <w:rsid w:val="00152A0F"/>
    <w:rsid w:val="001639E8"/>
    <w:rsid w:val="00166BE4"/>
    <w:rsid w:val="00167B04"/>
    <w:rsid w:val="00167F1B"/>
    <w:rsid w:val="0017001E"/>
    <w:rsid w:val="0017493C"/>
    <w:rsid w:val="001813BF"/>
    <w:rsid w:val="00183096"/>
    <w:rsid w:val="00183910"/>
    <w:rsid w:val="0019274F"/>
    <w:rsid w:val="00195D25"/>
    <w:rsid w:val="00197D71"/>
    <w:rsid w:val="001A680D"/>
    <w:rsid w:val="001B29A9"/>
    <w:rsid w:val="001B46A1"/>
    <w:rsid w:val="001B4F74"/>
    <w:rsid w:val="001B5193"/>
    <w:rsid w:val="001B51A7"/>
    <w:rsid w:val="001B51EF"/>
    <w:rsid w:val="001C191D"/>
    <w:rsid w:val="001C3E85"/>
    <w:rsid w:val="001C46B8"/>
    <w:rsid w:val="001C49B6"/>
    <w:rsid w:val="001D0E23"/>
    <w:rsid w:val="001D7108"/>
    <w:rsid w:val="001D738B"/>
    <w:rsid w:val="001D7BE1"/>
    <w:rsid w:val="001E1538"/>
    <w:rsid w:val="001E411D"/>
    <w:rsid w:val="001E623F"/>
    <w:rsid w:val="001E7F45"/>
    <w:rsid w:val="001F093C"/>
    <w:rsid w:val="001F0AAA"/>
    <w:rsid w:val="001F3FAA"/>
    <w:rsid w:val="001F67AC"/>
    <w:rsid w:val="001F77D3"/>
    <w:rsid w:val="001F7A2D"/>
    <w:rsid w:val="001F7E9D"/>
    <w:rsid w:val="0020028E"/>
    <w:rsid w:val="0020063E"/>
    <w:rsid w:val="00201326"/>
    <w:rsid w:val="00201971"/>
    <w:rsid w:val="00202EB8"/>
    <w:rsid w:val="002071C7"/>
    <w:rsid w:val="00207EAC"/>
    <w:rsid w:val="002101DC"/>
    <w:rsid w:val="00212AB6"/>
    <w:rsid w:val="002162DD"/>
    <w:rsid w:val="002230A6"/>
    <w:rsid w:val="002238F8"/>
    <w:rsid w:val="002239E2"/>
    <w:rsid w:val="002266B1"/>
    <w:rsid w:val="00230DAC"/>
    <w:rsid w:val="00231006"/>
    <w:rsid w:val="002317EC"/>
    <w:rsid w:val="002334E8"/>
    <w:rsid w:val="00233EE4"/>
    <w:rsid w:val="00235605"/>
    <w:rsid w:val="00240A5A"/>
    <w:rsid w:val="002435C0"/>
    <w:rsid w:val="002440C9"/>
    <w:rsid w:val="002453EF"/>
    <w:rsid w:val="002460B9"/>
    <w:rsid w:val="0024699F"/>
    <w:rsid w:val="002519DD"/>
    <w:rsid w:val="00255EBE"/>
    <w:rsid w:val="00256361"/>
    <w:rsid w:val="002606D4"/>
    <w:rsid w:val="002608AE"/>
    <w:rsid w:val="0026230A"/>
    <w:rsid w:val="002628FD"/>
    <w:rsid w:val="00262D95"/>
    <w:rsid w:val="00263239"/>
    <w:rsid w:val="002714EB"/>
    <w:rsid w:val="002729AE"/>
    <w:rsid w:val="002752DF"/>
    <w:rsid w:val="00275AD2"/>
    <w:rsid w:val="002766F6"/>
    <w:rsid w:val="002770D9"/>
    <w:rsid w:val="00277413"/>
    <w:rsid w:val="00281F7C"/>
    <w:rsid w:val="00284257"/>
    <w:rsid w:val="00284D89"/>
    <w:rsid w:val="00285A8C"/>
    <w:rsid w:val="00285EED"/>
    <w:rsid w:val="0028705F"/>
    <w:rsid w:val="00291853"/>
    <w:rsid w:val="00295048"/>
    <w:rsid w:val="00297F21"/>
    <w:rsid w:val="002A2DE5"/>
    <w:rsid w:val="002A7771"/>
    <w:rsid w:val="002B08DD"/>
    <w:rsid w:val="002B7ACA"/>
    <w:rsid w:val="002C1358"/>
    <w:rsid w:val="002C2D46"/>
    <w:rsid w:val="002C38F7"/>
    <w:rsid w:val="002C4E2D"/>
    <w:rsid w:val="002C4F0B"/>
    <w:rsid w:val="002C78BC"/>
    <w:rsid w:val="002C7D1C"/>
    <w:rsid w:val="002D215C"/>
    <w:rsid w:val="002D2D68"/>
    <w:rsid w:val="002D63CF"/>
    <w:rsid w:val="002D6902"/>
    <w:rsid w:val="002E1150"/>
    <w:rsid w:val="002E281D"/>
    <w:rsid w:val="002E40ED"/>
    <w:rsid w:val="002E488A"/>
    <w:rsid w:val="002E75DB"/>
    <w:rsid w:val="002F1595"/>
    <w:rsid w:val="002F4D03"/>
    <w:rsid w:val="002F6017"/>
    <w:rsid w:val="002F7048"/>
    <w:rsid w:val="002F7457"/>
    <w:rsid w:val="002F7E4E"/>
    <w:rsid w:val="00305D00"/>
    <w:rsid w:val="00306472"/>
    <w:rsid w:val="0031395D"/>
    <w:rsid w:val="00313FF1"/>
    <w:rsid w:val="00317847"/>
    <w:rsid w:val="00324492"/>
    <w:rsid w:val="00327089"/>
    <w:rsid w:val="003306E0"/>
    <w:rsid w:val="00334F45"/>
    <w:rsid w:val="00336A74"/>
    <w:rsid w:val="00337984"/>
    <w:rsid w:val="003427DC"/>
    <w:rsid w:val="00343941"/>
    <w:rsid w:val="00346CC1"/>
    <w:rsid w:val="00347116"/>
    <w:rsid w:val="00347670"/>
    <w:rsid w:val="0035180D"/>
    <w:rsid w:val="00352D23"/>
    <w:rsid w:val="00360FFA"/>
    <w:rsid w:val="003629D2"/>
    <w:rsid w:val="00363261"/>
    <w:rsid w:val="00363CB7"/>
    <w:rsid w:val="003672EC"/>
    <w:rsid w:val="003739C2"/>
    <w:rsid w:val="00373A75"/>
    <w:rsid w:val="0037445C"/>
    <w:rsid w:val="00374605"/>
    <w:rsid w:val="00374853"/>
    <w:rsid w:val="00376402"/>
    <w:rsid w:val="00376D20"/>
    <w:rsid w:val="00380882"/>
    <w:rsid w:val="00381AB9"/>
    <w:rsid w:val="00381F84"/>
    <w:rsid w:val="00382034"/>
    <w:rsid w:val="00383471"/>
    <w:rsid w:val="0038500B"/>
    <w:rsid w:val="00385E8B"/>
    <w:rsid w:val="00390771"/>
    <w:rsid w:val="0039231E"/>
    <w:rsid w:val="00394BC3"/>
    <w:rsid w:val="003968D9"/>
    <w:rsid w:val="00396A34"/>
    <w:rsid w:val="003A1386"/>
    <w:rsid w:val="003A1D4C"/>
    <w:rsid w:val="003A4827"/>
    <w:rsid w:val="003A52B7"/>
    <w:rsid w:val="003A78DD"/>
    <w:rsid w:val="003B0117"/>
    <w:rsid w:val="003B136A"/>
    <w:rsid w:val="003B4769"/>
    <w:rsid w:val="003B4D5A"/>
    <w:rsid w:val="003B59AF"/>
    <w:rsid w:val="003B668F"/>
    <w:rsid w:val="003B7E5E"/>
    <w:rsid w:val="003C0629"/>
    <w:rsid w:val="003C19C4"/>
    <w:rsid w:val="003C2C4A"/>
    <w:rsid w:val="003C2EA4"/>
    <w:rsid w:val="003D0542"/>
    <w:rsid w:val="003D2EBF"/>
    <w:rsid w:val="003D7535"/>
    <w:rsid w:val="003E3431"/>
    <w:rsid w:val="003F1047"/>
    <w:rsid w:val="003F5794"/>
    <w:rsid w:val="003F5F66"/>
    <w:rsid w:val="00400041"/>
    <w:rsid w:val="004007C8"/>
    <w:rsid w:val="00400CCB"/>
    <w:rsid w:val="004010F3"/>
    <w:rsid w:val="0040208D"/>
    <w:rsid w:val="00407714"/>
    <w:rsid w:val="0040797F"/>
    <w:rsid w:val="00410575"/>
    <w:rsid w:val="004107C6"/>
    <w:rsid w:val="00412159"/>
    <w:rsid w:val="00415FA8"/>
    <w:rsid w:val="00420CA0"/>
    <w:rsid w:val="004212C7"/>
    <w:rsid w:val="00421984"/>
    <w:rsid w:val="00424830"/>
    <w:rsid w:val="004250D1"/>
    <w:rsid w:val="0042526F"/>
    <w:rsid w:val="00425A52"/>
    <w:rsid w:val="00426F2B"/>
    <w:rsid w:val="00433472"/>
    <w:rsid w:val="00433FEB"/>
    <w:rsid w:val="0043447E"/>
    <w:rsid w:val="00437FC1"/>
    <w:rsid w:val="00441426"/>
    <w:rsid w:val="00450128"/>
    <w:rsid w:val="004501DD"/>
    <w:rsid w:val="00451494"/>
    <w:rsid w:val="00451EDA"/>
    <w:rsid w:val="004526E8"/>
    <w:rsid w:val="00452E29"/>
    <w:rsid w:val="00453A29"/>
    <w:rsid w:val="00455602"/>
    <w:rsid w:val="00455F1F"/>
    <w:rsid w:val="00455FBD"/>
    <w:rsid w:val="00463E44"/>
    <w:rsid w:val="00470B95"/>
    <w:rsid w:val="00471CC8"/>
    <w:rsid w:val="004726D2"/>
    <w:rsid w:val="004738A2"/>
    <w:rsid w:val="00474B8D"/>
    <w:rsid w:val="004764DA"/>
    <w:rsid w:val="00477A53"/>
    <w:rsid w:val="00477E6B"/>
    <w:rsid w:val="004815B5"/>
    <w:rsid w:val="0048376A"/>
    <w:rsid w:val="00485EF5"/>
    <w:rsid w:val="004921D5"/>
    <w:rsid w:val="00492833"/>
    <w:rsid w:val="004952F2"/>
    <w:rsid w:val="004A1F4E"/>
    <w:rsid w:val="004A2014"/>
    <w:rsid w:val="004A2AA0"/>
    <w:rsid w:val="004A542F"/>
    <w:rsid w:val="004B178D"/>
    <w:rsid w:val="004B3EC8"/>
    <w:rsid w:val="004B76BF"/>
    <w:rsid w:val="004C2139"/>
    <w:rsid w:val="004C4DE9"/>
    <w:rsid w:val="004C5D93"/>
    <w:rsid w:val="004C7B4B"/>
    <w:rsid w:val="004D0050"/>
    <w:rsid w:val="004D281A"/>
    <w:rsid w:val="004E3F87"/>
    <w:rsid w:val="004E54A0"/>
    <w:rsid w:val="004E5A2D"/>
    <w:rsid w:val="004F0703"/>
    <w:rsid w:val="004F0DD3"/>
    <w:rsid w:val="004F2153"/>
    <w:rsid w:val="004F25F8"/>
    <w:rsid w:val="004F2DBE"/>
    <w:rsid w:val="004F2FCF"/>
    <w:rsid w:val="004F42B8"/>
    <w:rsid w:val="004F43AB"/>
    <w:rsid w:val="004F4412"/>
    <w:rsid w:val="004F4ACC"/>
    <w:rsid w:val="004F4D35"/>
    <w:rsid w:val="004F52D7"/>
    <w:rsid w:val="004F5B6D"/>
    <w:rsid w:val="004F70C7"/>
    <w:rsid w:val="00500A11"/>
    <w:rsid w:val="0050153C"/>
    <w:rsid w:val="00504279"/>
    <w:rsid w:val="00505E79"/>
    <w:rsid w:val="005106D4"/>
    <w:rsid w:val="00513C85"/>
    <w:rsid w:val="0051425B"/>
    <w:rsid w:val="00516058"/>
    <w:rsid w:val="005172C0"/>
    <w:rsid w:val="0052185C"/>
    <w:rsid w:val="00523825"/>
    <w:rsid w:val="00524272"/>
    <w:rsid w:val="00531B85"/>
    <w:rsid w:val="00534EBE"/>
    <w:rsid w:val="00535A6A"/>
    <w:rsid w:val="00535D67"/>
    <w:rsid w:val="005365FA"/>
    <w:rsid w:val="0053675B"/>
    <w:rsid w:val="00541CC8"/>
    <w:rsid w:val="00544202"/>
    <w:rsid w:val="00546082"/>
    <w:rsid w:val="005474D8"/>
    <w:rsid w:val="0054753F"/>
    <w:rsid w:val="00547FEF"/>
    <w:rsid w:val="005502A6"/>
    <w:rsid w:val="00550E78"/>
    <w:rsid w:val="00550F3B"/>
    <w:rsid w:val="00551588"/>
    <w:rsid w:val="00551D35"/>
    <w:rsid w:val="00554BFD"/>
    <w:rsid w:val="00560756"/>
    <w:rsid w:val="00563E48"/>
    <w:rsid w:val="00566F1E"/>
    <w:rsid w:val="00570EBC"/>
    <w:rsid w:val="005733C0"/>
    <w:rsid w:val="00574471"/>
    <w:rsid w:val="005756C8"/>
    <w:rsid w:val="00575851"/>
    <w:rsid w:val="00577434"/>
    <w:rsid w:val="0058081A"/>
    <w:rsid w:val="0058164A"/>
    <w:rsid w:val="00583CCC"/>
    <w:rsid w:val="00584409"/>
    <w:rsid w:val="00585FF7"/>
    <w:rsid w:val="005916F4"/>
    <w:rsid w:val="00591B06"/>
    <w:rsid w:val="005937B3"/>
    <w:rsid w:val="0059529D"/>
    <w:rsid w:val="005A0274"/>
    <w:rsid w:val="005A230A"/>
    <w:rsid w:val="005A397F"/>
    <w:rsid w:val="005A4A55"/>
    <w:rsid w:val="005A7962"/>
    <w:rsid w:val="005B4C73"/>
    <w:rsid w:val="005B6F75"/>
    <w:rsid w:val="005B7573"/>
    <w:rsid w:val="005C030A"/>
    <w:rsid w:val="005C0A31"/>
    <w:rsid w:val="005C0E8B"/>
    <w:rsid w:val="005C2DF2"/>
    <w:rsid w:val="005C3EEE"/>
    <w:rsid w:val="005C4DCC"/>
    <w:rsid w:val="005D17E7"/>
    <w:rsid w:val="005D1B35"/>
    <w:rsid w:val="005D1CBE"/>
    <w:rsid w:val="005D2BFC"/>
    <w:rsid w:val="005D3376"/>
    <w:rsid w:val="005E0138"/>
    <w:rsid w:val="005E03BA"/>
    <w:rsid w:val="005E1CCD"/>
    <w:rsid w:val="005E39C4"/>
    <w:rsid w:val="005E417B"/>
    <w:rsid w:val="005E6429"/>
    <w:rsid w:val="005E7BA0"/>
    <w:rsid w:val="005F07E2"/>
    <w:rsid w:val="005F1608"/>
    <w:rsid w:val="005F3477"/>
    <w:rsid w:val="005F3FB2"/>
    <w:rsid w:val="005F4337"/>
    <w:rsid w:val="005F54AC"/>
    <w:rsid w:val="005F7986"/>
    <w:rsid w:val="00600BF8"/>
    <w:rsid w:val="00600E9A"/>
    <w:rsid w:val="00602BD2"/>
    <w:rsid w:val="006053D1"/>
    <w:rsid w:val="00607009"/>
    <w:rsid w:val="00610341"/>
    <w:rsid w:val="00610C09"/>
    <w:rsid w:val="00612A07"/>
    <w:rsid w:val="006139F5"/>
    <w:rsid w:val="00613DFD"/>
    <w:rsid w:val="00614F77"/>
    <w:rsid w:val="0061640A"/>
    <w:rsid w:val="006165CF"/>
    <w:rsid w:val="006223BA"/>
    <w:rsid w:val="00622731"/>
    <w:rsid w:val="00623629"/>
    <w:rsid w:val="006237C8"/>
    <w:rsid w:val="006245B3"/>
    <w:rsid w:val="00624E24"/>
    <w:rsid w:val="00626582"/>
    <w:rsid w:val="00630E28"/>
    <w:rsid w:val="00633244"/>
    <w:rsid w:val="00633551"/>
    <w:rsid w:val="00633DF1"/>
    <w:rsid w:val="00636DB4"/>
    <w:rsid w:val="00640B6C"/>
    <w:rsid w:val="00643798"/>
    <w:rsid w:val="006447AA"/>
    <w:rsid w:val="00651091"/>
    <w:rsid w:val="00651C41"/>
    <w:rsid w:val="006527C0"/>
    <w:rsid w:val="0065553B"/>
    <w:rsid w:val="006579EB"/>
    <w:rsid w:val="0066231B"/>
    <w:rsid w:val="00662BBD"/>
    <w:rsid w:val="00664158"/>
    <w:rsid w:val="0066441F"/>
    <w:rsid w:val="006666EA"/>
    <w:rsid w:val="006715EC"/>
    <w:rsid w:val="00673A03"/>
    <w:rsid w:val="00674E62"/>
    <w:rsid w:val="00675B6C"/>
    <w:rsid w:val="00675DFA"/>
    <w:rsid w:val="00682AEF"/>
    <w:rsid w:val="00685A42"/>
    <w:rsid w:val="00691151"/>
    <w:rsid w:val="006935FD"/>
    <w:rsid w:val="00693968"/>
    <w:rsid w:val="006975DB"/>
    <w:rsid w:val="006A0E6E"/>
    <w:rsid w:val="006A2705"/>
    <w:rsid w:val="006A3381"/>
    <w:rsid w:val="006B01E8"/>
    <w:rsid w:val="006B1609"/>
    <w:rsid w:val="006B20BD"/>
    <w:rsid w:val="006B23C7"/>
    <w:rsid w:val="006B2D35"/>
    <w:rsid w:val="006B435D"/>
    <w:rsid w:val="006B4BEB"/>
    <w:rsid w:val="006B5E65"/>
    <w:rsid w:val="006C1523"/>
    <w:rsid w:val="006C1CE2"/>
    <w:rsid w:val="006C1DD3"/>
    <w:rsid w:val="006C60A7"/>
    <w:rsid w:val="006D183D"/>
    <w:rsid w:val="006D2340"/>
    <w:rsid w:val="006D29A9"/>
    <w:rsid w:val="006D56E7"/>
    <w:rsid w:val="006D7A46"/>
    <w:rsid w:val="006E06B2"/>
    <w:rsid w:val="006E380A"/>
    <w:rsid w:val="006E46CC"/>
    <w:rsid w:val="006E521C"/>
    <w:rsid w:val="006E5DA9"/>
    <w:rsid w:val="006F00C0"/>
    <w:rsid w:val="006F27E2"/>
    <w:rsid w:val="006F5075"/>
    <w:rsid w:val="00700433"/>
    <w:rsid w:val="007050B8"/>
    <w:rsid w:val="0070583E"/>
    <w:rsid w:val="007074A4"/>
    <w:rsid w:val="007171CF"/>
    <w:rsid w:val="007206C6"/>
    <w:rsid w:val="00724607"/>
    <w:rsid w:val="007253BD"/>
    <w:rsid w:val="007273FE"/>
    <w:rsid w:val="0073075C"/>
    <w:rsid w:val="007324EE"/>
    <w:rsid w:val="00732F6A"/>
    <w:rsid w:val="00733882"/>
    <w:rsid w:val="00734B72"/>
    <w:rsid w:val="00734C85"/>
    <w:rsid w:val="007512E4"/>
    <w:rsid w:val="00751E07"/>
    <w:rsid w:val="007531B4"/>
    <w:rsid w:val="007544A7"/>
    <w:rsid w:val="007549F7"/>
    <w:rsid w:val="00755C4A"/>
    <w:rsid w:val="00756A3A"/>
    <w:rsid w:val="00757761"/>
    <w:rsid w:val="007627C9"/>
    <w:rsid w:val="00763AEE"/>
    <w:rsid w:val="00764917"/>
    <w:rsid w:val="00770D67"/>
    <w:rsid w:val="00772851"/>
    <w:rsid w:val="00774DD2"/>
    <w:rsid w:val="00777567"/>
    <w:rsid w:val="007800C1"/>
    <w:rsid w:val="00780504"/>
    <w:rsid w:val="007806B8"/>
    <w:rsid w:val="00782B64"/>
    <w:rsid w:val="00782FE1"/>
    <w:rsid w:val="00783630"/>
    <w:rsid w:val="00785F05"/>
    <w:rsid w:val="00793BD4"/>
    <w:rsid w:val="0079530E"/>
    <w:rsid w:val="007A05AE"/>
    <w:rsid w:val="007A2CF0"/>
    <w:rsid w:val="007A3A58"/>
    <w:rsid w:val="007A5CE8"/>
    <w:rsid w:val="007A5DC0"/>
    <w:rsid w:val="007A5DF1"/>
    <w:rsid w:val="007B5713"/>
    <w:rsid w:val="007B75DF"/>
    <w:rsid w:val="007B7C6E"/>
    <w:rsid w:val="007C1A55"/>
    <w:rsid w:val="007C7641"/>
    <w:rsid w:val="007D1588"/>
    <w:rsid w:val="007D1D86"/>
    <w:rsid w:val="007D26C6"/>
    <w:rsid w:val="007D3F16"/>
    <w:rsid w:val="007D702F"/>
    <w:rsid w:val="007E1A99"/>
    <w:rsid w:val="007E26CC"/>
    <w:rsid w:val="007F6BFC"/>
    <w:rsid w:val="007F7176"/>
    <w:rsid w:val="0080688F"/>
    <w:rsid w:val="0081040C"/>
    <w:rsid w:val="008158D8"/>
    <w:rsid w:val="008166B1"/>
    <w:rsid w:val="00817E09"/>
    <w:rsid w:val="00833A73"/>
    <w:rsid w:val="008349D1"/>
    <w:rsid w:val="00835A6C"/>
    <w:rsid w:val="00835E9E"/>
    <w:rsid w:val="0083659C"/>
    <w:rsid w:val="008417C0"/>
    <w:rsid w:val="00842541"/>
    <w:rsid w:val="0084634F"/>
    <w:rsid w:val="00847076"/>
    <w:rsid w:val="00847A0D"/>
    <w:rsid w:val="008509FF"/>
    <w:rsid w:val="00851848"/>
    <w:rsid w:val="00852697"/>
    <w:rsid w:val="00852C1C"/>
    <w:rsid w:val="00852D45"/>
    <w:rsid w:val="00852EF5"/>
    <w:rsid w:val="00853B07"/>
    <w:rsid w:val="008555F6"/>
    <w:rsid w:val="008577C8"/>
    <w:rsid w:val="00866DAC"/>
    <w:rsid w:val="00867670"/>
    <w:rsid w:val="008711F9"/>
    <w:rsid w:val="008735E5"/>
    <w:rsid w:val="00873CAD"/>
    <w:rsid w:val="00874E98"/>
    <w:rsid w:val="0087756D"/>
    <w:rsid w:val="008814E7"/>
    <w:rsid w:val="0088154D"/>
    <w:rsid w:val="00883333"/>
    <w:rsid w:val="008833BF"/>
    <w:rsid w:val="00887F67"/>
    <w:rsid w:val="00891B51"/>
    <w:rsid w:val="0089414E"/>
    <w:rsid w:val="008A0659"/>
    <w:rsid w:val="008A07A2"/>
    <w:rsid w:val="008A6BBC"/>
    <w:rsid w:val="008A7906"/>
    <w:rsid w:val="008B11D7"/>
    <w:rsid w:val="008B1C88"/>
    <w:rsid w:val="008B38AE"/>
    <w:rsid w:val="008B3BCF"/>
    <w:rsid w:val="008C0A64"/>
    <w:rsid w:val="008C135E"/>
    <w:rsid w:val="008C22DB"/>
    <w:rsid w:val="008C58C5"/>
    <w:rsid w:val="008C7F7C"/>
    <w:rsid w:val="008C7FB1"/>
    <w:rsid w:val="008D1EAB"/>
    <w:rsid w:val="008D5DEF"/>
    <w:rsid w:val="008D6E75"/>
    <w:rsid w:val="008E1522"/>
    <w:rsid w:val="008F31B0"/>
    <w:rsid w:val="008F3AB2"/>
    <w:rsid w:val="008F468B"/>
    <w:rsid w:val="008F6225"/>
    <w:rsid w:val="0090041D"/>
    <w:rsid w:val="00903BD8"/>
    <w:rsid w:val="00905BBD"/>
    <w:rsid w:val="009121EE"/>
    <w:rsid w:val="00912B13"/>
    <w:rsid w:val="009136E0"/>
    <w:rsid w:val="00915771"/>
    <w:rsid w:val="00920377"/>
    <w:rsid w:val="00921AA9"/>
    <w:rsid w:val="00922CDA"/>
    <w:rsid w:val="00930E09"/>
    <w:rsid w:val="009322B9"/>
    <w:rsid w:val="009338AB"/>
    <w:rsid w:val="0093595F"/>
    <w:rsid w:val="0093597F"/>
    <w:rsid w:val="0094724F"/>
    <w:rsid w:val="00947BE1"/>
    <w:rsid w:val="00947E10"/>
    <w:rsid w:val="00952129"/>
    <w:rsid w:val="00953210"/>
    <w:rsid w:val="00954A95"/>
    <w:rsid w:val="00955716"/>
    <w:rsid w:val="00955E9D"/>
    <w:rsid w:val="009563B4"/>
    <w:rsid w:val="00956F3B"/>
    <w:rsid w:val="00957B99"/>
    <w:rsid w:val="009614B1"/>
    <w:rsid w:val="00966C1F"/>
    <w:rsid w:val="009726AF"/>
    <w:rsid w:val="00981272"/>
    <w:rsid w:val="009816CF"/>
    <w:rsid w:val="0098662C"/>
    <w:rsid w:val="00990B1D"/>
    <w:rsid w:val="00993518"/>
    <w:rsid w:val="009939CF"/>
    <w:rsid w:val="0099416C"/>
    <w:rsid w:val="009943C1"/>
    <w:rsid w:val="009951F1"/>
    <w:rsid w:val="009964EA"/>
    <w:rsid w:val="00996A2E"/>
    <w:rsid w:val="00996E88"/>
    <w:rsid w:val="00997402"/>
    <w:rsid w:val="009A3D2E"/>
    <w:rsid w:val="009B2A21"/>
    <w:rsid w:val="009B2EDE"/>
    <w:rsid w:val="009B31A3"/>
    <w:rsid w:val="009B5616"/>
    <w:rsid w:val="009B66E3"/>
    <w:rsid w:val="009B731C"/>
    <w:rsid w:val="009B7616"/>
    <w:rsid w:val="009C529F"/>
    <w:rsid w:val="009C551D"/>
    <w:rsid w:val="009C5E9B"/>
    <w:rsid w:val="009C6459"/>
    <w:rsid w:val="009C6D99"/>
    <w:rsid w:val="009D28A6"/>
    <w:rsid w:val="009D36B8"/>
    <w:rsid w:val="009D58FC"/>
    <w:rsid w:val="009D69C9"/>
    <w:rsid w:val="009D71D9"/>
    <w:rsid w:val="009E0779"/>
    <w:rsid w:val="009E1076"/>
    <w:rsid w:val="009E1EF6"/>
    <w:rsid w:val="009E3470"/>
    <w:rsid w:val="009E41F2"/>
    <w:rsid w:val="009E56A4"/>
    <w:rsid w:val="009E6530"/>
    <w:rsid w:val="009E7376"/>
    <w:rsid w:val="009F189A"/>
    <w:rsid w:val="009F478A"/>
    <w:rsid w:val="009F7240"/>
    <w:rsid w:val="009F7792"/>
    <w:rsid w:val="009F7F49"/>
    <w:rsid w:val="00A01071"/>
    <w:rsid w:val="00A01C46"/>
    <w:rsid w:val="00A03B67"/>
    <w:rsid w:val="00A04C16"/>
    <w:rsid w:val="00A0699B"/>
    <w:rsid w:val="00A10DDF"/>
    <w:rsid w:val="00A10FAC"/>
    <w:rsid w:val="00A1131C"/>
    <w:rsid w:val="00A17BA3"/>
    <w:rsid w:val="00A222D7"/>
    <w:rsid w:val="00A2593B"/>
    <w:rsid w:val="00A266EC"/>
    <w:rsid w:val="00A26D45"/>
    <w:rsid w:val="00A3179A"/>
    <w:rsid w:val="00A31B17"/>
    <w:rsid w:val="00A35C3D"/>
    <w:rsid w:val="00A364E5"/>
    <w:rsid w:val="00A37F39"/>
    <w:rsid w:val="00A411FB"/>
    <w:rsid w:val="00A4143E"/>
    <w:rsid w:val="00A43594"/>
    <w:rsid w:val="00A44367"/>
    <w:rsid w:val="00A44CD5"/>
    <w:rsid w:val="00A465B3"/>
    <w:rsid w:val="00A47CF8"/>
    <w:rsid w:val="00A54BBB"/>
    <w:rsid w:val="00A54F06"/>
    <w:rsid w:val="00A57486"/>
    <w:rsid w:val="00A617A4"/>
    <w:rsid w:val="00A70F35"/>
    <w:rsid w:val="00A71542"/>
    <w:rsid w:val="00A719D4"/>
    <w:rsid w:val="00A7350B"/>
    <w:rsid w:val="00A7532B"/>
    <w:rsid w:val="00A76336"/>
    <w:rsid w:val="00A76C81"/>
    <w:rsid w:val="00A76D1D"/>
    <w:rsid w:val="00A821A0"/>
    <w:rsid w:val="00A84C67"/>
    <w:rsid w:val="00A8749E"/>
    <w:rsid w:val="00A87514"/>
    <w:rsid w:val="00A9282C"/>
    <w:rsid w:val="00A96AD4"/>
    <w:rsid w:val="00AA09EE"/>
    <w:rsid w:val="00AA416E"/>
    <w:rsid w:val="00AA494E"/>
    <w:rsid w:val="00AA4A73"/>
    <w:rsid w:val="00AA61E1"/>
    <w:rsid w:val="00AA62DB"/>
    <w:rsid w:val="00AB2E45"/>
    <w:rsid w:val="00AB497C"/>
    <w:rsid w:val="00AC1AE3"/>
    <w:rsid w:val="00AC23CB"/>
    <w:rsid w:val="00AC3565"/>
    <w:rsid w:val="00AC3B58"/>
    <w:rsid w:val="00AC3F3B"/>
    <w:rsid w:val="00AC4317"/>
    <w:rsid w:val="00AC4866"/>
    <w:rsid w:val="00AC6565"/>
    <w:rsid w:val="00AD15A3"/>
    <w:rsid w:val="00AD1CED"/>
    <w:rsid w:val="00AD49B5"/>
    <w:rsid w:val="00AD6ECF"/>
    <w:rsid w:val="00AD6FA5"/>
    <w:rsid w:val="00AD79AB"/>
    <w:rsid w:val="00AE0FB2"/>
    <w:rsid w:val="00AE1886"/>
    <w:rsid w:val="00AE4F57"/>
    <w:rsid w:val="00AF398A"/>
    <w:rsid w:val="00AF4078"/>
    <w:rsid w:val="00AF7372"/>
    <w:rsid w:val="00AF76B4"/>
    <w:rsid w:val="00AF7B05"/>
    <w:rsid w:val="00B051FB"/>
    <w:rsid w:val="00B102A8"/>
    <w:rsid w:val="00B11606"/>
    <w:rsid w:val="00B13DF2"/>
    <w:rsid w:val="00B1496D"/>
    <w:rsid w:val="00B229D6"/>
    <w:rsid w:val="00B278AE"/>
    <w:rsid w:val="00B27B2C"/>
    <w:rsid w:val="00B30CE1"/>
    <w:rsid w:val="00B31DF7"/>
    <w:rsid w:val="00B32538"/>
    <w:rsid w:val="00B343AB"/>
    <w:rsid w:val="00B34630"/>
    <w:rsid w:val="00B368A3"/>
    <w:rsid w:val="00B37A7B"/>
    <w:rsid w:val="00B40A27"/>
    <w:rsid w:val="00B44BA9"/>
    <w:rsid w:val="00B4670C"/>
    <w:rsid w:val="00B471B8"/>
    <w:rsid w:val="00B51190"/>
    <w:rsid w:val="00B57021"/>
    <w:rsid w:val="00B577D9"/>
    <w:rsid w:val="00B60A96"/>
    <w:rsid w:val="00B628D9"/>
    <w:rsid w:val="00B63326"/>
    <w:rsid w:val="00B6600C"/>
    <w:rsid w:val="00B6656B"/>
    <w:rsid w:val="00B66C28"/>
    <w:rsid w:val="00B672E2"/>
    <w:rsid w:val="00B71372"/>
    <w:rsid w:val="00B72231"/>
    <w:rsid w:val="00B73C56"/>
    <w:rsid w:val="00B742B8"/>
    <w:rsid w:val="00B777F9"/>
    <w:rsid w:val="00B80B21"/>
    <w:rsid w:val="00B816AD"/>
    <w:rsid w:val="00B8262A"/>
    <w:rsid w:val="00B853AC"/>
    <w:rsid w:val="00B90C1A"/>
    <w:rsid w:val="00B94F4E"/>
    <w:rsid w:val="00B95DCD"/>
    <w:rsid w:val="00BA45B1"/>
    <w:rsid w:val="00BA508F"/>
    <w:rsid w:val="00BB3764"/>
    <w:rsid w:val="00BB58BD"/>
    <w:rsid w:val="00BB7706"/>
    <w:rsid w:val="00BB7C95"/>
    <w:rsid w:val="00BC001B"/>
    <w:rsid w:val="00BC0867"/>
    <w:rsid w:val="00BC66C7"/>
    <w:rsid w:val="00BD0A2C"/>
    <w:rsid w:val="00BD24D3"/>
    <w:rsid w:val="00BD39C7"/>
    <w:rsid w:val="00BD44D7"/>
    <w:rsid w:val="00BD4867"/>
    <w:rsid w:val="00BD5CCE"/>
    <w:rsid w:val="00BD6B8D"/>
    <w:rsid w:val="00BE0291"/>
    <w:rsid w:val="00BE2D5E"/>
    <w:rsid w:val="00BE41A4"/>
    <w:rsid w:val="00BE57EB"/>
    <w:rsid w:val="00BE68E9"/>
    <w:rsid w:val="00BE76A7"/>
    <w:rsid w:val="00BE780F"/>
    <w:rsid w:val="00BF067D"/>
    <w:rsid w:val="00BF0FEF"/>
    <w:rsid w:val="00BF24A5"/>
    <w:rsid w:val="00BF4B0C"/>
    <w:rsid w:val="00C03CDA"/>
    <w:rsid w:val="00C04047"/>
    <w:rsid w:val="00C04A0A"/>
    <w:rsid w:val="00C0509E"/>
    <w:rsid w:val="00C06D29"/>
    <w:rsid w:val="00C121F1"/>
    <w:rsid w:val="00C149D7"/>
    <w:rsid w:val="00C14B0B"/>
    <w:rsid w:val="00C14CBA"/>
    <w:rsid w:val="00C172EF"/>
    <w:rsid w:val="00C17E14"/>
    <w:rsid w:val="00C23D26"/>
    <w:rsid w:val="00C2520E"/>
    <w:rsid w:val="00C25D4D"/>
    <w:rsid w:val="00C26DEC"/>
    <w:rsid w:val="00C27B42"/>
    <w:rsid w:val="00C31745"/>
    <w:rsid w:val="00C33543"/>
    <w:rsid w:val="00C33623"/>
    <w:rsid w:val="00C33685"/>
    <w:rsid w:val="00C3450E"/>
    <w:rsid w:val="00C351B9"/>
    <w:rsid w:val="00C35748"/>
    <w:rsid w:val="00C36288"/>
    <w:rsid w:val="00C406E4"/>
    <w:rsid w:val="00C41D3A"/>
    <w:rsid w:val="00C54F7C"/>
    <w:rsid w:val="00C5555E"/>
    <w:rsid w:val="00C55883"/>
    <w:rsid w:val="00C65655"/>
    <w:rsid w:val="00C70342"/>
    <w:rsid w:val="00C711A7"/>
    <w:rsid w:val="00C712EE"/>
    <w:rsid w:val="00C73F8F"/>
    <w:rsid w:val="00C750C9"/>
    <w:rsid w:val="00C76168"/>
    <w:rsid w:val="00C8089B"/>
    <w:rsid w:val="00C8518A"/>
    <w:rsid w:val="00CA0911"/>
    <w:rsid w:val="00CA1A2A"/>
    <w:rsid w:val="00CA2C3C"/>
    <w:rsid w:val="00CA30D1"/>
    <w:rsid w:val="00CA3FCC"/>
    <w:rsid w:val="00CA7AA2"/>
    <w:rsid w:val="00CB0094"/>
    <w:rsid w:val="00CB0E5C"/>
    <w:rsid w:val="00CB18AB"/>
    <w:rsid w:val="00CB2A78"/>
    <w:rsid w:val="00CB4A91"/>
    <w:rsid w:val="00CB5E6E"/>
    <w:rsid w:val="00CC32B1"/>
    <w:rsid w:val="00CC4979"/>
    <w:rsid w:val="00CD1411"/>
    <w:rsid w:val="00CD23B8"/>
    <w:rsid w:val="00CD43F1"/>
    <w:rsid w:val="00CD5616"/>
    <w:rsid w:val="00CD6418"/>
    <w:rsid w:val="00CD70C6"/>
    <w:rsid w:val="00CE2962"/>
    <w:rsid w:val="00CF1677"/>
    <w:rsid w:val="00CF1F04"/>
    <w:rsid w:val="00CF2269"/>
    <w:rsid w:val="00CF4037"/>
    <w:rsid w:val="00CF5316"/>
    <w:rsid w:val="00CF5850"/>
    <w:rsid w:val="00CF5D57"/>
    <w:rsid w:val="00CF5ED7"/>
    <w:rsid w:val="00D02A4D"/>
    <w:rsid w:val="00D06F07"/>
    <w:rsid w:val="00D10669"/>
    <w:rsid w:val="00D12D56"/>
    <w:rsid w:val="00D13F77"/>
    <w:rsid w:val="00D220CD"/>
    <w:rsid w:val="00D24A82"/>
    <w:rsid w:val="00D30E3D"/>
    <w:rsid w:val="00D310B0"/>
    <w:rsid w:val="00D32205"/>
    <w:rsid w:val="00D35237"/>
    <w:rsid w:val="00D40F32"/>
    <w:rsid w:val="00D44B63"/>
    <w:rsid w:val="00D51E02"/>
    <w:rsid w:val="00D5201E"/>
    <w:rsid w:val="00D55670"/>
    <w:rsid w:val="00D570BB"/>
    <w:rsid w:val="00D62D8F"/>
    <w:rsid w:val="00D65C6E"/>
    <w:rsid w:val="00D664B4"/>
    <w:rsid w:val="00D75C45"/>
    <w:rsid w:val="00D76D9B"/>
    <w:rsid w:val="00D77F8F"/>
    <w:rsid w:val="00D80537"/>
    <w:rsid w:val="00D8091D"/>
    <w:rsid w:val="00D817FD"/>
    <w:rsid w:val="00D82577"/>
    <w:rsid w:val="00D8364B"/>
    <w:rsid w:val="00D83F5C"/>
    <w:rsid w:val="00D86C73"/>
    <w:rsid w:val="00D91CC7"/>
    <w:rsid w:val="00D9303E"/>
    <w:rsid w:val="00D942B0"/>
    <w:rsid w:val="00D9440D"/>
    <w:rsid w:val="00DA1179"/>
    <w:rsid w:val="00DA11B8"/>
    <w:rsid w:val="00DA2ADC"/>
    <w:rsid w:val="00DA7F27"/>
    <w:rsid w:val="00DB40AA"/>
    <w:rsid w:val="00DB4D75"/>
    <w:rsid w:val="00DC0363"/>
    <w:rsid w:val="00DC2DAF"/>
    <w:rsid w:val="00DC3061"/>
    <w:rsid w:val="00DC3D41"/>
    <w:rsid w:val="00DC4B26"/>
    <w:rsid w:val="00DC5880"/>
    <w:rsid w:val="00DC749B"/>
    <w:rsid w:val="00DD170F"/>
    <w:rsid w:val="00DD3067"/>
    <w:rsid w:val="00DE1B88"/>
    <w:rsid w:val="00DE21F5"/>
    <w:rsid w:val="00DE35C5"/>
    <w:rsid w:val="00DF002E"/>
    <w:rsid w:val="00DF0073"/>
    <w:rsid w:val="00DF269A"/>
    <w:rsid w:val="00DF2FCC"/>
    <w:rsid w:val="00DF348C"/>
    <w:rsid w:val="00DF66B0"/>
    <w:rsid w:val="00DF7511"/>
    <w:rsid w:val="00E01220"/>
    <w:rsid w:val="00E01AA2"/>
    <w:rsid w:val="00E038B0"/>
    <w:rsid w:val="00E04C4E"/>
    <w:rsid w:val="00E05872"/>
    <w:rsid w:val="00E058CE"/>
    <w:rsid w:val="00E102EF"/>
    <w:rsid w:val="00E1073B"/>
    <w:rsid w:val="00E12114"/>
    <w:rsid w:val="00E12E02"/>
    <w:rsid w:val="00E13330"/>
    <w:rsid w:val="00E13F9D"/>
    <w:rsid w:val="00E169CB"/>
    <w:rsid w:val="00E16B38"/>
    <w:rsid w:val="00E20788"/>
    <w:rsid w:val="00E2102E"/>
    <w:rsid w:val="00E24C99"/>
    <w:rsid w:val="00E24FD3"/>
    <w:rsid w:val="00E266E0"/>
    <w:rsid w:val="00E279BC"/>
    <w:rsid w:val="00E27E66"/>
    <w:rsid w:val="00E3052B"/>
    <w:rsid w:val="00E3689A"/>
    <w:rsid w:val="00E4061F"/>
    <w:rsid w:val="00E41111"/>
    <w:rsid w:val="00E4373A"/>
    <w:rsid w:val="00E44439"/>
    <w:rsid w:val="00E44FBE"/>
    <w:rsid w:val="00E46704"/>
    <w:rsid w:val="00E51E17"/>
    <w:rsid w:val="00E52B40"/>
    <w:rsid w:val="00E52D2D"/>
    <w:rsid w:val="00E53991"/>
    <w:rsid w:val="00E53D00"/>
    <w:rsid w:val="00E668BD"/>
    <w:rsid w:val="00E66E43"/>
    <w:rsid w:val="00E73C7D"/>
    <w:rsid w:val="00E75265"/>
    <w:rsid w:val="00E76B31"/>
    <w:rsid w:val="00E83834"/>
    <w:rsid w:val="00E83B1B"/>
    <w:rsid w:val="00E843D1"/>
    <w:rsid w:val="00E90E4F"/>
    <w:rsid w:val="00E9515C"/>
    <w:rsid w:val="00EA1464"/>
    <w:rsid w:val="00EA576F"/>
    <w:rsid w:val="00EA6747"/>
    <w:rsid w:val="00EA7B24"/>
    <w:rsid w:val="00EB10C0"/>
    <w:rsid w:val="00EB1B7F"/>
    <w:rsid w:val="00EB4DA0"/>
    <w:rsid w:val="00EC1B06"/>
    <w:rsid w:val="00EC308F"/>
    <w:rsid w:val="00EC37EC"/>
    <w:rsid w:val="00ED072E"/>
    <w:rsid w:val="00ED1533"/>
    <w:rsid w:val="00ED178B"/>
    <w:rsid w:val="00ED1881"/>
    <w:rsid w:val="00ED3004"/>
    <w:rsid w:val="00ED35D1"/>
    <w:rsid w:val="00ED3BAE"/>
    <w:rsid w:val="00ED43B0"/>
    <w:rsid w:val="00EE2D25"/>
    <w:rsid w:val="00EE367F"/>
    <w:rsid w:val="00EE5374"/>
    <w:rsid w:val="00EE6D51"/>
    <w:rsid w:val="00EF3EDB"/>
    <w:rsid w:val="00EF58C5"/>
    <w:rsid w:val="00EF7471"/>
    <w:rsid w:val="00F00FEB"/>
    <w:rsid w:val="00F01375"/>
    <w:rsid w:val="00F01ADC"/>
    <w:rsid w:val="00F036CE"/>
    <w:rsid w:val="00F04B99"/>
    <w:rsid w:val="00F04BA5"/>
    <w:rsid w:val="00F10C7E"/>
    <w:rsid w:val="00F1369B"/>
    <w:rsid w:val="00F163D5"/>
    <w:rsid w:val="00F17203"/>
    <w:rsid w:val="00F20EFB"/>
    <w:rsid w:val="00F2173A"/>
    <w:rsid w:val="00F24813"/>
    <w:rsid w:val="00F24EC7"/>
    <w:rsid w:val="00F31869"/>
    <w:rsid w:val="00F32EC7"/>
    <w:rsid w:val="00F33EF3"/>
    <w:rsid w:val="00F3770E"/>
    <w:rsid w:val="00F40DC0"/>
    <w:rsid w:val="00F42966"/>
    <w:rsid w:val="00F451DA"/>
    <w:rsid w:val="00F50AB7"/>
    <w:rsid w:val="00F51076"/>
    <w:rsid w:val="00F5335D"/>
    <w:rsid w:val="00F53B28"/>
    <w:rsid w:val="00F540A8"/>
    <w:rsid w:val="00F5611A"/>
    <w:rsid w:val="00F5705F"/>
    <w:rsid w:val="00F65111"/>
    <w:rsid w:val="00F65B0B"/>
    <w:rsid w:val="00F746F3"/>
    <w:rsid w:val="00F74E0F"/>
    <w:rsid w:val="00F750C2"/>
    <w:rsid w:val="00F808F2"/>
    <w:rsid w:val="00F8096F"/>
    <w:rsid w:val="00F82044"/>
    <w:rsid w:val="00F84485"/>
    <w:rsid w:val="00F85593"/>
    <w:rsid w:val="00F85AC8"/>
    <w:rsid w:val="00F8651B"/>
    <w:rsid w:val="00F93E3D"/>
    <w:rsid w:val="00F94BB4"/>
    <w:rsid w:val="00F9501C"/>
    <w:rsid w:val="00F95DB6"/>
    <w:rsid w:val="00FA5F28"/>
    <w:rsid w:val="00FA6166"/>
    <w:rsid w:val="00FA77B2"/>
    <w:rsid w:val="00FB2AE1"/>
    <w:rsid w:val="00FB49C0"/>
    <w:rsid w:val="00FB4BD9"/>
    <w:rsid w:val="00FB5953"/>
    <w:rsid w:val="00FB5B9C"/>
    <w:rsid w:val="00FB5DF4"/>
    <w:rsid w:val="00FC102A"/>
    <w:rsid w:val="00FC462C"/>
    <w:rsid w:val="00FC59BA"/>
    <w:rsid w:val="00FD1D4F"/>
    <w:rsid w:val="00FD1EAC"/>
    <w:rsid w:val="00FD413B"/>
    <w:rsid w:val="00FD7820"/>
    <w:rsid w:val="00FE0929"/>
    <w:rsid w:val="00FE0A1B"/>
    <w:rsid w:val="00FE5B06"/>
    <w:rsid w:val="00FF0588"/>
    <w:rsid w:val="00FF095C"/>
    <w:rsid w:val="00FF0FB2"/>
    <w:rsid w:val="00FF3ED2"/>
    <w:rsid w:val="00FF5D25"/>
    <w:rsid w:val="00FF74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uiPriority="10" w:qFormat="1"/>
    <w:lsdException w:name="Body Text" w:uiPriority="99"/>
    <w:lsdException w:name="Subtitle" w:qFormat="1"/>
    <w:lsdException w:name="Body Text 2" w:uiPriority="99"/>
    <w:lsdException w:name="Block Text" w:uiPriority="99"/>
    <w:lsdException w:name="Hyperlink" w:uiPriority="99"/>
    <w:lsdException w:name="Strong" w:qFormat="1"/>
    <w:lsdException w:name="Emphasis" w:qFormat="1"/>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82034"/>
    <w:rPr>
      <w:sz w:val="24"/>
      <w:szCs w:val="24"/>
    </w:rPr>
  </w:style>
  <w:style w:type="paragraph" w:styleId="Heading1">
    <w:name w:val="heading 1"/>
    <w:basedOn w:val="Normal"/>
    <w:next w:val="Normal"/>
    <w:link w:val="Heading1Char"/>
    <w:qFormat/>
    <w:rsid w:val="002C2D46"/>
    <w:pPr>
      <w:keepNext/>
      <w:spacing w:before="240" w:after="60"/>
      <w:outlineLvl w:val="0"/>
    </w:pPr>
    <w:rPr>
      <w:rFonts w:ascii="Cambria" w:hAnsi="Cambria"/>
      <w:b/>
      <w:bCs/>
      <w:kern w:val="32"/>
      <w:sz w:val="32"/>
      <w:szCs w:val="32"/>
    </w:rPr>
  </w:style>
  <w:style w:type="paragraph" w:styleId="Heading4">
    <w:name w:val="heading 4"/>
    <w:basedOn w:val="Normal"/>
    <w:next w:val="Normal"/>
    <w:link w:val="Heading4Char"/>
    <w:qFormat/>
    <w:rsid w:val="002C2D46"/>
    <w:pPr>
      <w:keepNext/>
      <w:overflowPunct w:val="0"/>
      <w:autoSpaceDE w:val="0"/>
      <w:autoSpaceDN w:val="0"/>
      <w:adjustRightInd w:val="0"/>
      <w:ind w:firstLine="720"/>
      <w:jc w:val="right"/>
      <w:textAlignment w:val="baseline"/>
      <w:outlineLvl w:val="3"/>
    </w:pPr>
    <w:rPr>
      <w:rFonts w:ascii="Book Antiqua" w:hAnsi="Book Antiqua"/>
      <w:sz w:val="40"/>
      <w:szCs w:val="20"/>
    </w:rPr>
  </w:style>
  <w:style w:type="paragraph" w:styleId="Heading8">
    <w:name w:val="heading 8"/>
    <w:basedOn w:val="Normal"/>
    <w:next w:val="Normal"/>
    <w:link w:val="Heading8Char"/>
    <w:semiHidden/>
    <w:unhideWhenUsed/>
    <w:qFormat/>
    <w:rsid w:val="001B51A7"/>
    <w:pPr>
      <w:spacing w:before="240" w:after="60"/>
      <w:outlineLvl w:val="7"/>
    </w:pPr>
    <w:rPr>
      <w:rFonts w:ascii="Calibri" w:hAnsi="Calibr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382034"/>
    <w:rPr>
      <w:rFonts w:cs="Times New Roman"/>
      <w:color w:val="0000FF"/>
      <w:u w:val="single"/>
    </w:rPr>
  </w:style>
  <w:style w:type="paragraph" w:styleId="Header">
    <w:name w:val="header"/>
    <w:basedOn w:val="Normal"/>
    <w:link w:val="HeaderChar"/>
    <w:rsid w:val="00382034"/>
    <w:pPr>
      <w:tabs>
        <w:tab w:val="center" w:pos="4320"/>
        <w:tab w:val="right" w:pos="8640"/>
      </w:tabs>
      <w:overflowPunct w:val="0"/>
      <w:autoSpaceDE w:val="0"/>
      <w:autoSpaceDN w:val="0"/>
      <w:adjustRightInd w:val="0"/>
      <w:textAlignment w:val="baseline"/>
    </w:pPr>
    <w:rPr>
      <w:rFonts w:ascii="Arial" w:hAnsi="Arial"/>
      <w:sz w:val="20"/>
      <w:szCs w:val="20"/>
    </w:rPr>
  </w:style>
  <w:style w:type="character" w:customStyle="1" w:styleId="HeaderChar">
    <w:name w:val="Header Char"/>
    <w:basedOn w:val="DefaultParagraphFont"/>
    <w:link w:val="Header"/>
    <w:uiPriority w:val="99"/>
    <w:rsid w:val="00382034"/>
    <w:rPr>
      <w:rFonts w:ascii="Arial" w:hAnsi="Arial"/>
    </w:rPr>
  </w:style>
  <w:style w:type="paragraph" w:styleId="Footer">
    <w:name w:val="footer"/>
    <w:basedOn w:val="Normal"/>
    <w:link w:val="FooterChar"/>
    <w:uiPriority w:val="99"/>
    <w:rsid w:val="00382034"/>
    <w:pPr>
      <w:tabs>
        <w:tab w:val="center" w:pos="4320"/>
        <w:tab w:val="right" w:pos="8640"/>
      </w:tabs>
      <w:overflowPunct w:val="0"/>
      <w:autoSpaceDE w:val="0"/>
      <w:autoSpaceDN w:val="0"/>
      <w:adjustRightInd w:val="0"/>
      <w:textAlignment w:val="baseline"/>
    </w:pPr>
    <w:rPr>
      <w:szCs w:val="20"/>
    </w:rPr>
  </w:style>
  <w:style w:type="character" w:customStyle="1" w:styleId="FooterChar">
    <w:name w:val="Footer Char"/>
    <w:basedOn w:val="DefaultParagraphFont"/>
    <w:link w:val="Footer"/>
    <w:uiPriority w:val="99"/>
    <w:rsid w:val="00382034"/>
    <w:rPr>
      <w:sz w:val="24"/>
    </w:rPr>
  </w:style>
  <w:style w:type="paragraph" w:styleId="BalloonText">
    <w:name w:val="Balloon Text"/>
    <w:basedOn w:val="Normal"/>
    <w:link w:val="BalloonTextChar"/>
    <w:uiPriority w:val="99"/>
    <w:rsid w:val="00382034"/>
    <w:rPr>
      <w:rFonts w:ascii="Tahoma" w:hAnsi="Tahoma" w:cs="Tahoma"/>
      <w:sz w:val="16"/>
      <w:szCs w:val="16"/>
    </w:rPr>
  </w:style>
  <w:style w:type="character" w:customStyle="1" w:styleId="BalloonTextChar">
    <w:name w:val="Balloon Text Char"/>
    <w:basedOn w:val="DefaultParagraphFont"/>
    <w:link w:val="BalloonText"/>
    <w:rsid w:val="00382034"/>
    <w:rPr>
      <w:rFonts w:ascii="Tahoma" w:hAnsi="Tahoma" w:cs="Tahoma"/>
      <w:sz w:val="16"/>
      <w:szCs w:val="16"/>
    </w:rPr>
  </w:style>
  <w:style w:type="paragraph" w:styleId="BodyText">
    <w:name w:val="Body Text"/>
    <w:basedOn w:val="Normal"/>
    <w:link w:val="BodyTextChar"/>
    <w:uiPriority w:val="99"/>
    <w:rsid w:val="002C2D46"/>
    <w:pPr>
      <w:overflowPunct w:val="0"/>
      <w:autoSpaceDE w:val="0"/>
      <w:autoSpaceDN w:val="0"/>
      <w:adjustRightInd w:val="0"/>
      <w:textAlignment w:val="baseline"/>
    </w:pPr>
    <w:rPr>
      <w:rFonts w:ascii="Arial" w:hAnsi="Arial" w:cs="Arial"/>
      <w:sz w:val="16"/>
      <w:szCs w:val="20"/>
    </w:rPr>
  </w:style>
  <w:style w:type="character" w:customStyle="1" w:styleId="BodyTextChar">
    <w:name w:val="Body Text Char"/>
    <w:basedOn w:val="DefaultParagraphFont"/>
    <w:link w:val="BodyText"/>
    <w:uiPriority w:val="99"/>
    <w:rsid w:val="002C2D46"/>
    <w:rPr>
      <w:rFonts w:ascii="Arial" w:hAnsi="Arial" w:cs="Arial"/>
      <w:sz w:val="16"/>
    </w:rPr>
  </w:style>
  <w:style w:type="paragraph" w:styleId="BodyText2">
    <w:name w:val="Body Text 2"/>
    <w:basedOn w:val="Normal"/>
    <w:link w:val="BodyText2Char"/>
    <w:uiPriority w:val="99"/>
    <w:rsid w:val="002C2D46"/>
    <w:pPr>
      <w:overflowPunct w:val="0"/>
      <w:autoSpaceDE w:val="0"/>
      <w:autoSpaceDN w:val="0"/>
      <w:adjustRightInd w:val="0"/>
      <w:textAlignment w:val="baseline"/>
    </w:pPr>
    <w:rPr>
      <w:rFonts w:ascii="Arial" w:hAnsi="Arial"/>
      <w:sz w:val="18"/>
      <w:szCs w:val="20"/>
    </w:rPr>
  </w:style>
  <w:style w:type="character" w:customStyle="1" w:styleId="BodyText2Char">
    <w:name w:val="Body Text 2 Char"/>
    <w:basedOn w:val="DefaultParagraphFont"/>
    <w:link w:val="BodyText2"/>
    <w:rsid w:val="002C2D46"/>
    <w:rPr>
      <w:rFonts w:ascii="Arial" w:hAnsi="Arial"/>
      <w:sz w:val="18"/>
    </w:rPr>
  </w:style>
  <w:style w:type="character" w:customStyle="1" w:styleId="Heading4Char">
    <w:name w:val="Heading 4 Char"/>
    <w:basedOn w:val="DefaultParagraphFont"/>
    <w:link w:val="Heading4"/>
    <w:rsid w:val="002C2D46"/>
    <w:rPr>
      <w:rFonts w:ascii="Book Antiqua" w:hAnsi="Book Antiqua"/>
      <w:sz w:val="40"/>
    </w:rPr>
  </w:style>
  <w:style w:type="character" w:customStyle="1" w:styleId="Heading1Char">
    <w:name w:val="Heading 1 Char"/>
    <w:basedOn w:val="DefaultParagraphFont"/>
    <w:link w:val="Heading1"/>
    <w:rsid w:val="002C2D46"/>
    <w:rPr>
      <w:rFonts w:ascii="Cambria" w:eastAsia="Times New Roman" w:hAnsi="Cambria" w:cs="Times New Roman"/>
      <w:b/>
      <w:bCs/>
      <w:kern w:val="32"/>
      <w:sz w:val="32"/>
      <w:szCs w:val="32"/>
    </w:rPr>
  </w:style>
  <w:style w:type="paragraph" w:styleId="BodyTextIndent">
    <w:name w:val="Body Text Indent"/>
    <w:basedOn w:val="Normal"/>
    <w:link w:val="BodyTextIndentChar"/>
    <w:rsid w:val="002C2D46"/>
    <w:pPr>
      <w:spacing w:after="120"/>
      <w:ind w:left="360"/>
    </w:pPr>
  </w:style>
  <w:style w:type="character" w:customStyle="1" w:styleId="BodyTextIndentChar">
    <w:name w:val="Body Text Indent Char"/>
    <w:basedOn w:val="DefaultParagraphFont"/>
    <w:link w:val="BodyTextIndent"/>
    <w:rsid w:val="002C2D46"/>
    <w:rPr>
      <w:sz w:val="24"/>
      <w:szCs w:val="24"/>
    </w:rPr>
  </w:style>
  <w:style w:type="paragraph" w:styleId="BodyTextIndent2">
    <w:name w:val="Body Text Indent 2"/>
    <w:basedOn w:val="Normal"/>
    <w:link w:val="BodyTextIndent2Char"/>
    <w:rsid w:val="002C2D46"/>
    <w:pPr>
      <w:spacing w:after="120" w:line="480" w:lineRule="auto"/>
      <w:ind w:left="360"/>
    </w:pPr>
  </w:style>
  <w:style w:type="character" w:customStyle="1" w:styleId="BodyTextIndent2Char">
    <w:name w:val="Body Text Indent 2 Char"/>
    <w:basedOn w:val="DefaultParagraphFont"/>
    <w:link w:val="BodyTextIndent2"/>
    <w:rsid w:val="002C2D46"/>
    <w:rPr>
      <w:sz w:val="24"/>
      <w:szCs w:val="24"/>
    </w:rPr>
  </w:style>
  <w:style w:type="character" w:customStyle="1" w:styleId="Heading8Char">
    <w:name w:val="Heading 8 Char"/>
    <w:basedOn w:val="DefaultParagraphFont"/>
    <w:link w:val="Heading8"/>
    <w:semiHidden/>
    <w:rsid w:val="001B51A7"/>
    <w:rPr>
      <w:rFonts w:ascii="Calibri" w:eastAsia="Times New Roman" w:hAnsi="Calibri" w:cs="Times New Roman"/>
      <w:i/>
      <w:iCs/>
      <w:sz w:val="24"/>
      <w:szCs w:val="24"/>
    </w:rPr>
  </w:style>
  <w:style w:type="paragraph" w:styleId="BlockText">
    <w:name w:val="Block Text"/>
    <w:basedOn w:val="Normal"/>
    <w:uiPriority w:val="99"/>
    <w:rsid w:val="001B51A7"/>
    <w:pPr>
      <w:tabs>
        <w:tab w:val="left" w:pos="720"/>
        <w:tab w:val="left" w:pos="1080"/>
      </w:tabs>
      <w:overflowPunct w:val="0"/>
      <w:autoSpaceDE w:val="0"/>
      <w:autoSpaceDN w:val="0"/>
      <w:adjustRightInd w:val="0"/>
      <w:ind w:left="288" w:right="720" w:hanging="288"/>
      <w:textAlignment w:val="baseline"/>
    </w:pPr>
    <w:rPr>
      <w:sz w:val="20"/>
      <w:szCs w:val="20"/>
    </w:rPr>
  </w:style>
  <w:style w:type="paragraph" w:styleId="Title">
    <w:name w:val="Title"/>
    <w:basedOn w:val="Normal"/>
    <w:link w:val="TitleChar"/>
    <w:uiPriority w:val="10"/>
    <w:qFormat/>
    <w:rsid w:val="00D13F77"/>
    <w:pPr>
      <w:jc w:val="center"/>
    </w:pPr>
    <w:rPr>
      <w:rFonts w:ascii="Arial" w:hAnsi="Arial" w:cs="Arial"/>
      <w:b/>
      <w:bCs/>
      <w:sz w:val="36"/>
    </w:rPr>
  </w:style>
  <w:style w:type="character" w:customStyle="1" w:styleId="TitleChar">
    <w:name w:val="Title Char"/>
    <w:basedOn w:val="DefaultParagraphFont"/>
    <w:link w:val="Title"/>
    <w:uiPriority w:val="10"/>
    <w:rsid w:val="00D13F77"/>
    <w:rPr>
      <w:rFonts w:ascii="Arial" w:hAnsi="Arial" w:cs="Arial"/>
      <w:b/>
      <w:bCs/>
      <w:sz w:val="36"/>
      <w:szCs w:val="24"/>
    </w:rPr>
  </w:style>
  <w:style w:type="paragraph" w:styleId="ListParagraph">
    <w:name w:val="List Paragraph"/>
    <w:basedOn w:val="Normal"/>
    <w:qFormat/>
    <w:rsid w:val="00835A6C"/>
    <w:pPr>
      <w:spacing w:after="200" w:line="276" w:lineRule="auto"/>
      <w:ind w:left="720"/>
      <w:contextualSpacing/>
    </w:pPr>
    <w:rPr>
      <w:rFonts w:ascii="Calibri" w:eastAsia="Calibri" w:hAnsi="Calibri"/>
      <w:sz w:val="22"/>
      <w:szCs w:val="22"/>
    </w:rPr>
  </w:style>
  <w:style w:type="paragraph" w:customStyle="1" w:styleId="Default">
    <w:name w:val="Default"/>
    <w:rsid w:val="00036D70"/>
    <w:pPr>
      <w:autoSpaceDE w:val="0"/>
      <w:autoSpaceDN w:val="0"/>
      <w:adjustRightInd w:val="0"/>
    </w:pPr>
    <w:rPr>
      <w:rFonts w:eastAsia="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uiPriority="10" w:qFormat="1"/>
    <w:lsdException w:name="Body Text" w:uiPriority="99"/>
    <w:lsdException w:name="Subtitle" w:qFormat="1"/>
    <w:lsdException w:name="Body Text 2" w:uiPriority="99"/>
    <w:lsdException w:name="Block Text" w:uiPriority="99"/>
    <w:lsdException w:name="Hyperlink" w:uiPriority="99"/>
    <w:lsdException w:name="Strong" w:qFormat="1"/>
    <w:lsdException w:name="Emphasis" w:qFormat="1"/>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82034"/>
    <w:rPr>
      <w:sz w:val="24"/>
      <w:szCs w:val="24"/>
    </w:rPr>
  </w:style>
  <w:style w:type="paragraph" w:styleId="Heading1">
    <w:name w:val="heading 1"/>
    <w:basedOn w:val="Normal"/>
    <w:next w:val="Normal"/>
    <w:link w:val="Heading1Char"/>
    <w:qFormat/>
    <w:rsid w:val="002C2D46"/>
    <w:pPr>
      <w:keepNext/>
      <w:spacing w:before="240" w:after="60"/>
      <w:outlineLvl w:val="0"/>
    </w:pPr>
    <w:rPr>
      <w:rFonts w:ascii="Cambria" w:hAnsi="Cambria"/>
      <w:b/>
      <w:bCs/>
      <w:kern w:val="32"/>
      <w:sz w:val="32"/>
      <w:szCs w:val="32"/>
    </w:rPr>
  </w:style>
  <w:style w:type="paragraph" w:styleId="Heading4">
    <w:name w:val="heading 4"/>
    <w:basedOn w:val="Normal"/>
    <w:next w:val="Normal"/>
    <w:link w:val="Heading4Char"/>
    <w:qFormat/>
    <w:rsid w:val="002C2D46"/>
    <w:pPr>
      <w:keepNext/>
      <w:overflowPunct w:val="0"/>
      <w:autoSpaceDE w:val="0"/>
      <w:autoSpaceDN w:val="0"/>
      <w:adjustRightInd w:val="0"/>
      <w:ind w:firstLine="720"/>
      <w:jc w:val="right"/>
      <w:textAlignment w:val="baseline"/>
      <w:outlineLvl w:val="3"/>
    </w:pPr>
    <w:rPr>
      <w:rFonts w:ascii="Book Antiqua" w:hAnsi="Book Antiqua"/>
      <w:sz w:val="40"/>
      <w:szCs w:val="20"/>
    </w:rPr>
  </w:style>
  <w:style w:type="paragraph" w:styleId="Heading8">
    <w:name w:val="heading 8"/>
    <w:basedOn w:val="Normal"/>
    <w:next w:val="Normal"/>
    <w:link w:val="Heading8Char"/>
    <w:semiHidden/>
    <w:unhideWhenUsed/>
    <w:qFormat/>
    <w:rsid w:val="001B51A7"/>
    <w:pPr>
      <w:spacing w:before="240" w:after="60"/>
      <w:outlineLvl w:val="7"/>
    </w:pPr>
    <w:rPr>
      <w:rFonts w:ascii="Calibri" w:hAnsi="Calibr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382034"/>
    <w:rPr>
      <w:rFonts w:cs="Times New Roman"/>
      <w:color w:val="0000FF"/>
      <w:u w:val="single"/>
    </w:rPr>
  </w:style>
  <w:style w:type="paragraph" w:styleId="Header">
    <w:name w:val="header"/>
    <w:basedOn w:val="Normal"/>
    <w:link w:val="HeaderChar"/>
    <w:rsid w:val="00382034"/>
    <w:pPr>
      <w:tabs>
        <w:tab w:val="center" w:pos="4320"/>
        <w:tab w:val="right" w:pos="8640"/>
      </w:tabs>
      <w:overflowPunct w:val="0"/>
      <w:autoSpaceDE w:val="0"/>
      <w:autoSpaceDN w:val="0"/>
      <w:adjustRightInd w:val="0"/>
      <w:textAlignment w:val="baseline"/>
    </w:pPr>
    <w:rPr>
      <w:rFonts w:ascii="Arial" w:hAnsi="Arial"/>
      <w:sz w:val="20"/>
      <w:szCs w:val="20"/>
    </w:rPr>
  </w:style>
  <w:style w:type="character" w:customStyle="1" w:styleId="HeaderChar">
    <w:name w:val="Header Char"/>
    <w:basedOn w:val="DefaultParagraphFont"/>
    <w:link w:val="Header"/>
    <w:uiPriority w:val="99"/>
    <w:rsid w:val="00382034"/>
    <w:rPr>
      <w:rFonts w:ascii="Arial" w:hAnsi="Arial"/>
    </w:rPr>
  </w:style>
  <w:style w:type="paragraph" w:styleId="Footer">
    <w:name w:val="footer"/>
    <w:basedOn w:val="Normal"/>
    <w:link w:val="FooterChar"/>
    <w:uiPriority w:val="99"/>
    <w:rsid w:val="00382034"/>
    <w:pPr>
      <w:tabs>
        <w:tab w:val="center" w:pos="4320"/>
        <w:tab w:val="right" w:pos="8640"/>
      </w:tabs>
      <w:overflowPunct w:val="0"/>
      <w:autoSpaceDE w:val="0"/>
      <w:autoSpaceDN w:val="0"/>
      <w:adjustRightInd w:val="0"/>
      <w:textAlignment w:val="baseline"/>
    </w:pPr>
    <w:rPr>
      <w:szCs w:val="20"/>
    </w:rPr>
  </w:style>
  <w:style w:type="character" w:customStyle="1" w:styleId="FooterChar">
    <w:name w:val="Footer Char"/>
    <w:basedOn w:val="DefaultParagraphFont"/>
    <w:link w:val="Footer"/>
    <w:uiPriority w:val="99"/>
    <w:rsid w:val="00382034"/>
    <w:rPr>
      <w:sz w:val="24"/>
    </w:rPr>
  </w:style>
  <w:style w:type="paragraph" w:styleId="BalloonText">
    <w:name w:val="Balloon Text"/>
    <w:basedOn w:val="Normal"/>
    <w:link w:val="BalloonTextChar"/>
    <w:uiPriority w:val="99"/>
    <w:rsid w:val="00382034"/>
    <w:rPr>
      <w:rFonts w:ascii="Tahoma" w:hAnsi="Tahoma" w:cs="Tahoma"/>
      <w:sz w:val="16"/>
      <w:szCs w:val="16"/>
    </w:rPr>
  </w:style>
  <w:style w:type="character" w:customStyle="1" w:styleId="BalloonTextChar">
    <w:name w:val="Balloon Text Char"/>
    <w:basedOn w:val="DefaultParagraphFont"/>
    <w:link w:val="BalloonText"/>
    <w:rsid w:val="00382034"/>
    <w:rPr>
      <w:rFonts w:ascii="Tahoma" w:hAnsi="Tahoma" w:cs="Tahoma"/>
      <w:sz w:val="16"/>
      <w:szCs w:val="16"/>
    </w:rPr>
  </w:style>
  <w:style w:type="paragraph" w:styleId="BodyText">
    <w:name w:val="Body Text"/>
    <w:basedOn w:val="Normal"/>
    <w:link w:val="BodyTextChar"/>
    <w:uiPriority w:val="99"/>
    <w:rsid w:val="002C2D46"/>
    <w:pPr>
      <w:overflowPunct w:val="0"/>
      <w:autoSpaceDE w:val="0"/>
      <w:autoSpaceDN w:val="0"/>
      <w:adjustRightInd w:val="0"/>
      <w:textAlignment w:val="baseline"/>
    </w:pPr>
    <w:rPr>
      <w:rFonts w:ascii="Arial" w:hAnsi="Arial" w:cs="Arial"/>
      <w:sz w:val="16"/>
      <w:szCs w:val="20"/>
    </w:rPr>
  </w:style>
  <w:style w:type="character" w:customStyle="1" w:styleId="BodyTextChar">
    <w:name w:val="Body Text Char"/>
    <w:basedOn w:val="DefaultParagraphFont"/>
    <w:link w:val="BodyText"/>
    <w:uiPriority w:val="99"/>
    <w:rsid w:val="002C2D46"/>
    <w:rPr>
      <w:rFonts w:ascii="Arial" w:hAnsi="Arial" w:cs="Arial"/>
      <w:sz w:val="16"/>
    </w:rPr>
  </w:style>
  <w:style w:type="paragraph" w:styleId="BodyText2">
    <w:name w:val="Body Text 2"/>
    <w:basedOn w:val="Normal"/>
    <w:link w:val="BodyText2Char"/>
    <w:uiPriority w:val="99"/>
    <w:rsid w:val="002C2D46"/>
    <w:pPr>
      <w:overflowPunct w:val="0"/>
      <w:autoSpaceDE w:val="0"/>
      <w:autoSpaceDN w:val="0"/>
      <w:adjustRightInd w:val="0"/>
      <w:textAlignment w:val="baseline"/>
    </w:pPr>
    <w:rPr>
      <w:rFonts w:ascii="Arial" w:hAnsi="Arial"/>
      <w:sz w:val="18"/>
      <w:szCs w:val="20"/>
    </w:rPr>
  </w:style>
  <w:style w:type="character" w:customStyle="1" w:styleId="BodyText2Char">
    <w:name w:val="Body Text 2 Char"/>
    <w:basedOn w:val="DefaultParagraphFont"/>
    <w:link w:val="BodyText2"/>
    <w:rsid w:val="002C2D46"/>
    <w:rPr>
      <w:rFonts w:ascii="Arial" w:hAnsi="Arial"/>
      <w:sz w:val="18"/>
    </w:rPr>
  </w:style>
  <w:style w:type="character" w:customStyle="1" w:styleId="Heading4Char">
    <w:name w:val="Heading 4 Char"/>
    <w:basedOn w:val="DefaultParagraphFont"/>
    <w:link w:val="Heading4"/>
    <w:rsid w:val="002C2D46"/>
    <w:rPr>
      <w:rFonts w:ascii="Book Antiqua" w:hAnsi="Book Antiqua"/>
      <w:sz w:val="40"/>
    </w:rPr>
  </w:style>
  <w:style w:type="character" w:customStyle="1" w:styleId="Heading1Char">
    <w:name w:val="Heading 1 Char"/>
    <w:basedOn w:val="DefaultParagraphFont"/>
    <w:link w:val="Heading1"/>
    <w:rsid w:val="002C2D46"/>
    <w:rPr>
      <w:rFonts w:ascii="Cambria" w:eastAsia="Times New Roman" w:hAnsi="Cambria" w:cs="Times New Roman"/>
      <w:b/>
      <w:bCs/>
      <w:kern w:val="32"/>
      <w:sz w:val="32"/>
      <w:szCs w:val="32"/>
    </w:rPr>
  </w:style>
  <w:style w:type="paragraph" w:styleId="BodyTextIndent">
    <w:name w:val="Body Text Indent"/>
    <w:basedOn w:val="Normal"/>
    <w:link w:val="BodyTextIndentChar"/>
    <w:rsid w:val="002C2D46"/>
    <w:pPr>
      <w:spacing w:after="120"/>
      <w:ind w:left="360"/>
    </w:pPr>
  </w:style>
  <w:style w:type="character" w:customStyle="1" w:styleId="BodyTextIndentChar">
    <w:name w:val="Body Text Indent Char"/>
    <w:basedOn w:val="DefaultParagraphFont"/>
    <w:link w:val="BodyTextIndent"/>
    <w:rsid w:val="002C2D46"/>
    <w:rPr>
      <w:sz w:val="24"/>
      <w:szCs w:val="24"/>
    </w:rPr>
  </w:style>
  <w:style w:type="paragraph" w:styleId="BodyTextIndent2">
    <w:name w:val="Body Text Indent 2"/>
    <w:basedOn w:val="Normal"/>
    <w:link w:val="BodyTextIndent2Char"/>
    <w:rsid w:val="002C2D46"/>
    <w:pPr>
      <w:spacing w:after="120" w:line="480" w:lineRule="auto"/>
      <w:ind w:left="360"/>
    </w:pPr>
  </w:style>
  <w:style w:type="character" w:customStyle="1" w:styleId="BodyTextIndent2Char">
    <w:name w:val="Body Text Indent 2 Char"/>
    <w:basedOn w:val="DefaultParagraphFont"/>
    <w:link w:val="BodyTextIndent2"/>
    <w:rsid w:val="002C2D46"/>
    <w:rPr>
      <w:sz w:val="24"/>
      <w:szCs w:val="24"/>
    </w:rPr>
  </w:style>
  <w:style w:type="character" w:customStyle="1" w:styleId="Heading8Char">
    <w:name w:val="Heading 8 Char"/>
    <w:basedOn w:val="DefaultParagraphFont"/>
    <w:link w:val="Heading8"/>
    <w:semiHidden/>
    <w:rsid w:val="001B51A7"/>
    <w:rPr>
      <w:rFonts w:ascii="Calibri" w:eastAsia="Times New Roman" w:hAnsi="Calibri" w:cs="Times New Roman"/>
      <w:i/>
      <w:iCs/>
      <w:sz w:val="24"/>
      <w:szCs w:val="24"/>
    </w:rPr>
  </w:style>
  <w:style w:type="paragraph" w:styleId="BlockText">
    <w:name w:val="Block Text"/>
    <w:basedOn w:val="Normal"/>
    <w:uiPriority w:val="99"/>
    <w:rsid w:val="001B51A7"/>
    <w:pPr>
      <w:tabs>
        <w:tab w:val="left" w:pos="720"/>
        <w:tab w:val="left" w:pos="1080"/>
      </w:tabs>
      <w:overflowPunct w:val="0"/>
      <w:autoSpaceDE w:val="0"/>
      <w:autoSpaceDN w:val="0"/>
      <w:adjustRightInd w:val="0"/>
      <w:ind w:left="288" w:right="720" w:hanging="288"/>
      <w:textAlignment w:val="baseline"/>
    </w:pPr>
    <w:rPr>
      <w:sz w:val="20"/>
      <w:szCs w:val="20"/>
    </w:rPr>
  </w:style>
  <w:style w:type="paragraph" w:styleId="Title">
    <w:name w:val="Title"/>
    <w:basedOn w:val="Normal"/>
    <w:link w:val="TitleChar"/>
    <w:uiPriority w:val="10"/>
    <w:qFormat/>
    <w:rsid w:val="00D13F77"/>
    <w:pPr>
      <w:jc w:val="center"/>
    </w:pPr>
    <w:rPr>
      <w:rFonts w:ascii="Arial" w:hAnsi="Arial" w:cs="Arial"/>
      <w:b/>
      <w:bCs/>
      <w:sz w:val="36"/>
    </w:rPr>
  </w:style>
  <w:style w:type="character" w:customStyle="1" w:styleId="TitleChar">
    <w:name w:val="Title Char"/>
    <w:basedOn w:val="DefaultParagraphFont"/>
    <w:link w:val="Title"/>
    <w:uiPriority w:val="10"/>
    <w:rsid w:val="00D13F77"/>
    <w:rPr>
      <w:rFonts w:ascii="Arial" w:hAnsi="Arial" w:cs="Arial"/>
      <w:b/>
      <w:bCs/>
      <w:sz w:val="36"/>
      <w:szCs w:val="24"/>
    </w:rPr>
  </w:style>
  <w:style w:type="paragraph" w:styleId="ListParagraph">
    <w:name w:val="List Paragraph"/>
    <w:basedOn w:val="Normal"/>
    <w:qFormat/>
    <w:rsid w:val="00835A6C"/>
    <w:pPr>
      <w:spacing w:after="200" w:line="276" w:lineRule="auto"/>
      <w:ind w:left="720"/>
      <w:contextualSpacing/>
    </w:pPr>
    <w:rPr>
      <w:rFonts w:ascii="Calibri" w:eastAsia="Calibri" w:hAnsi="Calibri"/>
      <w:sz w:val="22"/>
      <w:szCs w:val="22"/>
    </w:rPr>
  </w:style>
  <w:style w:type="paragraph" w:customStyle="1" w:styleId="Default">
    <w:name w:val="Default"/>
    <w:rsid w:val="00036D70"/>
    <w:pPr>
      <w:autoSpaceDE w:val="0"/>
      <w:autoSpaceDN w:val="0"/>
      <w:adjustRightInd w:val="0"/>
    </w:pPr>
    <w:rPr>
      <w:rFonts w:eastAsia="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092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jpg"/><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yperlink" Target="mailto:MORdocs@nhcinc.org"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tiff"/></Relationships>
</file>

<file path=word/_rels/header1.xml.rels><?xml version="1.0" encoding="UTF-8" standalone="yes"?>
<Relationships xmlns="http://schemas.openxmlformats.org/package/2006/relationships"><Relationship Id="rId1" Type="http://schemas.openxmlformats.org/officeDocument/2006/relationships/image" Target="media/image2.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FA90B57EFEF284DA930117534C849CE" ma:contentTypeVersion="" ma:contentTypeDescription="Create a new document." ma:contentTypeScope="" ma:versionID="55ea624156f61958626b15ee0c9f1520">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D64C60D1-6A68-4C80-80C8-90245D6B5319}">
  <ds:schemaRefs>
    <ds:schemaRef ds:uri="http://purl.org/dc/dcmitype/"/>
    <ds:schemaRef ds:uri="http://purl.org/dc/terms/"/>
    <ds:schemaRef ds:uri="http://schemas.microsoft.com/office/2006/documentManagement/types"/>
    <ds:schemaRef ds:uri="http://purl.org/dc/elements/1.1/"/>
    <ds:schemaRef ds:uri="http://schemas.microsoft.com/office/2006/metadata/properties"/>
    <ds:schemaRef ds:uri="http://www.w3.org/XML/1998/namespace"/>
    <ds:schemaRef ds:uri="http://schemas.microsoft.com/office/infopath/2007/PartnerControls"/>
    <ds:schemaRef ds:uri="http://schemas.openxmlformats.org/package/2006/metadata/core-properties"/>
  </ds:schemaRefs>
</ds:datastoreItem>
</file>

<file path=customXml/itemProps2.xml><?xml version="1.0" encoding="utf-8"?>
<ds:datastoreItem xmlns:ds="http://schemas.openxmlformats.org/officeDocument/2006/customXml" ds:itemID="{FBBD7591-D4FF-4B02-B098-45EB9964E95E}">
  <ds:schemaRefs>
    <ds:schemaRef ds:uri="http://schemas.microsoft.com/sharepoint/v3/contenttype/forms"/>
  </ds:schemaRefs>
</ds:datastoreItem>
</file>

<file path=customXml/itemProps3.xml><?xml version="1.0" encoding="utf-8"?>
<ds:datastoreItem xmlns:ds="http://schemas.openxmlformats.org/officeDocument/2006/customXml" ds:itemID="{449B0201-B732-4776-ACFD-0EF18FF660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E5AC030D-2AE1-4446-B5E6-9844A6DFF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98049B0D.dotm</Template>
  <TotalTime>0</TotalTime>
  <Pages>2</Pages>
  <Words>325</Words>
  <Characters>2655</Characters>
  <Application>Microsoft Office Word</Application>
  <DocSecurity>0</DocSecurity>
  <Lines>22</Lines>
  <Paragraphs>5</Paragraphs>
  <ScaleCrop>false</ScaleCrop>
  <HeadingPairs>
    <vt:vector size="2" baseType="variant">
      <vt:variant>
        <vt:lpstr>Title</vt:lpstr>
      </vt:variant>
      <vt:variant>
        <vt:i4>1</vt:i4>
      </vt:variant>
    </vt:vector>
  </HeadingPairs>
  <TitlesOfParts>
    <vt:vector size="1" baseType="lpstr">
      <vt:lpstr/>
    </vt:vector>
  </TitlesOfParts>
  <Company>Northridge Systems, Inc.</Company>
  <LinksUpToDate>false</LinksUpToDate>
  <CharactersWithSpaces>2975</CharactersWithSpaces>
  <SharedDoc>false</SharedDoc>
  <HLinks>
    <vt:vector size="42" baseType="variant">
      <vt:variant>
        <vt:i4>5570631</vt:i4>
      </vt:variant>
      <vt:variant>
        <vt:i4>528</vt:i4>
      </vt:variant>
      <vt:variant>
        <vt:i4>0</vt:i4>
      </vt:variant>
      <vt:variant>
        <vt:i4>5</vt:i4>
      </vt:variant>
      <vt:variant>
        <vt:lpwstr>http://www.hud.gov/offices/hsg/mfh/rhiip/eiv/eivtraining.cfm</vt:lpwstr>
      </vt:variant>
      <vt:variant>
        <vt:lpwstr/>
      </vt:variant>
      <vt:variant>
        <vt:i4>5898331</vt:i4>
      </vt:variant>
      <vt:variant>
        <vt:i4>525</vt:i4>
      </vt:variant>
      <vt:variant>
        <vt:i4>0</vt:i4>
      </vt:variant>
      <vt:variant>
        <vt:i4>5</vt:i4>
      </vt:variant>
      <vt:variant>
        <vt:lpwstr>http://www.hud.gov/webcasts/index.cfm</vt:lpwstr>
      </vt:variant>
      <vt:variant>
        <vt:lpwstr/>
      </vt:variant>
      <vt:variant>
        <vt:i4>4718647</vt:i4>
      </vt:variant>
      <vt:variant>
        <vt:i4>522</vt:i4>
      </vt:variant>
      <vt:variant>
        <vt:i4>0</vt:i4>
      </vt:variant>
      <vt:variant>
        <vt:i4>5</vt:i4>
      </vt:variant>
      <vt:variant>
        <vt:lpwstr>mailto:mf-alert@hud.gov</vt:lpwstr>
      </vt:variant>
      <vt:variant>
        <vt:lpwstr/>
      </vt:variant>
      <vt:variant>
        <vt:i4>3014731</vt:i4>
      </vt:variant>
      <vt:variant>
        <vt:i4>352</vt:i4>
      </vt:variant>
      <vt:variant>
        <vt:i4>0</vt:i4>
      </vt:variant>
      <vt:variant>
        <vt:i4>5</vt:i4>
      </vt:variant>
      <vt:variant>
        <vt:lpwstr>mailto:info@access-board.gov</vt:lpwstr>
      </vt:variant>
      <vt:variant>
        <vt:lpwstr/>
      </vt:variant>
      <vt:variant>
        <vt:i4>4718676</vt:i4>
      </vt:variant>
      <vt:variant>
        <vt:i4>349</vt:i4>
      </vt:variant>
      <vt:variant>
        <vt:i4>0</vt:i4>
      </vt:variant>
      <vt:variant>
        <vt:i4>5</vt:i4>
      </vt:variant>
      <vt:variant>
        <vt:lpwstr>http://www.hudclips.org/</vt:lpwstr>
      </vt:variant>
      <vt:variant>
        <vt:lpwstr/>
      </vt:variant>
      <vt:variant>
        <vt:i4>4456455</vt:i4>
      </vt:variant>
      <vt:variant>
        <vt:i4>0</vt:i4>
      </vt:variant>
      <vt:variant>
        <vt:i4>0</vt:i4>
      </vt:variant>
      <vt:variant>
        <vt:i4>5</vt:i4>
      </vt:variant>
      <vt:variant>
        <vt:lpwstr>http://www.ghaca.org/</vt:lpwstr>
      </vt:variant>
      <vt:variant>
        <vt:lpwstr/>
      </vt:variant>
      <vt:variant>
        <vt:i4>4456455</vt:i4>
      </vt:variant>
      <vt:variant>
        <vt:i4>0</vt:i4>
      </vt:variant>
      <vt:variant>
        <vt:i4>0</vt:i4>
      </vt:variant>
      <vt:variant>
        <vt:i4>5</vt:i4>
      </vt:variant>
      <vt:variant>
        <vt:lpwstr>http://www.ghaca.org/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rschneider</dc:creator>
  <cp:lastModifiedBy>Bob Schneider</cp:lastModifiedBy>
  <cp:revision>2</cp:revision>
  <cp:lastPrinted>2010-07-14T12:26:00Z</cp:lastPrinted>
  <dcterms:created xsi:type="dcterms:W3CDTF">2018-01-24T13:35:00Z</dcterms:created>
  <dcterms:modified xsi:type="dcterms:W3CDTF">2018-01-24T13:35:00Z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0x0101001FA90B57EFEF284DA930117534C849CE</vt:lpwstr>
  </property>
</Properties>
</file>